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D8E12F" w14:textId="51D9DAC6" w:rsidR="00E516E0" w:rsidRDefault="00E516E0" w:rsidP="00D17A37"/>
    <w:p w14:paraId="0643B985" w14:textId="6F90416F" w:rsidR="00C9270B" w:rsidRDefault="00C9270B" w:rsidP="004250B8"/>
    <w:tbl>
      <w:tblPr>
        <w:tblpPr w:vertAnchor="page" w:horzAnchor="margin" w:tblpXSpec="center" w:tblpY="9436"/>
        <w:tblOverlap w:val="never"/>
        <w:tblW w:w="6379" w:type="dxa"/>
        <w:tblLook w:val="04A0" w:firstRow="1" w:lastRow="0" w:firstColumn="1" w:lastColumn="0" w:noHBand="0" w:noVBand="1"/>
      </w:tblPr>
      <w:tblGrid>
        <w:gridCol w:w="6379"/>
      </w:tblGrid>
      <w:tr w:rsidR="00AD71F1" w14:paraId="3DD9A5F9" w14:textId="77777777" w:rsidTr="00931FE6">
        <w:trPr>
          <w:trHeight w:hRule="exact" w:val="4820"/>
        </w:trPr>
        <w:tc>
          <w:tcPr>
            <w:tcW w:w="6379" w:type="dxa"/>
          </w:tcPr>
          <w:p w14:paraId="6F30D6F0" w14:textId="1DC857C2" w:rsidR="00AD71F1" w:rsidRPr="008D0E34" w:rsidRDefault="00186F1E" w:rsidP="00AD71F1">
            <w:pPr>
              <w:pStyle w:val="TITREDUDOCUMENT"/>
              <w:rPr>
                <w:color w:val="auto"/>
              </w:rPr>
            </w:pPr>
            <w:r>
              <w:rPr>
                <w:color w:val="auto"/>
              </w:rPr>
              <w:t xml:space="preserve">WORKSHOP </w:t>
            </w:r>
            <w:r w:rsidR="00A85DDF">
              <w:rPr>
                <w:color w:val="auto"/>
              </w:rPr>
              <w:t>FUSION 360</w:t>
            </w:r>
          </w:p>
          <w:p w14:paraId="3FB2BB29" w14:textId="735A5A42" w:rsidR="00AD71F1" w:rsidRDefault="00807958" w:rsidP="00186F1E">
            <w:pPr>
              <w:pStyle w:val="SOUS-TITREDUDOCUMENT"/>
              <w:rPr>
                <w:color w:val="auto"/>
              </w:rPr>
            </w:pPr>
            <w:r>
              <w:rPr>
                <w:color w:val="auto"/>
              </w:rPr>
              <w:t xml:space="preserve">Projet </w:t>
            </w:r>
            <w:r w:rsidR="00186F1E">
              <w:rPr>
                <w:color w:val="auto"/>
              </w:rPr>
              <w:t>7 FIA</w:t>
            </w:r>
            <w:r w:rsidR="0008137B">
              <w:rPr>
                <w:color w:val="auto"/>
              </w:rPr>
              <w:t xml:space="preserve"> 2019</w:t>
            </w:r>
          </w:p>
          <w:p w14:paraId="37E36451" w14:textId="77777777" w:rsidR="00A77D7A" w:rsidRPr="00A77D7A" w:rsidRDefault="00A77D7A" w:rsidP="00A77D7A"/>
          <w:p w14:paraId="7E4FBE0A" w14:textId="77777777" w:rsidR="00AD71F1" w:rsidRDefault="00AD71F1" w:rsidP="00AD71F1">
            <w:pPr>
              <w:pStyle w:val="DATEDUDOCUMENT"/>
            </w:pPr>
          </w:p>
          <w:p w14:paraId="3AE8FF19" w14:textId="77777777" w:rsidR="00186F1E" w:rsidRDefault="00186F1E" w:rsidP="00186F1E"/>
          <w:p w14:paraId="6E818CD1" w14:textId="77777777" w:rsidR="00186F1E" w:rsidRDefault="00186F1E" w:rsidP="00186F1E"/>
          <w:p w14:paraId="66D862DC" w14:textId="77777777" w:rsidR="00186F1E" w:rsidRDefault="00186F1E" w:rsidP="00186F1E"/>
          <w:p w14:paraId="67FC9386" w14:textId="77777777" w:rsidR="00186F1E" w:rsidRDefault="00186F1E" w:rsidP="00186F1E"/>
          <w:p w14:paraId="286EF0E1" w14:textId="77777777" w:rsidR="00186F1E" w:rsidRDefault="00186F1E" w:rsidP="00186F1E"/>
          <w:p w14:paraId="1B065AA1" w14:textId="77777777" w:rsidR="00186F1E" w:rsidRDefault="00186F1E" w:rsidP="00186F1E"/>
          <w:p w14:paraId="001C0655" w14:textId="77777777" w:rsidR="00186F1E" w:rsidRDefault="00186F1E" w:rsidP="00186F1E"/>
          <w:p w14:paraId="7C6683B5" w14:textId="77777777" w:rsidR="00186F1E" w:rsidRDefault="00186F1E" w:rsidP="00186F1E"/>
          <w:p w14:paraId="06F716B8" w14:textId="77777777" w:rsidR="00186F1E" w:rsidRDefault="00186F1E" w:rsidP="00186F1E"/>
          <w:p w14:paraId="564B16C5" w14:textId="77777777" w:rsidR="00186F1E" w:rsidRDefault="00186F1E" w:rsidP="00186F1E"/>
          <w:p w14:paraId="5ED2C4AF" w14:textId="77777777" w:rsidR="00186F1E" w:rsidRDefault="00186F1E" w:rsidP="00186F1E"/>
          <w:p w14:paraId="1089D116" w14:textId="77777777" w:rsidR="00186F1E" w:rsidRDefault="00186F1E" w:rsidP="00186F1E"/>
          <w:p w14:paraId="04478110" w14:textId="77777777" w:rsidR="00186F1E" w:rsidRDefault="00186F1E" w:rsidP="00186F1E"/>
          <w:p w14:paraId="46C2E50B" w14:textId="36FC3344" w:rsidR="00186F1E" w:rsidRPr="00186F1E" w:rsidRDefault="00186F1E" w:rsidP="00186F1E"/>
        </w:tc>
      </w:tr>
    </w:tbl>
    <w:p w14:paraId="61C1062A" w14:textId="6100A9B2" w:rsidR="00C9270B" w:rsidRDefault="00C9270B" w:rsidP="004250B8"/>
    <w:p w14:paraId="07BD7262" w14:textId="3DA77899" w:rsidR="002D4C26" w:rsidRDefault="002D4C26" w:rsidP="00C9270B">
      <w:pPr>
        <w:sectPr w:rsidR="002D4C26" w:rsidSect="00D17EFE">
          <w:headerReference w:type="first" r:id="rId8"/>
          <w:footerReference w:type="first" r:id="rId9"/>
          <w:footnotePr>
            <w:numRestart w:val="eachPage"/>
          </w:footnotePr>
          <w:pgSz w:w="11906" w:h="16838" w:code="9"/>
          <w:pgMar w:top="1134" w:right="1134" w:bottom="1588" w:left="1134" w:header="567" w:footer="369" w:gutter="0"/>
          <w:cols w:space="708"/>
          <w:titlePg/>
          <w:docGrid w:linePitch="360"/>
        </w:sectPr>
      </w:pPr>
    </w:p>
    <w:p w14:paraId="52A98507" w14:textId="37E7DA6A" w:rsidR="006D0591" w:rsidRDefault="004B7B7F">
      <w:pPr>
        <w:pStyle w:val="TM1"/>
        <w:rPr>
          <w:rFonts w:eastAsiaTheme="minorEastAsia"/>
          <w:b w:val="0"/>
          <w:caps w:val="0"/>
          <w:noProof/>
          <w:color w:val="auto"/>
          <w:lang w:eastAsia="fr-FR"/>
        </w:rPr>
      </w:pPr>
      <w:r>
        <w:lastRenderedPageBreak/>
        <w:fldChar w:fldCharType="begin"/>
      </w:r>
      <w:r>
        <w:instrText xml:space="preserve"> TOC \o "1-</w:instrText>
      </w:r>
      <w:r w:rsidR="00051163">
        <w:instrText>6</w:instrText>
      </w:r>
      <w:r>
        <w:instrText xml:space="preserve">" \h \z \u </w:instrText>
      </w:r>
      <w:r>
        <w:fldChar w:fldCharType="separate"/>
      </w:r>
      <w:hyperlink w:anchor="_Toc19193874" w:history="1">
        <w:r w:rsidR="006D0591" w:rsidRPr="00AC6F18">
          <w:rPr>
            <w:rStyle w:val="Lienhypertexte"/>
            <w:noProof/>
          </w:rPr>
          <w:t>1</w:t>
        </w:r>
        <w:r w:rsidR="006D0591">
          <w:rPr>
            <w:rFonts w:eastAsiaTheme="minorEastAsia"/>
            <w:b w:val="0"/>
            <w:caps w:val="0"/>
            <w:noProof/>
            <w:color w:val="auto"/>
            <w:lang w:eastAsia="fr-FR"/>
          </w:rPr>
          <w:tab/>
        </w:r>
        <w:r w:rsidR="006D0591" w:rsidRPr="00AC6F18">
          <w:rPr>
            <w:rStyle w:val="Lienhypertexte"/>
            <w:noProof/>
          </w:rPr>
          <w:t>CONTEXTE</w:t>
        </w:r>
        <w:r w:rsidR="006D0591">
          <w:rPr>
            <w:noProof/>
            <w:webHidden/>
          </w:rPr>
          <w:tab/>
        </w:r>
        <w:r w:rsidR="006D0591">
          <w:rPr>
            <w:noProof/>
            <w:webHidden/>
          </w:rPr>
          <w:fldChar w:fldCharType="begin"/>
        </w:r>
        <w:r w:rsidR="006D0591">
          <w:rPr>
            <w:noProof/>
            <w:webHidden/>
          </w:rPr>
          <w:instrText xml:space="preserve"> PAGEREF _Toc19193874 \h </w:instrText>
        </w:r>
        <w:r w:rsidR="006D0591">
          <w:rPr>
            <w:noProof/>
            <w:webHidden/>
          </w:rPr>
        </w:r>
        <w:r w:rsidR="006D0591">
          <w:rPr>
            <w:noProof/>
            <w:webHidden/>
          </w:rPr>
          <w:fldChar w:fldCharType="separate"/>
        </w:r>
        <w:r w:rsidR="006D0591">
          <w:rPr>
            <w:noProof/>
            <w:webHidden/>
          </w:rPr>
          <w:t>3</w:t>
        </w:r>
        <w:r w:rsidR="006D0591">
          <w:rPr>
            <w:noProof/>
            <w:webHidden/>
          </w:rPr>
          <w:fldChar w:fldCharType="end"/>
        </w:r>
      </w:hyperlink>
    </w:p>
    <w:p w14:paraId="4C612E17" w14:textId="2580A5A7" w:rsidR="006D0591" w:rsidRDefault="00B96ED5">
      <w:pPr>
        <w:pStyle w:val="TM1"/>
        <w:rPr>
          <w:rFonts w:eastAsiaTheme="minorEastAsia"/>
          <w:b w:val="0"/>
          <w:caps w:val="0"/>
          <w:noProof/>
          <w:color w:val="auto"/>
          <w:lang w:eastAsia="fr-FR"/>
        </w:rPr>
      </w:pPr>
      <w:hyperlink w:anchor="_Toc19193875" w:history="1">
        <w:r w:rsidR="006D0591" w:rsidRPr="00AC6F18">
          <w:rPr>
            <w:rStyle w:val="Lienhypertexte"/>
            <w:noProof/>
          </w:rPr>
          <w:t>2.</w:t>
        </w:r>
        <w:r w:rsidR="006D0591">
          <w:rPr>
            <w:rFonts w:eastAsiaTheme="minorEastAsia"/>
            <w:b w:val="0"/>
            <w:caps w:val="0"/>
            <w:noProof/>
            <w:color w:val="auto"/>
            <w:lang w:eastAsia="fr-FR"/>
          </w:rPr>
          <w:tab/>
        </w:r>
        <w:r w:rsidR="006D0591" w:rsidRPr="00AC6F18">
          <w:rPr>
            <w:rStyle w:val="Lienhypertexte"/>
            <w:noProof/>
          </w:rPr>
          <w:t>TRAVAIL DEMANDE</w:t>
        </w:r>
        <w:r w:rsidR="006D0591">
          <w:rPr>
            <w:noProof/>
            <w:webHidden/>
          </w:rPr>
          <w:tab/>
        </w:r>
        <w:r w:rsidR="006D0591">
          <w:rPr>
            <w:noProof/>
            <w:webHidden/>
          </w:rPr>
          <w:fldChar w:fldCharType="begin"/>
        </w:r>
        <w:r w:rsidR="006D0591">
          <w:rPr>
            <w:noProof/>
            <w:webHidden/>
          </w:rPr>
          <w:instrText xml:space="preserve"> PAGEREF _Toc19193875 \h </w:instrText>
        </w:r>
        <w:r w:rsidR="006D0591">
          <w:rPr>
            <w:noProof/>
            <w:webHidden/>
          </w:rPr>
        </w:r>
        <w:r w:rsidR="006D0591">
          <w:rPr>
            <w:noProof/>
            <w:webHidden/>
          </w:rPr>
          <w:fldChar w:fldCharType="separate"/>
        </w:r>
        <w:r w:rsidR="006D0591">
          <w:rPr>
            <w:noProof/>
            <w:webHidden/>
          </w:rPr>
          <w:t>4</w:t>
        </w:r>
        <w:r w:rsidR="006D0591">
          <w:rPr>
            <w:noProof/>
            <w:webHidden/>
          </w:rPr>
          <w:fldChar w:fldCharType="end"/>
        </w:r>
      </w:hyperlink>
    </w:p>
    <w:p w14:paraId="47320C4F" w14:textId="09CAC305" w:rsidR="006D0591" w:rsidRDefault="00B96ED5">
      <w:pPr>
        <w:pStyle w:val="TM1"/>
        <w:rPr>
          <w:rFonts w:eastAsiaTheme="minorEastAsia"/>
          <w:b w:val="0"/>
          <w:caps w:val="0"/>
          <w:noProof/>
          <w:color w:val="auto"/>
          <w:lang w:eastAsia="fr-FR"/>
        </w:rPr>
      </w:pPr>
      <w:hyperlink w:anchor="_Toc19193876" w:history="1">
        <w:r w:rsidR="006D0591" w:rsidRPr="00AC6F18">
          <w:rPr>
            <w:rStyle w:val="Lienhypertexte"/>
            <w:noProof/>
          </w:rPr>
          <w:t>3.  Ressources</w:t>
        </w:r>
        <w:r w:rsidR="006D0591">
          <w:rPr>
            <w:noProof/>
            <w:webHidden/>
          </w:rPr>
          <w:tab/>
        </w:r>
        <w:r w:rsidR="006D0591">
          <w:rPr>
            <w:noProof/>
            <w:webHidden/>
          </w:rPr>
          <w:fldChar w:fldCharType="begin"/>
        </w:r>
        <w:r w:rsidR="006D0591">
          <w:rPr>
            <w:noProof/>
            <w:webHidden/>
          </w:rPr>
          <w:instrText xml:space="preserve"> PAGEREF _Toc19193876 \h </w:instrText>
        </w:r>
        <w:r w:rsidR="006D0591">
          <w:rPr>
            <w:noProof/>
            <w:webHidden/>
          </w:rPr>
        </w:r>
        <w:r w:rsidR="006D0591">
          <w:rPr>
            <w:noProof/>
            <w:webHidden/>
          </w:rPr>
          <w:fldChar w:fldCharType="separate"/>
        </w:r>
        <w:r w:rsidR="006D0591">
          <w:rPr>
            <w:noProof/>
            <w:webHidden/>
          </w:rPr>
          <w:t>5</w:t>
        </w:r>
        <w:r w:rsidR="006D0591">
          <w:rPr>
            <w:noProof/>
            <w:webHidden/>
          </w:rPr>
          <w:fldChar w:fldCharType="end"/>
        </w:r>
      </w:hyperlink>
    </w:p>
    <w:p w14:paraId="41FFC103" w14:textId="6E7326EF" w:rsidR="00186F1E" w:rsidRPr="00186F1E" w:rsidRDefault="004B7B7F" w:rsidP="00186F1E">
      <w:pPr>
        <w:pStyle w:val="Espace2pt"/>
      </w:pPr>
      <w:r>
        <w:fldChar w:fldCharType="end"/>
      </w:r>
    </w:p>
    <w:p w14:paraId="2FED55A4" w14:textId="6D738AEA" w:rsidR="00703FBA" w:rsidRDefault="00703FBA" w:rsidP="00C9270B">
      <w:pPr>
        <w:sectPr w:rsidR="00703FBA" w:rsidSect="001076A8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numRestart w:val="eachPage"/>
          </w:footnotePr>
          <w:pgSz w:w="11906" w:h="16838" w:code="9"/>
          <w:pgMar w:top="1134" w:right="2041" w:bottom="1588" w:left="2041" w:header="567" w:footer="369" w:gutter="0"/>
          <w:cols w:space="708"/>
          <w:titlePg/>
          <w:docGrid w:linePitch="360"/>
        </w:sectPr>
      </w:pPr>
    </w:p>
    <w:p w14:paraId="3EFB3AB6" w14:textId="31046AE4" w:rsidR="007D2C3D" w:rsidRDefault="005067B7" w:rsidP="00ED361C">
      <w:pPr>
        <w:pStyle w:val="Titre1"/>
      </w:pPr>
      <w:bookmarkStart w:id="0" w:name="_Toc19193874"/>
      <w:r>
        <w:t>CONTEXTE</w:t>
      </w:r>
      <w:bookmarkEnd w:id="0"/>
    </w:p>
    <w:p w14:paraId="0F2A0197" w14:textId="74D09D14" w:rsidR="00E17450" w:rsidRDefault="00F83450" w:rsidP="002732F4">
      <w:pPr>
        <w:rPr>
          <w:color w:val="000000"/>
        </w:rPr>
      </w:pPr>
      <w:r>
        <w:rPr>
          <w:color w:val="000000"/>
        </w:rPr>
        <w:t>Pour améliorer l’encolleuse, v</w:t>
      </w:r>
      <w:r w:rsidR="00F80140">
        <w:rPr>
          <w:color w:val="000000"/>
        </w:rPr>
        <w:t xml:space="preserve">ous devez concevoir un </w:t>
      </w:r>
      <w:r>
        <w:rPr>
          <w:color w:val="000000"/>
        </w:rPr>
        <w:t xml:space="preserve">système de </w:t>
      </w:r>
      <w:r w:rsidR="00F80140">
        <w:rPr>
          <w:color w:val="000000"/>
        </w:rPr>
        <w:t>remplissage en colle automatique</w:t>
      </w:r>
      <w:r w:rsidR="00E77D06">
        <w:rPr>
          <w:color w:val="000000"/>
        </w:rPr>
        <w:t xml:space="preserve"> et</w:t>
      </w:r>
      <w:r w:rsidR="00F80140">
        <w:rPr>
          <w:color w:val="000000"/>
        </w:rPr>
        <w:t xml:space="preserve"> dessine</w:t>
      </w:r>
      <w:r>
        <w:rPr>
          <w:color w:val="000000"/>
        </w:rPr>
        <w:t>r</w:t>
      </w:r>
      <w:r w:rsidR="00F80140">
        <w:rPr>
          <w:color w:val="000000"/>
        </w:rPr>
        <w:t xml:space="preserve"> en 3D une partie de votre solution. Cette partie pourra être une pièce </w:t>
      </w:r>
      <w:r>
        <w:rPr>
          <w:color w:val="000000"/>
        </w:rPr>
        <w:t xml:space="preserve">unique </w:t>
      </w:r>
      <w:r w:rsidR="00F80140">
        <w:rPr>
          <w:color w:val="000000"/>
        </w:rPr>
        <w:t xml:space="preserve">si celle-ci </w:t>
      </w:r>
      <w:r>
        <w:rPr>
          <w:color w:val="000000"/>
        </w:rPr>
        <w:t xml:space="preserve">est représentative de la solution ou bien </w:t>
      </w:r>
      <w:r w:rsidR="00F80140">
        <w:rPr>
          <w:color w:val="000000"/>
        </w:rPr>
        <w:t>un ensemble de pièces.</w:t>
      </w:r>
    </w:p>
    <w:p w14:paraId="23466ED7" w14:textId="138F44E2" w:rsidR="00F80140" w:rsidRDefault="00F80140" w:rsidP="002732F4">
      <w:pPr>
        <w:rPr>
          <w:color w:val="000000"/>
        </w:rPr>
      </w:pPr>
    </w:p>
    <w:p w14:paraId="347E47B9" w14:textId="77777777" w:rsidR="00F83450" w:rsidRDefault="00F83450" w:rsidP="002732F4">
      <w:pPr>
        <w:rPr>
          <w:color w:val="000000"/>
        </w:rPr>
      </w:pPr>
      <w:r>
        <w:rPr>
          <w:color w:val="000000"/>
        </w:rPr>
        <w:t xml:space="preserve">Si vous utilisez déjà un logiciel de CAO3D, vous pouvez travailler avec celui-ci. Sinon nous vous conseillons d’utiliser </w:t>
      </w:r>
      <w:r w:rsidR="00F80140" w:rsidRPr="00A52038">
        <w:rPr>
          <w:b/>
          <w:color w:val="000000"/>
        </w:rPr>
        <w:t>Fusion360</w:t>
      </w:r>
      <w:r w:rsidR="00F80140">
        <w:rPr>
          <w:color w:val="000000"/>
        </w:rPr>
        <w:t xml:space="preserve"> </w:t>
      </w:r>
      <w:r>
        <w:rPr>
          <w:color w:val="000000"/>
        </w:rPr>
        <w:t>qu’il faudra installer.</w:t>
      </w:r>
    </w:p>
    <w:p w14:paraId="291B4942" w14:textId="77777777" w:rsidR="00F83450" w:rsidRDefault="00F83450" w:rsidP="002732F4">
      <w:pPr>
        <w:rPr>
          <w:color w:val="000000"/>
        </w:rPr>
      </w:pPr>
    </w:p>
    <w:p w14:paraId="58D629A6" w14:textId="4597A491" w:rsidR="00F80140" w:rsidRDefault="00F71E50" w:rsidP="002732F4">
      <w:pPr>
        <w:rPr>
          <w:color w:val="000000"/>
        </w:rPr>
      </w:pPr>
      <w:r>
        <w:rPr>
          <w:color w:val="000000"/>
        </w:rPr>
        <w:t xml:space="preserve"> </w:t>
      </w:r>
      <w:r w:rsidR="00767E1E">
        <w:rPr>
          <w:color w:val="000000"/>
        </w:rPr>
        <w:t>Pour ce Workshop,</w:t>
      </w:r>
      <w:r w:rsidR="00F83450">
        <w:rPr>
          <w:color w:val="000000"/>
        </w:rPr>
        <w:t xml:space="preserve"> r</w:t>
      </w:r>
      <w:r>
        <w:rPr>
          <w:color w:val="000000"/>
        </w:rPr>
        <w:t>é</w:t>
      </w:r>
      <w:r w:rsidR="00F80140">
        <w:rPr>
          <w:color w:val="000000"/>
        </w:rPr>
        <w:t>alise</w:t>
      </w:r>
      <w:r w:rsidR="00B96ED5">
        <w:rPr>
          <w:color w:val="000000"/>
        </w:rPr>
        <w:t>z</w:t>
      </w:r>
      <w:bookmarkStart w:id="1" w:name="_GoBack"/>
      <w:bookmarkEnd w:id="1"/>
      <w:r w:rsidR="00F80140">
        <w:rPr>
          <w:color w:val="000000"/>
        </w:rPr>
        <w:t xml:space="preserve"> les exercices proposés.</w:t>
      </w:r>
    </w:p>
    <w:p w14:paraId="59046BC6" w14:textId="77777777" w:rsidR="00E17450" w:rsidRPr="00E17450" w:rsidRDefault="00E17450" w:rsidP="002732F4">
      <w:pPr>
        <w:rPr>
          <w:i/>
          <w:lang w:eastAsia="fr-FR"/>
        </w:rPr>
      </w:pPr>
    </w:p>
    <w:p w14:paraId="0B7D8377" w14:textId="415049DD" w:rsidR="00186F1E" w:rsidRDefault="00186F1E" w:rsidP="00186F1E"/>
    <w:p w14:paraId="402E8764" w14:textId="11F3D210" w:rsidR="00186F1E" w:rsidRDefault="00186F1E" w:rsidP="00186F1E"/>
    <w:p w14:paraId="51CE6888" w14:textId="0281080F" w:rsidR="002732F4" w:rsidRDefault="002732F4" w:rsidP="00186F1E"/>
    <w:p w14:paraId="6DF3C920" w14:textId="5DB9A233" w:rsidR="005067B7" w:rsidRDefault="005067B7" w:rsidP="0060777C">
      <w:pPr>
        <w:pStyle w:val="Titre1"/>
        <w:numPr>
          <w:ilvl w:val="0"/>
          <w:numId w:val="9"/>
        </w:numPr>
      </w:pPr>
      <w:bookmarkStart w:id="2" w:name="_Toc19193875"/>
      <w:r>
        <w:t>TRAVAIL DEMANDE</w:t>
      </w:r>
      <w:bookmarkEnd w:id="2"/>
    </w:p>
    <w:p w14:paraId="6BABBAB0" w14:textId="17DE36EA" w:rsidR="00A45503" w:rsidRDefault="00CF204E" w:rsidP="00CF204E">
      <w:pPr>
        <w:pStyle w:val="Titre2"/>
        <w:jc w:val="both"/>
        <w:rPr>
          <w:lang w:eastAsia="fr-FR"/>
        </w:rPr>
      </w:pPr>
      <w:r>
        <w:rPr>
          <w:lang w:eastAsia="fr-FR"/>
        </w:rPr>
        <w:t>Installation de Fusion 360</w:t>
      </w:r>
    </w:p>
    <w:p w14:paraId="1D509E04" w14:textId="77777777" w:rsidR="00CF204E" w:rsidRPr="003F37F3" w:rsidRDefault="00CF204E" w:rsidP="00CF204E">
      <w:pPr>
        <w:pStyle w:val="NormalWeb"/>
      </w:pPr>
      <w:r>
        <w:t xml:space="preserve">Autodesk propose une version étudiante gratuite que vous pouvez installer sur deux </w:t>
      </w:r>
      <w:r w:rsidRPr="003F37F3">
        <w:t>appareils personnels pour 3 ans, destinée aux étudiants et à des fins pédagogiques.</w:t>
      </w:r>
    </w:p>
    <w:p w14:paraId="5372E3CE" w14:textId="42EBBD9F" w:rsidR="00CF204E" w:rsidRPr="003F37F3" w:rsidRDefault="00CF204E" w:rsidP="003F37F3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 w:rsidRPr="003F37F3">
        <w:rPr>
          <w:sz w:val="24"/>
          <w:szCs w:val="24"/>
        </w:rPr>
        <w:t xml:space="preserve">Rendez-vous sur la </w:t>
      </w:r>
      <w:r w:rsidR="0079460A" w:rsidRPr="003F37F3">
        <w:rPr>
          <w:sz w:val="24"/>
          <w:szCs w:val="24"/>
        </w:rPr>
        <w:t xml:space="preserve">communauté éducation d’Autodesk : </w:t>
      </w:r>
      <w:hyperlink r:id="rId14" w:history="1">
        <w:r w:rsidR="009966F5" w:rsidRPr="00501313">
          <w:rPr>
            <w:rStyle w:val="Lienhypertexte"/>
            <w:sz w:val="24"/>
            <w:szCs w:val="24"/>
          </w:rPr>
          <w:t>https://www.autodesk.fr/education/free-educational-software</w:t>
        </w:r>
      </w:hyperlink>
      <w:r w:rsidR="009966F5">
        <w:rPr>
          <w:sz w:val="24"/>
          <w:szCs w:val="24"/>
        </w:rPr>
        <w:t xml:space="preserve"> </w:t>
      </w:r>
    </w:p>
    <w:p w14:paraId="2B744DE6" w14:textId="1ACD2F93" w:rsidR="00CF204E" w:rsidRDefault="00116D08" w:rsidP="00CF204E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Aller sur FUSION 360 et c</w:t>
      </w:r>
      <w:r w:rsidR="00CF204E" w:rsidRPr="003F37F3">
        <w:rPr>
          <w:sz w:val="24"/>
          <w:szCs w:val="24"/>
        </w:rPr>
        <w:t>liquez sur TÉLÉCHARGER MAINTENANT.</w:t>
      </w:r>
    </w:p>
    <w:p w14:paraId="709F7325" w14:textId="2F8213D0" w:rsidR="00697387" w:rsidRDefault="00697387" w:rsidP="00697387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Cliquez sur SIGN IN</w:t>
      </w:r>
    </w:p>
    <w:p w14:paraId="2C3EE090" w14:textId="7B441EEE" w:rsidR="00DB11C6" w:rsidRPr="003F37F3" w:rsidRDefault="00DB11C6" w:rsidP="00697387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Crée</w:t>
      </w:r>
      <w:r w:rsidR="00116D08">
        <w:rPr>
          <w:sz w:val="24"/>
          <w:szCs w:val="24"/>
        </w:rPr>
        <w:t>z</w:t>
      </w:r>
      <w:r>
        <w:rPr>
          <w:sz w:val="24"/>
          <w:szCs w:val="24"/>
        </w:rPr>
        <w:t xml:space="preserve"> votre compte et suiv</w:t>
      </w:r>
      <w:r w:rsidR="00116D08">
        <w:rPr>
          <w:sz w:val="24"/>
          <w:szCs w:val="24"/>
        </w:rPr>
        <w:t>ez</w:t>
      </w:r>
      <w:r>
        <w:rPr>
          <w:sz w:val="24"/>
          <w:szCs w:val="24"/>
        </w:rPr>
        <w:t xml:space="preserve"> la procédure Autodesk</w:t>
      </w:r>
    </w:p>
    <w:p w14:paraId="6F64D765" w14:textId="6BBF37A8" w:rsidR="00CF204E" w:rsidRPr="00116D08" w:rsidRDefault="00CF204E" w:rsidP="00116D08">
      <w:pPr>
        <w:spacing w:before="100" w:beforeAutospacing="1" w:after="100" w:afterAutospacing="1" w:line="240" w:lineRule="auto"/>
        <w:ind w:left="720"/>
        <w:jc w:val="left"/>
        <w:rPr>
          <w:sz w:val="24"/>
          <w:szCs w:val="24"/>
        </w:rPr>
      </w:pPr>
      <w:r w:rsidRPr="00116D08">
        <w:rPr>
          <w:sz w:val="24"/>
          <w:szCs w:val="24"/>
        </w:rPr>
        <w:t xml:space="preserve">Un numéro de série et une clé produit vous seront envoyés par mail. </w:t>
      </w:r>
      <w:r w:rsidR="00116D08">
        <w:rPr>
          <w:sz w:val="24"/>
          <w:szCs w:val="24"/>
        </w:rPr>
        <w:t>Téléchargez la version correspondant à votre ordinateur et installez la version gratuite.</w:t>
      </w:r>
    </w:p>
    <w:p w14:paraId="42ED63FB" w14:textId="77777777" w:rsidR="00CF204E" w:rsidRPr="00CF204E" w:rsidRDefault="00CF204E" w:rsidP="00CF204E">
      <w:pPr>
        <w:rPr>
          <w:lang w:eastAsia="fr-FR"/>
        </w:rPr>
      </w:pPr>
    </w:p>
    <w:p w14:paraId="7542FF9B" w14:textId="52E02FCA" w:rsidR="00A45503" w:rsidRDefault="00A45503" w:rsidP="005067B7">
      <w:pPr>
        <w:jc w:val="left"/>
        <w:rPr>
          <w:sz w:val="24"/>
          <w:szCs w:val="24"/>
          <w:lang w:eastAsia="fr-FR"/>
        </w:rPr>
      </w:pPr>
    </w:p>
    <w:p w14:paraId="5D694FEA" w14:textId="0DF87731" w:rsidR="00A45503" w:rsidRDefault="006D0591" w:rsidP="00A45503">
      <w:pPr>
        <w:pStyle w:val="Titre1"/>
        <w:numPr>
          <w:ilvl w:val="0"/>
          <w:numId w:val="0"/>
        </w:numPr>
        <w:ind w:left="947"/>
      </w:pPr>
      <w:bookmarkStart w:id="3" w:name="_Toc19193876"/>
      <w:bookmarkStart w:id="4" w:name="_Toc493663156"/>
      <w:r>
        <w:t xml:space="preserve">3.  </w:t>
      </w:r>
      <w:r w:rsidR="0008137B">
        <w:t>Ressources</w:t>
      </w:r>
      <w:bookmarkEnd w:id="3"/>
    </w:p>
    <w:bookmarkEnd w:id="4"/>
    <w:p w14:paraId="3F0F3F06" w14:textId="77777777" w:rsidR="001C14A8" w:rsidRDefault="00D5567B" w:rsidP="001C14A8">
      <w:pPr>
        <w:ind w:firstLine="708"/>
      </w:pPr>
      <w:r>
        <w:t xml:space="preserve"> </w:t>
      </w:r>
      <w:r w:rsidR="001C14A8">
        <w:t>Les trois liens ci-dessous permettent de réaliser un WS sur fusion 360 en quasi autonomie. Ils sont intéressants dans la mesure où ils partent de compétences nulles et balaient l’essentiel des savoirs-faire nécessaires à la réalisation d’un objet simple en 3D en partant d’un dessin 2D (Sketch)</w:t>
      </w:r>
    </w:p>
    <w:p w14:paraId="46F1AABC" w14:textId="77777777" w:rsidR="001C14A8" w:rsidRDefault="001C14A8" w:rsidP="001C14A8"/>
    <w:p w14:paraId="11DBADC7" w14:textId="4FBE2AEC" w:rsidR="00741FA8" w:rsidRDefault="00741FA8" w:rsidP="00A2109C">
      <w:pPr>
        <w:pStyle w:val="Titre5"/>
        <w:jc w:val="left"/>
      </w:pPr>
      <w:r>
        <w:t>Video1 </w:t>
      </w:r>
      <w:r w:rsidR="001C14A8">
        <w:t>Création de Sketch</w:t>
      </w:r>
      <w:r w:rsidR="00A2109C">
        <w:t> </w:t>
      </w:r>
    </w:p>
    <w:p w14:paraId="402FDB2B" w14:textId="4EB50708" w:rsidR="001C14A8" w:rsidRDefault="001C14A8" w:rsidP="001C14A8">
      <w:pPr>
        <w:rPr>
          <w:rStyle w:val="Lienhypertexte"/>
        </w:rPr>
      </w:pPr>
      <w:hyperlink r:id="rId15" w:history="1">
        <w:r w:rsidRPr="004D0369">
          <w:rPr>
            <w:rStyle w:val="Lienhypertexte"/>
          </w:rPr>
          <w:t>https://www.youtube.com/watch?v=bh13sZN4TPc</w:t>
        </w:r>
      </w:hyperlink>
    </w:p>
    <w:p w14:paraId="06F7D78B" w14:textId="77777777" w:rsidR="001C14A8" w:rsidRDefault="001C14A8" w:rsidP="001C14A8"/>
    <w:p w14:paraId="5951755C" w14:textId="4A527600" w:rsidR="00741FA8" w:rsidRDefault="00741FA8" w:rsidP="00A2109C">
      <w:pPr>
        <w:pStyle w:val="Titre5"/>
        <w:jc w:val="left"/>
      </w:pPr>
      <w:r>
        <w:t>Video2  C</w:t>
      </w:r>
      <w:r w:rsidR="001C14A8">
        <w:t xml:space="preserve">réation de Sketch Perfectionnement </w:t>
      </w:r>
    </w:p>
    <w:p w14:paraId="6D149795" w14:textId="6C49766F" w:rsidR="001C14A8" w:rsidRDefault="00741FA8" w:rsidP="00741FA8">
      <w:pPr>
        <w:jc w:val="left"/>
        <w:rPr>
          <w:rStyle w:val="Lienhypertexte"/>
        </w:rPr>
      </w:pPr>
      <w:hyperlink r:id="rId16" w:history="1">
        <w:r w:rsidRPr="00501313">
          <w:rPr>
            <w:rStyle w:val="Lienhypertexte"/>
          </w:rPr>
          <w:t>https://www.youtube.com/watch?v=jwIgUxrcO5M</w:t>
        </w:r>
      </w:hyperlink>
    </w:p>
    <w:p w14:paraId="1FDD34EA" w14:textId="77777777" w:rsidR="00A2109C" w:rsidRDefault="00A2109C" w:rsidP="00A2109C">
      <w:pPr>
        <w:pStyle w:val="Titre6"/>
        <w:jc w:val="left"/>
      </w:pPr>
    </w:p>
    <w:p w14:paraId="2F88CC4B" w14:textId="77777777" w:rsidR="00A2109C" w:rsidRDefault="00741FA8" w:rsidP="00A2109C">
      <w:pPr>
        <w:pStyle w:val="Titre5"/>
        <w:jc w:val="left"/>
      </w:pPr>
      <w:r>
        <w:t>Video3 </w:t>
      </w:r>
      <w:r w:rsidR="001C14A8">
        <w:t xml:space="preserve"> Création 3D. </w:t>
      </w:r>
    </w:p>
    <w:p w14:paraId="3B5F3EE2" w14:textId="12ADC5C5" w:rsidR="00741FA8" w:rsidRDefault="001C14A8" w:rsidP="00A2109C">
      <w:r>
        <w:t>Part des deux exemples de la vidéo précédente. Les dimensions du sketch (Dessin 2D de l’objet) ne sont pas importantes pour réaliser les extrusions</w:t>
      </w:r>
      <w:r w:rsidR="00741FA8">
        <w:t xml:space="preserve"> (Passage de la 2D à la 3D) </w:t>
      </w:r>
    </w:p>
    <w:p w14:paraId="32527826" w14:textId="64373253" w:rsidR="001C14A8" w:rsidRDefault="001C14A8" w:rsidP="001C14A8">
      <w:hyperlink r:id="rId17" w:history="1">
        <w:r w:rsidRPr="004D0369">
          <w:rPr>
            <w:rStyle w:val="Lienhypertexte"/>
          </w:rPr>
          <w:t>https://www.youtube.com/watch?v=bgzL_9vfaLw</w:t>
        </w:r>
      </w:hyperlink>
    </w:p>
    <w:p w14:paraId="20D81363" w14:textId="77777777" w:rsidR="001C14A8" w:rsidRDefault="001C14A8" w:rsidP="001C14A8"/>
    <w:p w14:paraId="40196A10" w14:textId="77777777" w:rsidR="001C14A8" w:rsidRDefault="001C14A8" w:rsidP="001C14A8">
      <w:pPr>
        <w:pStyle w:val="paragrap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E170A0" w14:textId="6423D47D" w:rsidR="001C14A8" w:rsidRDefault="00741FA8" w:rsidP="001C14A8">
      <w:pPr>
        <w:pStyle w:val="paragraph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  <w:sz w:val="22"/>
          <w:szCs w:val="22"/>
        </w:rPr>
        <w:t>L</w:t>
      </w:r>
      <w:r w:rsidR="001C14A8">
        <w:rPr>
          <w:rStyle w:val="eop"/>
          <w:rFonts w:ascii="Calibri" w:hAnsi="Calibri" w:cs="Calibri"/>
          <w:sz w:val="22"/>
          <w:szCs w:val="22"/>
        </w:rPr>
        <w:t>ien Autodesk Education</w:t>
      </w:r>
      <w:r w:rsidR="001C14A8">
        <w:rPr>
          <w:rStyle w:val="normaltextrun"/>
          <w:rFonts w:ascii="Calibri" w:hAnsi="Calibri" w:cs="Calibri"/>
          <w:sz w:val="22"/>
          <w:szCs w:val="22"/>
        </w:rPr>
        <w:t> </w:t>
      </w:r>
      <w:r w:rsidR="001C14A8">
        <w:rPr>
          <w:rStyle w:val="eop"/>
          <w:rFonts w:ascii="Calibri" w:hAnsi="Calibri" w:cs="Calibri"/>
          <w:sz w:val="22"/>
          <w:szCs w:val="22"/>
        </w:rPr>
        <w:t> </w:t>
      </w:r>
    </w:p>
    <w:p w14:paraId="2CAA9D11" w14:textId="77777777" w:rsidR="001C14A8" w:rsidRDefault="001C14A8" w:rsidP="001C14A8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hyperlink r:id="rId18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</w:rPr>
          <w:t>https://www.youtube.com/playlist?list=PLAQfn-QKbiAmAgnF3avMwwuiOQ1H8pLFk</w:t>
        </w:r>
      </w:hyperlink>
    </w:p>
    <w:p w14:paraId="28586114" w14:textId="77777777" w:rsidR="001C14A8" w:rsidRDefault="001C14A8" w:rsidP="001C14A8">
      <w:pPr>
        <w:pStyle w:val="paragraph"/>
        <w:textAlignment w:val="baseline"/>
        <w:rPr>
          <w:rFonts w:ascii="Calibri" w:hAnsi="Calibri" w:cs="Calibri"/>
        </w:rPr>
      </w:pPr>
    </w:p>
    <w:p w14:paraId="2C60935A" w14:textId="77777777" w:rsidR="00D5567B" w:rsidRDefault="00D5567B" w:rsidP="004A4521">
      <w:pPr>
        <w:rPr>
          <w:rStyle w:val="Lienhypertexte"/>
        </w:rPr>
      </w:pPr>
    </w:p>
    <w:p w14:paraId="6EB2D964" w14:textId="77777777" w:rsidR="00D5567B" w:rsidRDefault="00D5567B" w:rsidP="004A4521">
      <w:pPr>
        <w:rPr>
          <w:rStyle w:val="Lienhypertexte"/>
        </w:rPr>
      </w:pPr>
    </w:p>
    <w:p w14:paraId="218981D5" w14:textId="77777777" w:rsidR="00D5567B" w:rsidRDefault="00D5567B" w:rsidP="004A4521"/>
    <w:p w14:paraId="4B1C3517" w14:textId="35353C72" w:rsidR="004A4521" w:rsidRDefault="00597320" w:rsidP="00597320">
      <w:pPr>
        <w:tabs>
          <w:tab w:val="left" w:pos="1127"/>
        </w:tabs>
        <w:spacing w:before="0" w:after="160" w:line="259" w:lineRule="auto"/>
      </w:pPr>
      <w:bookmarkStart w:id="5" w:name="_Toc443385313"/>
      <w:r>
        <w:t>.</w:t>
      </w:r>
      <w:bookmarkEnd w:id="5"/>
    </w:p>
    <w:sectPr w:rsidR="004A4521" w:rsidSect="00D5567B">
      <w:headerReference w:type="default" r:id="rId19"/>
      <w:footerReference w:type="default" r:id="rId20"/>
      <w:footnotePr>
        <w:numRestart w:val="eachPage"/>
      </w:footnotePr>
      <w:pgSz w:w="11906" w:h="16838" w:code="9"/>
      <w:pgMar w:top="1134" w:right="1558" w:bottom="1588" w:left="1588" w:header="567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352185" w14:textId="77777777" w:rsidR="00F023B5" w:rsidRDefault="00F023B5" w:rsidP="00A64D9B">
      <w:pPr>
        <w:pStyle w:val="TM1"/>
      </w:pPr>
      <w:r>
        <w:separator/>
      </w:r>
    </w:p>
  </w:endnote>
  <w:endnote w:type="continuationSeparator" w:id="0">
    <w:p w14:paraId="393A4D9A" w14:textId="77777777" w:rsidR="00F023B5" w:rsidRDefault="00F023B5" w:rsidP="00A64D9B">
      <w:pPr>
        <w:pStyle w:val="TM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01EFF3" w14:textId="77777777" w:rsidR="006C6DC5" w:rsidRDefault="006C6DC5" w:rsidP="00D17EFE">
    <w:r>
      <w:rPr>
        <w:noProof/>
        <w:lang w:eastAsia="fr-FR"/>
      </w:rPr>
      <w:drawing>
        <wp:anchor distT="0" distB="0" distL="114300" distR="114300" simplePos="0" relativeHeight="251649023" behindDoc="1" locked="1" layoutInCell="1" allowOverlap="1" wp14:anchorId="0D586BFE" wp14:editId="1433B4E3">
          <wp:simplePos x="0" y="0"/>
          <wp:positionH relativeFrom="page">
            <wp:posOffset>590550</wp:posOffset>
          </wp:positionH>
          <wp:positionV relativeFrom="page">
            <wp:posOffset>9083040</wp:posOffset>
          </wp:positionV>
          <wp:extent cx="2330450" cy="1007745"/>
          <wp:effectExtent l="0" t="0" r="0" b="1905"/>
          <wp:wrapNone/>
          <wp:docPr id="6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Office 2016\Pictures\Cesi_Logo_INGENIEUR_RVB-H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0450" cy="1007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93" w:type="dxa"/>
      <w:tblInd w:w="-675" w:type="dxa"/>
      <w:tblLook w:val="04A0" w:firstRow="1" w:lastRow="0" w:firstColumn="1" w:lastColumn="0" w:noHBand="0" w:noVBand="1"/>
    </w:tblPr>
    <w:tblGrid>
      <w:gridCol w:w="673"/>
      <w:gridCol w:w="8747"/>
      <w:gridCol w:w="673"/>
    </w:tblGrid>
    <w:tr w:rsidR="006C6DC5" w14:paraId="5D6E6229" w14:textId="77777777" w:rsidTr="005D4E0E">
      <w:trPr>
        <w:trHeight w:hRule="exact" w:val="737"/>
      </w:trPr>
      <w:tc>
        <w:tcPr>
          <w:tcW w:w="673" w:type="dxa"/>
        </w:tcPr>
        <w:p w14:paraId="3E1F2650" w14:textId="77777777" w:rsidR="006C6DC5" w:rsidRDefault="006C6DC5" w:rsidP="00133184">
          <w:pPr>
            <w:pStyle w:val="Pieddepage"/>
          </w:pPr>
        </w:p>
      </w:tc>
      <w:tc>
        <w:tcPr>
          <w:tcW w:w="8747" w:type="dxa"/>
        </w:tcPr>
        <w:p w14:paraId="4C0DA1D4" w14:textId="7CCF3623" w:rsidR="006C6DC5" w:rsidRDefault="006C6DC5" w:rsidP="00133184">
          <w:pPr>
            <w:pStyle w:val="Pieddepage"/>
            <w:rPr>
              <w:rStyle w:val="lev"/>
            </w:rPr>
          </w:pPr>
          <w:r w:rsidRPr="00303AC0">
            <w:rPr>
              <w:rStyle w:val="lev"/>
            </w:rPr>
            <w:fldChar w:fldCharType="begin"/>
          </w:r>
          <w:r w:rsidRPr="00303AC0">
            <w:rPr>
              <w:rStyle w:val="lev"/>
            </w:rPr>
            <w:instrText xml:space="preserve"> If </w:instrText>
          </w:r>
          <w:r w:rsidRPr="00303AC0">
            <w:rPr>
              <w:rStyle w:val="lev"/>
            </w:rPr>
            <w:fldChar w:fldCharType="begin"/>
          </w:r>
          <w:r w:rsidRPr="00303AC0">
            <w:rPr>
              <w:rStyle w:val="lev"/>
            </w:rPr>
            <w:instrText xml:space="preserve"> STYLEREF "TITRE DU DOCUMENT" </w:instrText>
          </w:r>
          <w:r w:rsidRPr="00303AC0">
            <w:rPr>
              <w:rStyle w:val="lev"/>
            </w:rPr>
            <w:fldChar w:fldCharType="separate"/>
          </w:r>
          <w:r>
            <w:rPr>
              <w:rStyle w:val="lev"/>
              <w:noProof/>
            </w:rPr>
            <w:instrText>WORKSHOP GCODE</w:instrText>
          </w:r>
          <w:r w:rsidRPr="00303AC0">
            <w:rPr>
              <w:rStyle w:val="lev"/>
            </w:rPr>
            <w:fldChar w:fldCharType="end"/>
          </w:r>
          <w:r w:rsidRPr="00303AC0">
            <w:rPr>
              <w:rStyle w:val="lev"/>
            </w:rPr>
            <w:instrText xml:space="preserve"> = "Err*" "</w:instrText>
          </w:r>
          <w:r w:rsidRPr="00303AC0">
            <w:rPr>
              <w:rStyle w:val="lev"/>
              <w:highlight w:val="yellow"/>
            </w:rPr>
            <w:instrText>Le titre du document est manquant, appliquez le style ''TITRE DU DOCUMENT'' en couverture</w:instrText>
          </w:r>
          <w:r w:rsidRPr="00303AC0">
            <w:rPr>
              <w:rStyle w:val="lev"/>
            </w:rPr>
            <w:instrText>" "</w:instrText>
          </w:r>
          <w:r w:rsidRPr="00303AC0">
            <w:rPr>
              <w:rStyle w:val="lev"/>
            </w:rPr>
            <w:fldChar w:fldCharType="begin"/>
          </w:r>
          <w:r w:rsidRPr="00303AC0">
            <w:rPr>
              <w:rStyle w:val="lev"/>
            </w:rPr>
            <w:instrText xml:space="preserve"> STYLEREF "TITRE DU DOCUMENT" </w:instrText>
          </w:r>
          <w:r w:rsidRPr="00303AC0">
            <w:rPr>
              <w:rStyle w:val="lev"/>
            </w:rPr>
            <w:fldChar w:fldCharType="separate"/>
          </w:r>
          <w:r>
            <w:rPr>
              <w:rStyle w:val="lev"/>
              <w:noProof/>
            </w:rPr>
            <w:instrText>WORKSHOP GCODE</w:instrText>
          </w:r>
          <w:r w:rsidRPr="00303AC0">
            <w:rPr>
              <w:rStyle w:val="lev"/>
            </w:rPr>
            <w:fldChar w:fldCharType="end"/>
          </w:r>
          <w:r w:rsidRPr="00303AC0">
            <w:rPr>
              <w:rStyle w:val="lev"/>
            </w:rPr>
            <w:instrText xml:space="preserve">" </w:instrText>
          </w:r>
          <w:r w:rsidRPr="00303AC0">
            <w:rPr>
              <w:rStyle w:val="lev"/>
            </w:rPr>
            <w:fldChar w:fldCharType="separate"/>
          </w:r>
          <w:r>
            <w:rPr>
              <w:rStyle w:val="lev"/>
              <w:noProof/>
            </w:rPr>
            <w:t>WORKSHOP GCODE</w:t>
          </w:r>
          <w:r w:rsidRPr="00303AC0">
            <w:rPr>
              <w:rStyle w:val="lev"/>
            </w:rPr>
            <w:fldChar w:fldCharType="end"/>
          </w:r>
        </w:p>
        <w:p w14:paraId="420628E4" w14:textId="22EE1DAA" w:rsidR="006C6DC5" w:rsidRDefault="006C6DC5" w:rsidP="00133184">
          <w:pPr>
            <w:pStyle w:val="Pieddepage"/>
          </w:pPr>
          <w:r>
            <w:fldChar w:fldCharType="begin"/>
          </w:r>
          <w:r>
            <w:instrText xml:space="preserve"> If </w:instrTex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"SOUS-TITRE DU DOCUMENT"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instrText>Projet 7 FIA 2019</w:instrText>
          </w:r>
          <w:r>
            <w:rPr>
              <w:noProof/>
            </w:rPr>
            <w:fldChar w:fldCharType="end"/>
          </w:r>
          <w:r>
            <w:instrText xml:space="preserve"> = "Err*" "" "</w:instrTex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"SOUS-TITRE DU DOCUMENT"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instrText>Projet 7 FIA 2019</w:instrText>
          </w:r>
          <w:r>
            <w:rPr>
              <w:noProof/>
            </w:rPr>
            <w:fldChar w:fldCharType="end"/>
          </w:r>
          <w:r>
            <w:instrText xml:space="preserve">" </w:instrText>
          </w:r>
          <w:r>
            <w:fldChar w:fldCharType="separate"/>
          </w:r>
          <w:r>
            <w:rPr>
              <w:noProof/>
            </w:rPr>
            <w:t>Projet 7 FIA 2019</w:t>
          </w:r>
          <w:r>
            <w:fldChar w:fldCharType="end"/>
          </w:r>
          <w:r>
            <w:fldChar w:fldCharType="begin"/>
          </w:r>
          <w:r>
            <w:instrText xml:space="preserve"> If </w:instrTex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"SOUS-TITRE DU DOCUMENT"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instrText>Projet 7 FIA 2019</w:instrText>
          </w:r>
          <w:r>
            <w:rPr>
              <w:noProof/>
            </w:rPr>
            <w:fldChar w:fldCharType="end"/>
          </w:r>
          <w:r>
            <w:instrText xml:space="preserve"> = "Err*" "" " / " </w:instrText>
          </w:r>
          <w:r>
            <w:fldChar w:fldCharType="separate"/>
          </w:r>
          <w:r>
            <w:rPr>
              <w:noProof/>
            </w:rPr>
            <w:t> / </w:t>
          </w:r>
          <w:r>
            <w:fldChar w:fldCharType="end"/>
          </w:r>
          <w:r>
            <w:fldChar w:fldCharType="begin"/>
          </w:r>
          <w:r>
            <w:instrText xml:space="preserve"> If </w:instrTex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"DATE DU DOCUMENT" </w:instrText>
          </w:r>
          <w:r>
            <w:rPr>
              <w:noProof/>
            </w:rPr>
            <w:fldChar w:fldCharType="end"/>
          </w:r>
          <w:r>
            <w:instrText xml:space="preserve"> = "Err*" "</w:instrText>
          </w:r>
          <w:r w:rsidRPr="00376662">
            <w:rPr>
              <w:color w:val="C00000"/>
              <w:highlight w:val="yellow"/>
            </w:rPr>
            <w:instrText xml:space="preserve">La </w:instrText>
          </w:r>
          <w:r w:rsidRPr="0010511F">
            <w:rPr>
              <w:rFonts w:ascii="Impact" w:hAnsi="Impact"/>
              <w:color w:val="C00000"/>
              <w:highlight w:val="yellow"/>
            </w:rPr>
            <w:instrText>date du document</w:instrText>
          </w:r>
          <w:r w:rsidRPr="00376662">
            <w:rPr>
              <w:color w:val="C00000"/>
              <w:highlight w:val="yellow"/>
            </w:rPr>
            <w:instrText xml:space="preserve"> est manquante, appliquez le style ''DATE DU DOCUMENT'' en couverture</w:instrText>
          </w:r>
          <w:r>
            <w:instrText>" "</w:instrTex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"DATE DU DOCUMENT" </w:instrText>
          </w:r>
          <w:r>
            <w:rPr>
              <w:noProof/>
            </w:rPr>
            <w:fldChar w:fldCharType="end"/>
          </w:r>
          <w:r>
            <w:instrText xml:space="preserve">" </w:instrText>
          </w:r>
          <w:r>
            <w:fldChar w:fldCharType="end"/>
          </w:r>
          <w:r>
            <w:t xml:space="preserve"> </w:t>
          </w:r>
        </w:p>
      </w:tc>
      <w:tc>
        <w:tcPr>
          <w:tcW w:w="673" w:type="dxa"/>
        </w:tcPr>
        <w:p w14:paraId="015B9BBB" w14:textId="77777777" w:rsidR="006C6DC5" w:rsidRDefault="006C6DC5" w:rsidP="00133184">
          <w:pPr>
            <w:pStyle w:val="Pieddepage"/>
            <w:rPr>
              <w:rStyle w:val="Numrodepage"/>
            </w:rPr>
          </w:pPr>
        </w:p>
        <w:p w14:paraId="327213CD" w14:textId="00C02DCA" w:rsidR="006C6DC5" w:rsidRPr="005F3DE8" w:rsidRDefault="006C6DC5" w:rsidP="00133184">
          <w:pPr>
            <w:pStyle w:val="Pieddepage"/>
            <w:rPr>
              <w:rStyle w:val="Numrodepage"/>
            </w:rPr>
          </w:pPr>
          <w:r w:rsidRPr="00CF674E">
            <w:rPr>
              <w:rStyle w:val="Numrodepage"/>
            </w:rPr>
            <w:fldChar w:fldCharType="begin"/>
          </w:r>
          <w:r w:rsidRPr="00CF674E">
            <w:rPr>
              <w:rStyle w:val="Numrodepage"/>
            </w:rPr>
            <w:instrText xml:space="preserve"> page </w:instrText>
          </w:r>
          <w:r w:rsidRPr="00CF674E">
            <w:rPr>
              <w:rStyle w:val="Numrodepage"/>
            </w:rPr>
            <w:fldChar w:fldCharType="separate"/>
          </w:r>
          <w:r>
            <w:rPr>
              <w:rStyle w:val="Numrodepage"/>
              <w:noProof/>
            </w:rPr>
            <w:t>5</w:t>
          </w:r>
          <w:r w:rsidRPr="00CF674E">
            <w:rPr>
              <w:rStyle w:val="Numrodepage"/>
            </w:rPr>
            <w:fldChar w:fldCharType="end"/>
          </w:r>
        </w:p>
      </w:tc>
    </w:tr>
  </w:tbl>
  <w:p w14:paraId="6EB89732" w14:textId="77777777" w:rsidR="006C6DC5" w:rsidRDefault="006C6DC5" w:rsidP="00133184">
    <w:pPr>
      <w:pStyle w:val="Espace2pt"/>
    </w:pP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1" layoutInCell="1" allowOverlap="1" wp14:anchorId="1EAF1221" wp14:editId="3D572F2A">
              <wp:simplePos x="0" y="0"/>
              <wp:positionH relativeFrom="page">
                <wp:posOffset>6689090</wp:posOffset>
              </wp:positionH>
              <wp:positionV relativeFrom="page">
                <wp:posOffset>10118090</wp:posOffset>
              </wp:positionV>
              <wp:extent cx="161925" cy="161925"/>
              <wp:effectExtent l="0" t="0" r="9525" b="9525"/>
              <wp:wrapNone/>
              <wp:docPr id="18" name="Ellips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1925" cy="161925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56F9276" id="Ellipse 18" o:spid="_x0000_s1026" style="position:absolute;margin-left:526.7pt;margin-top:796.7pt;width:12.75pt;height:12.7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" fillcolor="#27251f [3213]" stroked="f" strokeweight="1pt">
              <v:stroke joinstyle="miter"/>
              <w10:wrap anchorx="page" anchory="page"/>
              <w10:anchorlock/>
            </v:oval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93" w:type="dxa"/>
      <w:tblInd w:w="-1128" w:type="dxa"/>
      <w:tblLook w:val="04A0" w:firstRow="1" w:lastRow="0" w:firstColumn="1" w:lastColumn="0" w:noHBand="0" w:noVBand="1"/>
    </w:tblPr>
    <w:tblGrid>
      <w:gridCol w:w="673"/>
      <w:gridCol w:w="8747"/>
      <w:gridCol w:w="673"/>
    </w:tblGrid>
    <w:tr w:rsidR="006C6DC5" w14:paraId="4C8A3770" w14:textId="77777777" w:rsidTr="005D4E0E">
      <w:trPr>
        <w:trHeight w:hRule="exact" w:val="737"/>
      </w:trPr>
      <w:tc>
        <w:tcPr>
          <w:tcW w:w="673" w:type="dxa"/>
        </w:tcPr>
        <w:p w14:paraId="19C18D39" w14:textId="77777777" w:rsidR="006C6DC5" w:rsidRDefault="006C6DC5" w:rsidP="007049B3">
          <w:pPr>
            <w:pStyle w:val="Pieddepage"/>
          </w:pPr>
        </w:p>
      </w:tc>
      <w:tc>
        <w:tcPr>
          <w:tcW w:w="8747" w:type="dxa"/>
        </w:tcPr>
        <w:p w14:paraId="31537B28" w14:textId="478B9764" w:rsidR="006C6DC5" w:rsidRDefault="006C6DC5" w:rsidP="007049B3">
          <w:pPr>
            <w:pStyle w:val="Pieddepage"/>
            <w:rPr>
              <w:rStyle w:val="lev"/>
            </w:rPr>
          </w:pPr>
          <w:r w:rsidRPr="00303AC0">
            <w:rPr>
              <w:rStyle w:val="lev"/>
            </w:rPr>
            <w:fldChar w:fldCharType="begin"/>
          </w:r>
          <w:r w:rsidRPr="00303AC0">
            <w:rPr>
              <w:rStyle w:val="lev"/>
            </w:rPr>
            <w:instrText xml:space="preserve"> If </w:instrText>
          </w:r>
          <w:r w:rsidRPr="00303AC0">
            <w:rPr>
              <w:rStyle w:val="lev"/>
            </w:rPr>
            <w:fldChar w:fldCharType="begin"/>
          </w:r>
          <w:r w:rsidRPr="00303AC0">
            <w:rPr>
              <w:rStyle w:val="lev"/>
            </w:rPr>
            <w:instrText xml:space="preserve"> STYLEREF "TITRE DU DOCUMENT" </w:instrText>
          </w:r>
          <w:r w:rsidRPr="00303AC0">
            <w:rPr>
              <w:rStyle w:val="lev"/>
            </w:rPr>
            <w:fldChar w:fldCharType="separate"/>
          </w:r>
          <w:r w:rsidR="00B96ED5">
            <w:rPr>
              <w:rStyle w:val="lev"/>
              <w:noProof/>
            </w:rPr>
            <w:instrText>WORKSHOP FUSION 360</w:instrText>
          </w:r>
          <w:r w:rsidRPr="00303AC0">
            <w:rPr>
              <w:rStyle w:val="lev"/>
            </w:rPr>
            <w:fldChar w:fldCharType="end"/>
          </w:r>
          <w:r w:rsidRPr="00303AC0">
            <w:rPr>
              <w:rStyle w:val="lev"/>
            </w:rPr>
            <w:instrText xml:space="preserve"> = "Err*" "</w:instrText>
          </w:r>
          <w:r w:rsidRPr="00303AC0">
            <w:rPr>
              <w:rStyle w:val="lev"/>
              <w:highlight w:val="yellow"/>
            </w:rPr>
            <w:instrText>Le titre du document est manquant, appliquez le style ''TITRE DU DOCUMENT'' en couverture</w:instrText>
          </w:r>
          <w:r w:rsidRPr="00303AC0">
            <w:rPr>
              <w:rStyle w:val="lev"/>
            </w:rPr>
            <w:instrText>" "</w:instrText>
          </w:r>
          <w:r w:rsidRPr="00303AC0">
            <w:rPr>
              <w:rStyle w:val="lev"/>
            </w:rPr>
            <w:fldChar w:fldCharType="begin"/>
          </w:r>
          <w:r w:rsidRPr="00303AC0">
            <w:rPr>
              <w:rStyle w:val="lev"/>
            </w:rPr>
            <w:instrText xml:space="preserve"> STYLEREF "TITRE DU DOCUMENT" </w:instrText>
          </w:r>
          <w:r w:rsidRPr="00303AC0">
            <w:rPr>
              <w:rStyle w:val="lev"/>
            </w:rPr>
            <w:fldChar w:fldCharType="separate"/>
          </w:r>
          <w:r w:rsidR="00B96ED5">
            <w:rPr>
              <w:rStyle w:val="lev"/>
              <w:noProof/>
            </w:rPr>
            <w:instrText>WORKSHOP FUSION 360</w:instrText>
          </w:r>
          <w:r w:rsidRPr="00303AC0">
            <w:rPr>
              <w:rStyle w:val="lev"/>
            </w:rPr>
            <w:fldChar w:fldCharType="end"/>
          </w:r>
          <w:r w:rsidRPr="00303AC0">
            <w:rPr>
              <w:rStyle w:val="lev"/>
            </w:rPr>
            <w:instrText xml:space="preserve">" </w:instrText>
          </w:r>
          <w:r w:rsidRPr="00303AC0">
            <w:rPr>
              <w:rStyle w:val="lev"/>
            </w:rPr>
            <w:fldChar w:fldCharType="separate"/>
          </w:r>
          <w:r w:rsidR="00B96ED5">
            <w:rPr>
              <w:rStyle w:val="lev"/>
              <w:noProof/>
            </w:rPr>
            <w:t>WORKSHOP FUSION 360</w:t>
          </w:r>
          <w:r w:rsidRPr="00303AC0">
            <w:rPr>
              <w:rStyle w:val="lev"/>
            </w:rPr>
            <w:fldChar w:fldCharType="end"/>
          </w:r>
        </w:p>
        <w:p w14:paraId="6AA870E4" w14:textId="59D8EC34" w:rsidR="006C6DC5" w:rsidRPr="00907B44" w:rsidRDefault="006C6DC5" w:rsidP="005D4E0E">
          <w:pPr>
            <w:pStyle w:val="En-tte"/>
          </w:pPr>
          <w:r>
            <w:fldChar w:fldCharType="begin"/>
          </w:r>
          <w:r>
            <w:instrText xml:space="preserve"> If </w:instrTex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"SOUS-TITRE DU DOCUMENT" </w:instrText>
          </w:r>
          <w:r>
            <w:rPr>
              <w:noProof/>
            </w:rPr>
            <w:fldChar w:fldCharType="separate"/>
          </w:r>
          <w:r w:rsidR="00B96ED5">
            <w:rPr>
              <w:noProof/>
            </w:rPr>
            <w:instrText>Projet 7 FIA 2019</w:instrText>
          </w:r>
          <w:r>
            <w:rPr>
              <w:noProof/>
            </w:rPr>
            <w:fldChar w:fldCharType="end"/>
          </w:r>
          <w:r>
            <w:instrText xml:space="preserve"> = "Err*" "" "</w:instrTex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"SOUS-TITRE DU DOCUMENT" </w:instrText>
          </w:r>
          <w:r>
            <w:rPr>
              <w:noProof/>
            </w:rPr>
            <w:fldChar w:fldCharType="separate"/>
          </w:r>
          <w:r w:rsidR="00B96ED5">
            <w:rPr>
              <w:noProof/>
            </w:rPr>
            <w:instrText>Projet 7 FIA 2019</w:instrText>
          </w:r>
          <w:r>
            <w:rPr>
              <w:noProof/>
            </w:rPr>
            <w:fldChar w:fldCharType="end"/>
          </w:r>
          <w:r>
            <w:instrText xml:space="preserve">" </w:instrText>
          </w:r>
          <w:r>
            <w:fldChar w:fldCharType="separate"/>
          </w:r>
          <w:r w:rsidR="00B96ED5">
            <w:rPr>
              <w:noProof/>
            </w:rPr>
            <w:t>Projet 7 FIA 2019</w:t>
          </w:r>
          <w:r>
            <w:fldChar w:fldCharType="end"/>
          </w:r>
          <w:r>
            <w:fldChar w:fldCharType="begin"/>
          </w:r>
          <w:r>
            <w:instrText xml:space="preserve"> If </w:instrTex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"SOUS-TITRE DU DOCUMENT" </w:instrText>
          </w:r>
          <w:r>
            <w:rPr>
              <w:noProof/>
            </w:rPr>
            <w:fldChar w:fldCharType="separate"/>
          </w:r>
          <w:r w:rsidR="00B96ED5">
            <w:rPr>
              <w:noProof/>
            </w:rPr>
            <w:instrText>Projet 7 FIA 2019</w:instrText>
          </w:r>
          <w:r>
            <w:rPr>
              <w:noProof/>
            </w:rPr>
            <w:fldChar w:fldCharType="end"/>
          </w:r>
          <w:r>
            <w:instrText xml:space="preserve"> = "Err*" "" " / " </w:instrText>
          </w:r>
          <w:r>
            <w:fldChar w:fldCharType="separate"/>
          </w:r>
          <w:r w:rsidR="00B96ED5">
            <w:rPr>
              <w:noProof/>
            </w:rPr>
            <w:t> / </w:t>
          </w:r>
          <w:r>
            <w:fldChar w:fldCharType="end"/>
          </w:r>
          <w:r>
            <w:fldChar w:fldCharType="begin"/>
          </w:r>
          <w:r>
            <w:instrText xml:space="preserve"> If </w:instrTex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"DATE DU DOCUMENT" </w:instrText>
          </w:r>
          <w:r>
            <w:rPr>
              <w:noProof/>
            </w:rPr>
            <w:fldChar w:fldCharType="end"/>
          </w:r>
          <w:r>
            <w:instrText xml:space="preserve"> = "Err*" "</w:instrText>
          </w:r>
          <w:r w:rsidRPr="00376662">
            <w:rPr>
              <w:color w:val="C00000"/>
              <w:highlight w:val="yellow"/>
            </w:rPr>
            <w:instrText xml:space="preserve">La </w:instrText>
          </w:r>
          <w:r w:rsidRPr="0010511F">
            <w:rPr>
              <w:rFonts w:ascii="Impact" w:hAnsi="Impact"/>
              <w:color w:val="C00000"/>
              <w:highlight w:val="yellow"/>
            </w:rPr>
            <w:instrText>date du document</w:instrText>
          </w:r>
          <w:r w:rsidRPr="00376662">
            <w:rPr>
              <w:color w:val="C00000"/>
              <w:highlight w:val="yellow"/>
            </w:rPr>
            <w:instrText xml:space="preserve"> est manquante, appliquez le style ''DATE DU DOCUMENT'' en couverture</w:instrText>
          </w:r>
          <w:r>
            <w:instrText>" "</w:instrTex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"DATE DU DOCUMENT" </w:instrText>
          </w:r>
          <w:r>
            <w:rPr>
              <w:noProof/>
            </w:rPr>
            <w:fldChar w:fldCharType="end"/>
          </w:r>
          <w:r>
            <w:instrText xml:space="preserve">" </w:instrText>
          </w:r>
          <w:r>
            <w:fldChar w:fldCharType="end"/>
          </w: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40" behindDoc="0" locked="1" layoutInCell="1" allowOverlap="1" wp14:anchorId="54B93A6B" wp14:editId="610304BE">
                    <wp:simplePos x="0" y="0"/>
                    <wp:positionH relativeFrom="page">
                      <wp:posOffset>5239265</wp:posOffset>
                    </wp:positionH>
                    <wp:positionV relativeFrom="page">
                      <wp:posOffset>721635</wp:posOffset>
                    </wp:positionV>
                    <wp:extent cx="2049145" cy="1155065"/>
                    <wp:effectExtent l="0" t="0" r="8255" b="6985"/>
                    <wp:wrapNone/>
                    <wp:docPr id="50" name="Groupe 5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049145" cy="1155065"/>
                              <a:chOff x="-488320" y="0"/>
                              <a:chExt cx="2051990" cy="1153795"/>
                            </a:xfrm>
                          </wpg:grpSpPr>
                          <wps:wsp>
                            <wps:cNvPr id="51" name="Zone de texte 25"/>
                            <wps:cNvSpPr txBox="1"/>
                            <wps:spPr>
                              <a:xfrm>
                                <a:off x="-488320" y="307865"/>
                                <a:ext cx="1852041" cy="2336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027A69" w14:textId="77777777" w:rsidR="006C6DC5" w:rsidRPr="006D35F6" w:rsidRDefault="00B96ED5" w:rsidP="005D4E0E">
                                  <w:pPr>
                                    <w:pStyle w:val="wwwcesifr"/>
                                    <w:rPr>
                                      <w:position w:val="-2"/>
                                    </w:rPr>
                                  </w:pPr>
                                  <w:hyperlink r:id="rId1" w:history="1">
                                    <w:r w:rsidR="006C6DC5">
                                      <w:rPr>
                                        <w:rStyle w:val="Lienhypertexte"/>
                                      </w:rPr>
                                      <w:t>ecole-ingenieurs.cesi.fr</w:t>
                                    </w:r>
                                  </w:hyperlink>
                                  <w:r w:rsidR="006C6DC5" w:rsidRPr="00D76C7B">
                                    <w:t> </w:t>
                                  </w:r>
                                  <w:r w:rsidR="006C6DC5" w:rsidRPr="00CB76D9">
                                    <w:rPr>
                                      <w:rStyle w:val="Barreoblique"/>
                                    </w:rPr>
                                    <w:t>|</w:t>
                                  </w:r>
                                  <w:r w:rsidR="006C6DC5" w:rsidRPr="00D76C7B">
                                    <w:t> </w:t>
                                  </w:r>
                                  <w:r w:rsidR="006C6DC5"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4EB5C2BB" wp14:editId="2DFC549B">
                                        <wp:extent cx="79248" cy="76200"/>
                                        <wp:effectExtent l="0" t="0" r="0" b="0"/>
                                        <wp:docPr id="87" name="Image 8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01.jpg"/>
                                                <pic:cNvPicPr/>
                                              </pic:nvPicPr>
                                              <pic:blipFill>
                                                <a:blip r:embed="rId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9248" cy="76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6C6DC5" w:rsidRPr="00D76C7B">
                                    <w:rPr>
                                      <w:sz w:val="14"/>
                                    </w:rPr>
                                    <w:t> </w:t>
                                  </w:r>
                                  <w:r w:rsidR="006C6DC5"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44467B86" wp14:editId="5EFDACE1">
                                        <wp:extent cx="76200" cy="76200"/>
                                        <wp:effectExtent l="0" t="0" r="0" b="0"/>
                                        <wp:docPr id="88" name="Image 8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02.jpg"/>
                                                <pic:cNvPicPr/>
                                              </pic:nvPicPr>
                                              <pic:blipFill>
                                                <a:blip r:embed="rId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6200" cy="76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6C6DC5" w:rsidRPr="00D76C7B">
                                    <w:rPr>
                                      <w:sz w:val="14"/>
                                    </w:rPr>
                                    <w:t> </w:t>
                                  </w:r>
                                  <w:r w:rsidR="006C6DC5"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44DE0E7A" wp14:editId="15DE36E3">
                                        <wp:extent cx="76200" cy="76200"/>
                                        <wp:effectExtent l="0" t="0" r="0" b="0"/>
                                        <wp:docPr id="89" name="Image 8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03.jp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6200" cy="76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6C6DC5" w:rsidRPr="00D76C7B">
                                    <w:rPr>
                                      <w:sz w:val="14"/>
                                    </w:rPr>
                                    <w:t> </w:t>
                                  </w:r>
                                  <w:r w:rsidR="006C6DC5"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08EC70C5" wp14:editId="71AEE1EC">
                                        <wp:extent cx="76200" cy="76200"/>
                                        <wp:effectExtent l="0" t="0" r="0" b="0"/>
                                        <wp:docPr id="90" name="Image 9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04.jpg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6200" cy="76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6C6DC5" w:rsidRPr="001F3DE3">
                                    <w:rPr>
                                      <w:sz w:val="14"/>
                                    </w:rPr>
                                    <w:t> </w:t>
                                  </w:r>
                                  <w:r w:rsidR="006C6DC5" w:rsidRPr="001F3DE3"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5D1E08F4" wp14:editId="644A59F8">
                                        <wp:extent cx="74930" cy="75565"/>
                                        <wp:effectExtent l="0" t="0" r="1270" b="635"/>
                                        <wp:docPr id="91" name="Image 2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Image 2"/>
                                                <pic:cNvPicPr/>
                                              </pic:nvPicPr>
                                              <pic:blipFill rotWithShape="1">
                                                <a:blip r:embed="rId6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4930" cy="755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2" name="Groupe 26"/>
                            <wpg:cNvGrpSpPr/>
                            <wpg:grpSpPr>
                              <a:xfrm>
                                <a:off x="1491915" y="0"/>
                                <a:ext cx="71755" cy="1153795"/>
                                <a:chOff x="0" y="0"/>
                                <a:chExt cx="143510" cy="1153928"/>
                              </a:xfrm>
                            </wpg:grpSpPr>
                            <wps:wsp>
                              <wps:cNvPr id="53" name="Rectangle 27"/>
                              <wps:cNvSpPr/>
                              <wps:spPr>
                                <a:xfrm>
                                  <a:off x="0" y="0"/>
                                  <a:ext cx="143022" cy="1151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49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Rectangle 28"/>
                              <wps:cNvSpPr/>
                              <wps:spPr>
                                <a:xfrm>
                                  <a:off x="0" y="288757"/>
                                  <a:ext cx="143510" cy="8637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C88D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Rectangle 55"/>
                              <wps:cNvSpPr/>
                              <wps:spPr>
                                <a:xfrm>
                                  <a:off x="0" y="577515"/>
                                  <a:ext cx="143510" cy="57582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5802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Rectangle 56"/>
                              <wps:cNvSpPr/>
                              <wps:spPr>
                                <a:xfrm>
                                  <a:off x="0" y="866273"/>
                                  <a:ext cx="143510" cy="287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4BD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4B93A6B" id="Groupe 50" o:spid="_x0000_s1026" style="position:absolute;left:0;text-align:left;margin-left:412.55pt;margin-top:56.8pt;width:161.35pt;height:90.95pt;z-index:251658240;mso-position-horizontal-relative:page;mso-position-vertical-relative:page;mso-width-relative:margin;mso-height-relative:margin" coordorigin="-4883" coordsize="20519,11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5" o:spid="_x0000_s1027" type="#_x0000_t202" style="position:absolute;left:-4883;top:3078;width:18520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" filled="f" stroked="f" strokeweight=".5pt">
                      <v:textbox inset="0,0,0,0">
                        <w:txbxContent>
                          <w:p w14:paraId="7E027A69" w14:textId="77777777" w:rsidR="006C6DC5" w:rsidRPr="006D35F6" w:rsidRDefault="00B96ED5" w:rsidP="005D4E0E">
                            <w:pPr>
                              <w:pStyle w:val="wwwcesifr"/>
                              <w:rPr>
                                <w:position w:val="-2"/>
                              </w:rPr>
                            </w:pPr>
                            <w:hyperlink r:id="rId7" w:history="1">
                              <w:r w:rsidR="006C6DC5">
                                <w:rPr>
                                  <w:rStyle w:val="Lienhypertexte"/>
                                </w:rPr>
                                <w:t>ecole-ingenieurs.cesi.fr</w:t>
                              </w:r>
                            </w:hyperlink>
                            <w:r w:rsidR="006C6DC5" w:rsidRPr="00D76C7B">
                              <w:t> </w:t>
                            </w:r>
                            <w:r w:rsidR="006C6DC5" w:rsidRPr="00CB76D9">
                              <w:rPr>
                                <w:rStyle w:val="Barreoblique"/>
                              </w:rPr>
                              <w:t>|</w:t>
                            </w:r>
                            <w:r w:rsidR="006C6DC5" w:rsidRPr="00D76C7B">
                              <w:t> </w:t>
                            </w:r>
                            <w:r w:rsidR="006C6DC5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EB5C2BB" wp14:editId="2DFC549B">
                                  <wp:extent cx="79248" cy="76200"/>
                                  <wp:effectExtent l="0" t="0" r="0" b="0"/>
                                  <wp:docPr id="87" name="Image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01.jpg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248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6DC5" w:rsidRPr="00D76C7B">
                              <w:rPr>
                                <w:sz w:val="14"/>
                              </w:rPr>
                              <w:t> </w:t>
                            </w:r>
                            <w:r w:rsidR="006C6DC5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4467B86" wp14:editId="5EFDACE1">
                                  <wp:extent cx="76200" cy="76200"/>
                                  <wp:effectExtent l="0" t="0" r="0" b="0"/>
                                  <wp:docPr id="88" name="Image 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02.jpg"/>
                                          <pic:cNvPicPr/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6DC5" w:rsidRPr="00D76C7B">
                              <w:rPr>
                                <w:sz w:val="14"/>
                              </w:rPr>
                              <w:t> </w:t>
                            </w:r>
                            <w:r w:rsidR="006C6DC5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4DE0E7A" wp14:editId="15DE36E3">
                                  <wp:extent cx="76200" cy="76200"/>
                                  <wp:effectExtent l="0" t="0" r="0" b="0"/>
                                  <wp:docPr id="89" name="Image 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03.jp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6DC5" w:rsidRPr="00D76C7B">
                              <w:rPr>
                                <w:sz w:val="14"/>
                              </w:rPr>
                              <w:t> </w:t>
                            </w:r>
                            <w:r w:rsidR="006C6DC5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8EC70C5" wp14:editId="71AEE1EC">
                                  <wp:extent cx="76200" cy="76200"/>
                                  <wp:effectExtent l="0" t="0" r="0" b="0"/>
                                  <wp:docPr id="90" name="Image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4.jpg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6DC5" w:rsidRPr="001F3DE3">
                              <w:rPr>
                                <w:sz w:val="14"/>
                              </w:rPr>
                              <w:t> </w:t>
                            </w:r>
                            <w:r w:rsidR="006C6DC5" w:rsidRPr="001F3DE3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D1E08F4" wp14:editId="644A59F8">
                                  <wp:extent cx="74930" cy="75565"/>
                                  <wp:effectExtent l="0" t="0" r="1270" b="635"/>
                                  <wp:docPr id="91" name="Image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2"/>
                                          <pic:cNvPicPr/>
                                        </pic:nvPicPr>
                                        <pic:blipFill rotWithShape="1"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30" cy="75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group id="Groupe 26" o:spid="_x0000_s1028" style="position:absolute;left:14919;width:717;height:11537" coordsize="1435,1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<v:rect id="Rectangle 27" o:spid="_x0000_s1029" style="position:absolute;width:1430;height:11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" fillcolor="#00a490" stroked="f" strokeweight="1pt"/>
                      <v:rect id="Rectangle 28" o:spid="_x0000_s1030" style="position:absolute;top:2887;width:1435;height:8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" fillcolor="#5c88da" stroked="f" strokeweight="1pt"/>
                      <v:rect id="Rectangle 55" o:spid="_x0000_s1031" style="position:absolute;top:5775;width:1435;height:5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" fillcolor="#f58022" stroked="f" strokeweight="1pt"/>
                      <v:rect id="Rectangle 56" o:spid="_x0000_s1032" style="position:absolute;top:8662;width:1435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" fillcolor="#b4bd00" stroked="f" strokeweight="1pt"/>
                    </v:group>
                    <w10:wrap anchorx="page" anchory="page"/>
                    <w10:anchorlock/>
                  </v:group>
                </w:pict>
              </mc:Fallback>
            </mc:AlternateContent>
          </w:r>
          <w:r>
            <w:rPr>
              <w:noProof/>
              <w:lang w:eastAsia="fr-FR"/>
            </w:rPr>
            <w:drawing>
              <wp:anchor distT="0" distB="0" distL="114300" distR="114300" simplePos="0" relativeHeight="251652096" behindDoc="1" locked="1" layoutInCell="1" allowOverlap="1" wp14:anchorId="4BD9E01D" wp14:editId="00779261">
                <wp:simplePos x="0" y="0"/>
                <wp:positionH relativeFrom="page">
                  <wp:posOffset>716280</wp:posOffset>
                </wp:positionH>
                <wp:positionV relativeFrom="page">
                  <wp:posOffset>3775710</wp:posOffset>
                </wp:positionV>
                <wp:extent cx="3059430" cy="3059430"/>
                <wp:effectExtent l="0" t="0" r="7620" b="7620"/>
                <wp:wrapNone/>
                <wp:docPr id="83" name="Image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Office 2016\Pictures\0 copi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59430" cy="3059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AFFBFFB" w14:textId="77777777" w:rsidR="006C6DC5" w:rsidRDefault="006C6DC5" w:rsidP="005D4E0E"/>
        <w:p w14:paraId="2074E244" w14:textId="77777777" w:rsidR="006C6DC5" w:rsidRDefault="006C6DC5" w:rsidP="005D4E0E">
          <w:pPr>
            <w:pStyle w:val="Pieddepage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2336" behindDoc="1" locked="1" layoutInCell="1" allowOverlap="1" wp14:anchorId="06373E8D" wp14:editId="10675A41">
                <wp:simplePos x="0" y="0"/>
                <wp:positionH relativeFrom="page">
                  <wp:posOffset>604520</wp:posOffset>
                </wp:positionH>
                <wp:positionV relativeFrom="page">
                  <wp:posOffset>9100185</wp:posOffset>
                </wp:positionV>
                <wp:extent cx="3318510" cy="953770"/>
                <wp:effectExtent l="0" t="0" r="0" b="0"/>
                <wp:wrapNone/>
                <wp:docPr id="8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Office 2016\Pictures\Cesi_Logo_GENERAL_RVB-H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18510" cy="953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F191BA0" w14:textId="77777777" w:rsidR="006C6DC5" w:rsidRPr="00907B44" w:rsidRDefault="006C6DC5" w:rsidP="005D4E0E">
          <w:pPr>
            <w:pStyle w:val="En-tte"/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72576" behindDoc="0" locked="1" layoutInCell="1" allowOverlap="1" wp14:anchorId="67FE22F8" wp14:editId="1B907D3D">
                    <wp:simplePos x="0" y="0"/>
                    <wp:positionH relativeFrom="page">
                      <wp:posOffset>5239265</wp:posOffset>
                    </wp:positionH>
                    <wp:positionV relativeFrom="page">
                      <wp:posOffset>721635</wp:posOffset>
                    </wp:positionV>
                    <wp:extent cx="2049145" cy="1155065"/>
                    <wp:effectExtent l="0" t="0" r="8255" b="6985"/>
                    <wp:wrapNone/>
                    <wp:docPr id="64" name="Groupe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049145" cy="1155065"/>
                              <a:chOff x="-488320" y="0"/>
                              <a:chExt cx="2051990" cy="1153795"/>
                            </a:xfrm>
                          </wpg:grpSpPr>
                          <wps:wsp>
                            <wps:cNvPr id="65" name="Zone de texte 25"/>
                            <wps:cNvSpPr txBox="1"/>
                            <wps:spPr>
                              <a:xfrm>
                                <a:off x="-488320" y="307865"/>
                                <a:ext cx="1852041" cy="2336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791DE1" w14:textId="77777777" w:rsidR="006C6DC5" w:rsidRPr="006D35F6" w:rsidRDefault="00B96ED5" w:rsidP="005D4E0E">
                                  <w:pPr>
                                    <w:pStyle w:val="wwwcesifr"/>
                                    <w:rPr>
                                      <w:position w:val="-2"/>
                                    </w:rPr>
                                  </w:pPr>
                                  <w:hyperlink r:id="rId10" w:history="1">
                                    <w:r w:rsidR="006C6DC5">
                                      <w:rPr>
                                        <w:rStyle w:val="Lienhypertexte"/>
                                      </w:rPr>
                                      <w:t>ecole-ingenieurs.cesi.fr</w:t>
                                    </w:r>
                                  </w:hyperlink>
                                  <w:r w:rsidR="006C6DC5" w:rsidRPr="00D76C7B">
                                    <w:t> </w:t>
                                  </w:r>
                                  <w:r w:rsidR="006C6DC5" w:rsidRPr="00CB76D9">
                                    <w:rPr>
                                      <w:rStyle w:val="Barreoblique"/>
                                    </w:rPr>
                                    <w:t>|</w:t>
                                  </w:r>
                                  <w:r w:rsidR="006C6DC5" w:rsidRPr="00D76C7B">
                                    <w:t> </w:t>
                                  </w:r>
                                  <w:r w:rsidR="006C6DC5"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136A7D6D" wp14:editId="775A7B83">
                                        <wp:extent cx="79248" cy="76200"/>
                                        <wp:effectExtent l="0" t="0" r="0" b="0"/>
                                        <wp:docPr id="92" name="Image 9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01.jpg"/>
                                                <pic:cNvPicPr/>
                                              </pic:nvPicPr>
                                              <pic:blipFill>
                                                <a:blip r:embed="rId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9248" cy="76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6C6DC5" w:rsidRPr="00D76C7B">
                                    <w:rPr>
                                      <w:sz w:val="14"/>
                                    </w:rPr>
                                    <w:t> </w:t>
                                  </w:r>
                                  <w:r w:rsidR="006C6DC5"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65414447" wp14:editId="13E54305">
                                        <wp:extent cx="76200" cy="76200"/>
                                        <wp:effectExtent l="0" t="0" r="0" b="0"/>
                                        <wp:docPr id="93" name="Image 9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02.jpg"/>
                                                <pic:cNvPicPr/>
                                              </pic:nvPicPr>
                                              <pic:blipFill>
                                                <a:blip r:embed="rId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6200" cy="76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6C6DC5" w:rsidRPr="00D76C7B">
                                    <w:rPr>
                                      <w:sz w:val="14"/>
                                    </w:rPr>
                                    <w:t> </w:t>
                                  </w:r>
                                  <w:r w:rsidR="006C6DC5"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5D48C785" wp14:editId="4C1B15B4">
                                        <wp:extent cx="76200" cy="76200"/>
                                        <wp:effectExtent l="0" t="0" r="0" b="0"/>
                                        <wp:docPr id="94" name="Image 9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03.jp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6200" cy="76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6C6DC5" w:rsidRPr="00D76C7B">
                                    <w:rPr>
                                      <w:sz w:val="14"/>
                                    </w:rPr>
                                    <w:t> </w:t>
                                  </w:r>
                                  <w:r w:rsidR="006C6DC5"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461C72CE" wp14:editId="4C6D2F90">
                                        <wp:extent cx="76200" cy="76200"/>
                                        <wp:effectExtent l="0" t="0" r="0" b="0"/>
                                        <wp:docPr id="95" name="Image 9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04.jpg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6200" cy="76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6C6DC5" w:rsidRPr="001F3DE3">
                                    <w:rPr>
                                      <w:sz w:val="14"/>
                                    </w:rPr>
                                    <w:t> </w:t>
                                  </w:r>
                                  <w:r w:rsidR="006C6DC5" w:rsidRPr="001F3DE3"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13C68247" wp14:editId="4180A4E6">
                                        <wp:extent cx="74930" cy="75565"/>
                                        <wp:effectExtent l="0" t="0" r="1270" b="635"/>
                                        <wp:docPr id="96" name="Image 2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Image 2"/>
                                                <pic:cNvPicPr/>
                                              </pic:nvPicPr>
                                              <pic:blipFill rotWithShape="1">
                                                <a:blip r:embed="rId6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4930" cy="755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6" name="Groupe 26"/>
                            <wpg:cNvGrpSpPr/>
                            <wpg:grpSpPr>
                              <a:xfrm>
                                <a:off x="1491915" y="0"/>
                                <a:ext cx="71755" cy="1153795"/>
                                <a:chOff x="0" y="0"/>
                                <a:chExt cx="143510" cy="1153928"/>
                              </a:xfrm>
                            </wpg:grpSpPr>
                            <wps:wsp>
                              <wps:cNvPr id="67" name="Rectangle 27"/>
                              <wps:cNvSpPr/>
                              <wps:spPr>
                                <a:xfrm>
                                  <a:off x="0" y="0"/>
                                  <a:ext cx="143022" cy="1151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49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Rectangle 28"/>
                              <wps:cNvSpPr/>
                              <wps:spPr>
                                <a:xfrm>
                                  <a:off x="0" y="288757"/>
                                  <a:ext cx="143510" cy="8637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C88D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0" y="577515"/>
                                  <a:ext cx="143510" cy="57582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5802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Rectangle 70"/>
                              <wps:cNvSpPr/>
                              <wps:spPr>
                                <a:xfrm>
                                  <a:off x="0" y="866273"/>
                                  <a:ext cx="143510" cy="287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4BD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7FE22F8" id="Groupe 64" o:spid="_x0000_s1033" style="position:absolute;left:0;text-align:left;margin-left:412.55pt;margin-top:56.8pt;width:161.35pt;height:90.95pt;z-index:251672576;mso-position-horizontal-relative:page;mso-position-vertical-relative:page;mso-width-relative:margin;mso-height-relative:margin" coordorigin="-4883" coordsize="20519,11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">
                    <v:shape id="Zone de texte 25" o:spid="_x0000_s1034" type="#_x0000_t202" style="position:absolute;left:-4883;top:3078;width:18520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" filled="f" stroked="f" strokeweight=".5pt">
                      <v:textbox inset="0,0,0,0">
                        <w:txbxContent>
                          <w:p w14:paraId="02791DE1" w14:textId="77777777" w:rsidR="006C6DC5" w:rsidRPr="006D35F6" w:rsidRDefault="00B96ED5" w:rsidP="005D4E0E">
                            <w:pPr>
                              <w:pStyle w:val="wwwcesifr"/>
                              <w:rPr>
                                <w:position w:val="-2"/>
                              </w:rPr>
                            </w:pPr>
                            <w:hyperlink r:id="rId11" w:history="1">
                              <w:r w:rsidR="006C6DC5">
                                <w:rPr>
                                  <w:rStyle w:val="Lienhypertexte"/>
                                </w:rPr>
                                <w:t>ecole-ingenieurs.cesi.fr</w:t>
                              </w:r>
                            </w:hyperlink>
                            <w:r w:rsidR="006C6DC5" w:rsidRPr="00D76C7B">
                              <w:t> </w:t>
                            </w:r>
                            <w:r w:rsidR="006C6DC5" w:rsidRPr="00CB76D9">
                              <w:rPr>
                                <w:rStyle w:val="Barreoblique"/>
                              </w:rPr>
                              <w:t>|</w:t>
                            </w:r>
                            <w:r w:rsidR="006C6DC5" w:rsidRPr="00D76C7B">
                              <w:t> </w:t>
                            </w:r>
                            <w:r w:rsidR="006C6DC5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36A7D6D" wp14:editId="775A7B83">
                                  <wp:extent cx="79248" cy="76200"/>
                                  <wp:effectExtent l="0" t="0" r="0" b="0"/>
                                  <wp:docPr id="92" name="Image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01.jpg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248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6DC5" w:rsidRPr="00D76C7B">
                              <w:rPr>
                                <w:sz w:val="14"/>
                              </w:rPr>
                              <w:t> </w:t>
                            </w:r>
                            <w:r w:rsidR="006C6DC5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5414447" wp14:editId="13E54305">
                                  <wp:extent cx="76200" cy="76200"/>
                                  <wp:effectExtent l="0" t="0" r="0" b="0"/>
                                  <wp:docPr id="93" name="Image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02.jpg"/>
                                          <pic:cNvPicPr/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6DC5" w:rsidRPr="00D76C7B">
                              <w:rPr>
                                <w:sz w:val="14"/>
                              </w:rPr>
                              <w:t> </w:t>
                            </w:r>
                            <w:r w:rsidR="006C6DC5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D48C785" wp14:editId="4C1B15B4">
                                  <wp:extent cx="76200" cy="76200"/>
                                  <wp:effectExtent l="0" t="0" r="0" b="0"/>
                                  <wp:docPr id="94" name="Image 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03.jp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6DC5" w:rsidRPr="00D76C7B">
                              <w:rPr>
                                <w:sz w:val="14"/>
                              </w:rPr>
                              <w:t> </w:t>
                            </w:r>
                            <w:r w:rsidR="006C6DC5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61C72CE" wp14:editId="4C6D2F90">
                                  <wp:extent cx="76200" cy="76200"/>
                                  <wp:effectExtent l="0" t="0" r="0" b="0"/>
                                  <wp:docPr id="95" name="Image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4.jpg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6DC5" w:rsidRPr="001F3DE3">
                              <w:rPr>
                                <w:sz w:val="14"/>
                              </w:rPr>
                              <w:t> </w:t>
                            </w:r>
                            <w:r w:rsidR="006C6DC5" w:rsidRPr="001F3DE3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3C68247" wp14:editId="4180A4E6">
                                  <wp:extent cx="74930" cy="75565"/>
                                  <wp:effectExtent l="0" t="0" r="1270" b="635"/>
                                  <wp:docPr id="96" name="Image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2"/>
                                          <pic:cNvPicPr/>
                                        </pic:nvPicPr>
                                        <pic:blipFill rotWithShape="1"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30" cy="75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group id="Groupe 26" o:spid="_x0000_s1035" style="position:absolute;left:14919;width:717;height:11537" coordsize="1435,1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<v:rect id="Rectangle 27" o:spid="_x0000_s1036" style="position:absolute;width:1430;height:11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" fillcolor="#00a490" stroked="f" strokeweight="1pt"/>
                      <v:rect id="Rectangle 28" o:spid="_x0000_s1037" style="position:absolute;top:2887;width:1435;height:8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" fillcolor="#5c88da" stroked="f" strokeweight="1pt"/>
                      <v:rect id="Rectangle 69" o:spid="_x0000_s1038" style="position:absolute;top:5775;width:1435;height:5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" fillcolor="#f58022" stroked="f" strokeweight="1pt"/>
                      <v:rect id="Rectangle 70" o:spid="_x0000_s1039" style="position:absolute;top:8662;width:1435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" fillcolor="#b4bd00" stroked="f" strokeweight="1pt"/>
                    </v:group>
                    <w10:wrap anchorx="page" anchory="page"/>
                    <w10:anchorlock/>
                  </v:group>
                </w:pict>
              </mc:Fallback>
            </mc:AlternateContent>
          </w:r>
          <w:r>
            <w:rPr>
              <w:noProof/>
              <w:lang w:eastAsia="fr-FR"/>
            </w:rPr>
            <w:drawing>
              <wp:anchor distT="0" distB="0" distL="114300" distR="114300" simplePos="0" relativeHeight="251667456" behindDoc="1" locked="1" layoutInCell="1" allowOverlap="1" wp14:anchorId="11213D7E" wp14:editId="4340C452">
                <wp:simplePos x="0" y="0"/>
                <wp:positionH relativeFrom="page">
                  <wp:posOffset>716280</wp:posOffset>
                </wp:positionH>
                <wp:positionV relativeFrom="page">
                  <wp:posOffset>3775710</wp:posOffset>
                </wp:positionV>
                <wp:extent cx="3059430" cy="3059430"/>
                <wp:effectExtent l="0" t="0" r="7620" b="7620"/>
                <wp:wrapNone/>
                <wp:docPr id="85" name="Image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Office 2016\Pictures\0 copi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59430" cy="3059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145A98F" w14:textId="77777777" w:rsidR="006C6DC5" w:rsidRDefault="006C6DC5" w:rsidP="005D4E0E"/>
        <w:p w14:paraId="2886A406" w14:textId="77777777" w:rsidR="006C6DC5" w:rsidRDefault="006C6DC5" w:rsidP="005D4E0E">
          <w:pPr>
            <w:pStyle w:val="Pieddepage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77696" behindDoc="1" locked="1" layoutInCell="1" allowOverlap="1" wp14:anchorId="26B84473" wp14:editId="0626AE45">
                <wp:simplePos x="0" y="0"/>
                <wp:positionH relativeFrom="page">
                  <wp:posOffset>604520</wp:posOffset>
                </wp:positionH>
                <wp:positionV relativeFrom="page">
                  <wp:posOffset>9100185</wp:posOffset>
                </wp:positionV>
                <wp:extent cx="3318510" cy="953770"/>
                <wp:effectExtent l="0" t="0" r="0" b="0"/>
                <wp:wrapNone/>
                <wp:docPr id="86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Office 2016\Pictures\Cesi_Logo_GENERAL_RVB-H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18510" cy="953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04F422F" w14:textId="77777777" w:rsidR="006C6DC5" w:rsidRDefault="006C6DC5" w:rsidP="007049B3">
          <w:pPr>
            <w:pStyle w:val="Pieddepage"/>
          </w:pPr>
        </w:p>
      </w:tc>
      <w:tc>
        <w:tcPr>
          <w:tcW w:w="673" w:type="dxa"/>
        </w:tcPr>
        <w:p w14:paraId="0BAAF445" w14:textId="77777777" w:rsidR="006C6DC5" w:rsidRDefault="006C6DC5" w:rsidP="007049B3">
          <w:pPr>
            <w:pStyle w:val="Pieddepage"/>
            <w:rPr>
              <w:rStyle w:val="Numrodepage"/>
            </w:rPr>
          </w:pPr>
        </w:p>
        <w:p w14:paraId="3869C3D3" w14:textId="1792D0AB" w:rsidR="006C6DC5" w:rsidRPr="00C077B8" w:rsidRDefault="006C6DC5" w:rsidP="007049B3">
          <w:pPr>
            <w:pStyle w:val="Pieddepage"/>
            <w:rPr>
              <w:rStyle w:val="Numrodepage"/>
            </w:rPr>
          </w:pPr>
          <w:r w:rsidRPr="00C077B8">
            <w:rPr>
              <w:rStyle w:val="Numrodepage"/>
            </w:rPr>
            <w:fldChar w:fldCharType="begin"/>
          </w:r>
          <w:r w:rsidRPr="00C077B8">
            <w:rPr>
              <w:rStyle w:val="Numrodepage"/>
            </w:rPr>
            <w:instrText xml:space="preserve"> If </w:instrText>
          </w:r>
          <w:r w:rsidRPr="00C077B8">
            <w:rPr>
              <w:rStyle w:val="Numrodepage"/>
            </w:rPr>
            <w:fldChar w:fldCharType="begin"/>
          </w:r>
          <w:r w:rsidRPr="00C077B8">
            <w:rPr>
              <w:rStyle w:val="Numrodepage"/>
            </w:rPr>
            <w:instrText xml:space="preserve"> numpages </w:instrText>
          </w:r>
          <w:r w:rsidRPr="00C077B8">
            <w:rPr>
              <w:rStyle w:val="Numrodepage"/>
            </w:rPr>
            <w:fldChar w:fldCharType="separate"/>
          </w:r>
          <w:r w:rsidR="00B96ED5">
            <w:rPr>
              <w:rStyle w:val="Numrodepage"/>
              <w:noProof/>
            </w:rPr>
            <w:instrText>5</w:instrText>
          </w:r>
          <w:r w:rsidRPr="00C077B8">
            <w:rPr>
              <w:rStyle w:val="Numrodepage"/>
            </w:rPr>
            <w:fldChar w:fldCharType="end"/>
          </w:r>
          <w:r w:rsidRPr="00C077B8">
            <w:rPr>
              <w:rStyle w:val="Numrodepage"/>
            </w:rPr>
            <w:instrText xml:space="preserve"> &lt; 99 "</w:instrText>
          </w:r>
          <w:r w:rsidRPr="00C077B8">
            <w:rPr>
              <w:rStyle w:val="Numrodepage"/>
            </w:rPr>
            <w:fldChar w:fldCharType="begin"/>
          </w:r>
          <w:r w:rsidRPr="00C077B8">
            <w:rPr>
              <w:rStyle w:val="Numrodepage"/>
            </w:rPr>
            <w:instrText xml:space="preserve"> page </w:instrText>
          </w:r>
          <w:r w:rsidRPr="00C077B8">
            <w:rPr>
              <w:rStyle w:val="Numrodepage"/>
            </w:rPr>
            <w:fldChar w:fldCharType="separate"/>
          </w:r>
          <w:r w:rsidR="00B96ED5">
            <w:rPr>
              <w:rStyle w:val="Numrodepage"/>
              <w:noProof/>
            </w:rPr>
            <w:instrText>2</w:instrText>
          </w:r>
          <w:r w:rsidRPr="00C077B8">
            <w:rPr>
              <w:rStyle w:val="Numrodepage"/>
            </w:rPr>
            <w:fldChar w:fldCharType="end"/>
          </w:r>
          <w:r w:rsidRPr="00C077B8">
            <w:rPr>
              <w:rStyle w:val="Numrodepage"/>
            </w:rPr>
            <w:instrText>" "</w:instrText>
          </w:r>
          <w:r w:rsidRPr="00C077B8">
            <w:rPr>
              <w:rStyle w:val="Numrodepage"/>
            </w:rPr>
            <w:fldChar w:fldCharType="begin"/>
          </w:r>
          <w:r w:rsidRPr="00C077B8">
            <w:rPr>
              <w:rStyle w:val="Numrodepage"/>
            </w:rPr>
            <w:instrText xml:space="preserve"> page </w:instrText>
          </w:r>
          <w:r w:rsidRPr="00C077B8">
            <w:rPr>
              <w:rStyle w:val="Numrodepage"/>
            </w:rPr>
            <w:fldChar w:fldCharType="separate"/>
          </w:r>
          <w:r>
            <w:rPr>
              <w:rStyle w:val="Numrodepage"/>
              <w:noProof/>
            </w:rPr>
            <w:instrText>3</w:instrText>
          </w:r>
          <w:r w:rsidRPr="00C077B8">
            <w:rPr>
              <w:rStyle w:val="Numrodepage"/>
            </w:rPr>
            <w:fldChar w:fldCharType="end"/>
          </w:r>
          <w:r w:rsidRPr="00C077B8">
            <w:rPr>
              <w:rStyle w:val="Numrodepage"/>
            </w:rPr>
            <w:instrText xml:space="preserve">" </w:instrText>
          </w:r>
          <w:r w:rsidRPr="00C077B8">
            <w:rPr>
              <w:rStyle w:val="Numrodepage"/>
            </w:rPr>
            <w:fldChar w:fldCharType="separate"/>
          </w:r>
          <w:r w:rsidR="00B96ED5">
            <w:rPr>
              <w:rStyle w:val="Numrodepage"/>
              <w:noProof/>
            </w:rPr>
            <w:t>2</w:t>
          </w:r>
          <w:r w:rsidRPr="00C077B8">
            <w:rPr>
              <w:rStyle w:val="Numrodepage"/>
            </w:rPr>
            <w:fldChar w:fldCharType="end"/>
          </w:r>
        </w:p>
      </w:tc>
    </w:tr>
  </w:tbl>
  <w:p w14:paraId="6D7DAFF5" w14:textId="77777777" w:rsidR="006C6DC5" w:rsidRDefault="006C6DC5" w:rsidP="007049B3">
    <w:pPr>
      <w:pStyle w:val="Espace2pt"/>
    </w:pP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1" layoutInCell="1" allowOverlap="1" wp14:anchorId="14F85347" wp14:editId="159F85D7">
              <wp:simplePos x="0" y="0"/>
              <wp:positionH relativeFrom="page">
                <wp:posOffset>6689090</wp:posOffset>
              </wp:positionH>
              <wp:positionV relativeFrom="page">
                <wp:posOffset>10118090</wp:posOffset>
              </wp:positionV>
              <wp:extent cx="161925" cy="161925"/>
              <wp:effectExtent l="0" t="0" r="9525" b="9525"/>
              <wp:wrapNone/>
              <wp:docPr id="4" name="Ellips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1925" cy="161925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A958F7A" id="Ellipse 4" o:spid="_x0000_s1026" style="position:absolute;margin-left:526.7pt;margin-top:796.7pt;width:12.75pt;height:12.75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" fillcolor="#27251f [3213]" stroked="f" strokeweight="1pt">
              <v:stroke joinstyle="miter"/>
              <w10:wrap anchorx="page" anchory="page"/>
              <w10:anchorlock/>
            </v:oval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8840" w:type="dxa"/>
      <w:tblLook w:val="04A0" w:firstRow="1" w:lastRow="0" w:firstColumn="1" w:lastColumn="0" w:noHBand="0" w:noVBand="1"/>
    </w:tblPr>
    <w:tblGrid>
      <w:gridCol w:w="673"/>
      <w:gridCol w:w="8747"/>
      <w:gridCol w:w="8747"/>
      <w:gridCol w:w="673"/>
    </w:tblGrid>
    <w:tr w:rsidR="006C6DC5" w14:paraId="2EE0BBEA" w14:textId="77777777" w:rsidTr="005D4E0E">
      <w:trPr>
        <w:trHeight w:hRule="exact" w:val="737"/>
      </w:trPr>
      <w:tc>
        <w:tcPr>
          <w:tcW w:w="673" w:type="dxa"/>
        </w:tcPr>
        <w:p w14:paraId="09322FB0" w14:textId="77777777" w:rsidR="006C6DC5" w:rsidRDefault="006C6DC5" w:rsidP="00133184">
          <w:pPr>
            <w:pStyle w:val="Pieddepage"/>
          </w:pPr>
        </w:p>
      </w:tc>
      <w:tc>
        <w:tcPr>
          <w:tcW w:w="8747" w:type="dxa"/>
        </w:tcPr>
        <w:p w14:paraId="655C3A0B" w14:textId="77777777" w:rsidR="006C6DC5" w:rsidRPr="00303AC0" w:rsidRDefault="006C6DC5" w:rsidP="00133184">
          <w:pPr>
            <w:pStyle w:val="Pieddepage"/>
            <w:rPr>
              <w:rStyle w:val="lev"/>
            </w:rPr>
          </w:pPr>
        </w:p>
      </w:tc>
      <w:tc>
        <w:tcPr>
          <w:tcW w:w="8747" w:type="dxa"/>
        </w:tcPr>
        <w:p w14:paraId="1E2BA04C" w14:textId="1C3E5E8F" w:rsidR="006C6DC5" w:rsidRDefault="006C6DC5" w:rsidP="00133184">
          <w:pPr>
            <w:pStyle w:val="Pieddepage"/>
            <w:rPr>
              <w:rStyle w:val="lev"/>
            </w:rPr>
          </w:pPr>
          <w:r w:rsidRPr="00303AC0">
            <w:rPr>
              <w:rStyle w:val="lev"/>
            </w:rPr>
            <w:fldChar w:fldCharType="begin"/>
          </w:r>
          <w:r w:rsidRPr="00303AC0">
            <w:rPr>
              <w:rStyle w:val="lev"/>
            </w:rPr>
            <w:instrText xml:space="preserve"> If </w:instrText>
          </w:r>
          <w:r w:rsidRPr="00303AC0">
            <w:rPr>
              <w:rStyle w:val="lev"/>
            </w:rPr>
            <w:fldChar w:fldCharType="begin"/>
          </w:r>
          <w:r w:rsidRPr="00303AC0">
            <w:rPr>
              <w:rStyle w:val="lev"/>
            </w:rPr>
            <w:instrText xml:space="preserve"> STYLEREF "TITRE DU DOCUMENT" </w:instrText>
          </w:r>
          <w:r w:rsidRPr="00303AC0">
            <w:rPr>
              <w:rStyle w:val="lev"/>
            </w:rPr>
            <w:fldChar w:fldCharType="separate"/>
          </w:r>
          <w:r w:rsidR="00B96ED5">
            <w:rPr>
              <w:rStyle w:val="lev"/>
              <w:noProof/>
            </w:rPr>
            <w:instrText>WORKSHOP FUSION 360</w:instrText>
          </w:r>
          <w:r w:rsidRPr="00303AC0">
            <w:rPr>
              <w:rStyle w:val="lev"/>
            </w:rPr>
            <w:fldChar w:fldCharType="end"/>
          </w:r>
          <w:r w:rsidRPr="00303AC0">
            <w:rPr>
              <w:rStyle w:val="lev"/>
            </w:rPr>
            <w:instrText xml:space="preserve"> = "Err*" "</w:instrText>
          </w:r>
          <w:r w:rsidRPr="00303AC0">
            <w:rPr>
              <w:rStyle w:val="lev"/>
              <w:highlight w:val="yellow"/>
            </w:rPr>
            <w:instrText>Le titre du document est manquant, appliquez le style ''TITRE DU DOCUMENT'' en couverture</w:instrText>
          </w:r>
          <w:r w:rsidRPr="00303AC0">
            <w:rPr>
              <w:rStyle w:val="lev"/>
            </w:rPr>
            <w:instrText>" "</w:instrText>
          </w:r>
          <w:r w:rsidRPr="00303AC0">
            <w:rPr>
              <w:rStyle w:val="lev"/>
            </w:rPr>
            <w:fldChar w:fldCharType="begin"/>
          </w:r>
          <w:r w:rsidRPr="00303AC0">
            <w:rPr>
              <w:rStyle w:val="lev"/>
            </w:rPr>
            <w:instrText xml:space="preserve"> STYLEREF "TITRE DU DOCUMENT" </w:instrText>
          </w:r>
          <w:r w:rsidRPr="00303AC0">
            <w:rPr>
              <w:rStyle w:val="lev"/>
            </w:rPr>
            <w:fldChar w:fldCharType="separate"/>
          </w:r>
          <w:r w:rsidR="00B96ED5">
            <w:rPr>
              <w:rStyle w:val="lev"/>
              <w:noProof/>
            </w:rPr>
            <w:instrText>WORKSHOP FUSION 360</w:instrText>
          </w:r>
          <w:r w:rsidRPr="00303AC0">
            <w:rPr>
              <w:rStyle w:val="lev"/>
            </w:rPr>
            <w:fldChar w:fldCharType="end"/>
          </w:r>
          <w:r w:rsidRPr="00303AC0">
            <w:rPr>
              <w:rStyle w:val="lev"/>
            </w:rPr>
            <w:instrText xml:space="preserve">" </w:instrText>
          </w:r>
          <w:r w:rsidRPr="00303AC0">
            <w:rPr>
              <w:rStyle w:val="lev"/>
            </w:rPr>
            <w:fldChar w:fldCharType="separate"/>
          </w:r>
          <w:r w:rsidR="00B96ED5">
            <w:rPr>
              <w:rStyle w:val="lev"/>
              <w:noProof/>
            </w:rPr>
            <w:t>WORKSHOP FUSION 360</w:t>
          </w:r>
          <w:r w:rsidRPr="00303AC0">
            <w:rPr>
              <w:rStyle w:val="lev"/>
            </w:rPr>
            <w:fldChar w:fldCharType="end"/>
          </w:r>
        </w:p>
        <w:p w14:paraId="0AB15775" w14:textId="0018A086" w:rsidR="006C6DC5" w:rsidRDefault="006C6DC5" w:rsidP="00133184">
          <w:pPr>
            <w:pStyle w:val="Pieddepage"/>
          </w:pPr>
          <w:r>
            <w:fldChar w:fldCharType="begin"/>
          </w:r>
          <w:r>
            <w:instrText xml:space="preserve"> If </w:instrTex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"SOUS-TITRE DU DOCUMENT" </w:instrText>
          </w:r>
          <w:r>
            <w:rPr>
              <w:noProof/>
            </w:rPr>
            <w:fldChar w:fldCharType="separate"/>
          </w:r>
          <w:r w:rsidR="00B96ED5">
            <w:rPr>
              <w:noProof/>
            </w:rPr>
            <w:instrText>Projet 7 FIA 2019</w:instrText>
          </w:r>
          <w:r>
            <w:rPr>
              <w:noProof/>
            </w:rPr>
            <w:fldChar w:fldCharType="end"/>
          </w:r>
          <w:r>
            <w:instrText xml:space="preserve"> = "Err*" "" "</w:instrTex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"SOUS-TITRE DU DOCUMENT" </w:instrText>
          </w:r>
          <w:r>
            <w:rPr>
              <w:noProof/>
            </w:rPr>
            <w:fldChar w:fldCharType="separate"/>
          </w:r>
          <w:r w:rsidR="00B96ED5">
            <w:rPr>
              <w:noProof/>
            </w:rPr>
            <w:instrText>Projet 7 FIA 2019</w:instrText>
          </w:r>
          <w:r>
            <w:rPr>
              <w:noProof/>
            </w:rPr>
            <w:fldChar w:fldCharType="end"/>
          </w:r>
          <w:r>
            <w:instrText xml:space="preserve">" </w:instrText>
          </w:r>
          <w:r>
            <w:fldChar w:fldCharType="separate"/>
          </w:r>
          <w:r w:rsidR="00B96ED5">
            <w:rPr>
              <w:noProof/>
            </w:rPr>
            <w:t>Projet 7 FIA 2019</w:t>
          </w:r>
          <w:r>
            <w:fldChar w:fldCharType="end"/>
          </w:r>
          <w:r>
            <w:fldChar w:fldCharType="begin"/>
          </w:r>
          <w:r>
            <w:instrText xml:space="preserve"> If </w:instrTex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"SOUS-TITRE DU DOCUMENT" </w:instrText>
          </w:r>
          <w:r>
            <w:rPr>
              <w:noProof/>
            </w:rPr>
            <w:fldChar w:fldCharType="separate"/>
          </w:r>
          <w:r w:rsidR="00B96ED5">
            <w:rPr>
              <w:noProof/>
            </w:rPr>
            <w:instrText>Projet 7 FIA 2019</w:instrText>
          </w:r>
          <w:r>
            <w:rPr>
              <w:noProof/>
            </w:rPr>
            <w:fldChar w:fldCharType="end"/>
          </w:r>
          <w:r>
            <w:instrText xml:space="preserve"> = "Err*" "" " / " </w:instrText>
          </w:r>
          <w:r>
            <w:fldChar w:fldCharType="separate"/>
          </w:r>
          <w:r w:rsidR="00B96ED5">
            <w:rPr>
              <w:noProof/>
            </w:rPr>
            <w:t> / </w:t>
          </w:r>
          <w:r>
            <w:fldChar w:fldCharType="end"/>
          </w:r>
          <w:r>
            <w:fldChar w:fldCharType="begin"/>
          </w:r>
          <w:r>
            <w:instrText xml:space="preserve"> If </w:instrTex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"DATE DU DOCUMENT" </w:instrText>
          </w:r>
          <w:r>
            <w:rPr>
              <w:noProof/>
            </w:rPr>
            <w:fldChar w:fldCharType="end"/>
          </w:r>
          <w:r>
            <w:instrText xml:space="preserve"> = "Err*" "</w:instrText>
          </w:r>
          <w:r w:rsidRPr="00376662">
            <w:rPr>
              <w:color w:val="C00000"/>
              <w:highlight w:val="yellow"/>
            </w:rPr>
            <w:instrText xml:space="preserve">La </w:instrText>
          </w:r>
          <w:r w:rsidRPr="0010511F">
            <w:rPr>
              <w:rFonts w:ascii="Impact" w:hAnsi="Impact"/>
              <w:color w:val="C00000"/>
              <w:highlight w:val="yellow"/>
            </w:rPr>
            <w:instrText>date du document</w:instrText>
          </w:r>
          <w:r w:rsidRPr="00376662">
            <w:rPr>
              <w:color w:val="C00000"/>
              <w:highlight w:val="yellow"/>
            </w:rPr>
            <w:instrText xml:space="preserve"> est manquante, appliquez le style ''DATE DU DOCUMENT'' en couverture</w:instrText>
          </w:r>
          <w:r>
            <w:instrText>" "</w:instrTex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"DATE DU DOCUMENT" </w:instrText>
          </w:r>
          <w:r>
            <w:rPr>
              <w:noProof/>
            </w:rPr>
            <w:fldChar w:fldCharType="end"/>
          </w:r>
          <w:r>
            <w:instrText xml:space="preserve">" </w:instrText>
          </w:r>
          <w:r>
            <w:fldChar w:fldCharType="end"/>
          </w:r>
          <w:r>
            <w:t xml:space="preserve"> </w:t>
          </w:r>
        </w:p>
      </w:tc>
      <w:tc>
        <w:tcPr>
          <w:tcW w:w="673" w:type="dxa"/>
        </w:tcPr>
        <w:p w14:paraId="5074E0CB" w14:textId="74BF5C99" w:rsidR="006C6DC5" w:rsidRPr="005F3DE8" w:rsidRDefault="006C6DC5" w:rsidP="00133184">
          <w:pPr>
            <w:pStyle w:val="Pieddepage"/>
            <w:rPr>
              <w:rStyle w:val="Numrodepage"/>
            </w:rPr>
          </w:pPr>
          <w:r w:rsidRPr="00CF674E">
            <w:rPr>
              <w:rStyle w:val="Numrodepage"/>
            </w:rPr>
            <w:fldChar w:fldCharType="begin"/>
          </w:r>
          <w:r w:rsidRPr="00CF674E">
            <w:rPr>
              <w:rStyle w:val="Numrodepage"/>
            </w:rPr>
            <w:instrText xml:space="preserve"> page </w:instrText>
          </w:r>
          <w:r w:rsidRPr="00CF674E">
            <w:rPr>
              <w:rStyle w:val="Numrodepage"/>
            </w:rPr>
            <w:fldChar w:fldCharType="separate"/>
          </w:r>
          <w:r w:rsidR="00B96ED5">
            <w:rPr>
              <w:rStyle w:val="Numrodepage"/>
              <w:noProof/>
            </w:rPr>
            <w:t>3</w:t>
          </w:r>
          <w:r w:rsidRPr="00CF674E">
            <w:rPr>
              <w:rStyle w:val="Numrodepage"/>
            </w:rPr>
            <w:fldChar w:fldCharType="end"/>
          </w:r>
        </w:p>
      </w:tc>
    </w:tr>
  </w:tbl>
  <w:p w14:paraId="7E95D69F" w14:textId="77777777" w:rsidR="006C6DC5" w:rsidRDefault="006C6DC5" w:rsidP="00133184">
    <w:pPr>
      <w:pStyle w:val="Espace2pt"/>
    </w:pP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1" layoutInCell="1" allowOverlap="1" wp14:anchorId="23DE41AE" wp14:editId="208A6902">
              <wp:simplePos x="0" y="0"/>
              <wp:positionH relativeFrom="page">
                <wp:posOffset>6689090</wp:posOffset>
              </wp:positionH>
              <wp:positionV relativeFrom="page">
                <wp:posOffset>10118090</wp:posOffset>
              </wp:positionV>
              <wp:extent cx="161925" cy="161925"/>
              <wp:effectExtent l="0" t="0" r="9525" b="9525"/>
              <wp:wrapNone/>
              <wp:docPr id="49" name="Ellipse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1925" cy="161925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733A27E1" id="Ellipse 49" o:spid="_x0000_s1026" style="position:absolute;margin-left:526.7pt;margin-top:796.7pt;width:12.75pt;height:12.75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" fillcolor="#27251f [3213]" stroked="f" strokeweight="1pt">
              <v:stroke joinstyle="miter"/>
              <w10:wrap anchorx="page" anchory="page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5A94CF" w14:textId="77777777" w:rsidR="00F023B5" w:rsidRDefault="00F023B5" w:rsidP="000420E7">
      <w:pPr>
        <w:pStyle w:val="Sparateurnotes"/>
      </w:pPr>
    </w:p>
  </w:footnote>
  <w:footnote w:type="continuationSeparator" w:id="0">
    <w:p w14:paraId="62E07FDB" w14:textId="77777777" w:rsidR="00F023B5" w:rsidRDefault="00F023B5" w:rsidP="00A64D9B">
      <w:pPr>
        <w:pStyle w:val="TM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EE00D" w14:textId="77777777" w:rsidR="006C6DC5" w:rsidRDefault="006C6DC5" w:rsidP="00D44BFD">
    <w:r>
      <w:t> 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AC498" w14:textId="77777777" w:rsidR="006C6DC5" w:rsidRDefault="006C6DC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939A9" w14:textId="77777777" w:rsidR="006C6DC5" w:rsidRDefault="006C6DC5" w:rsidP="00704482">
    <w:pPr>
      <w:pStyle w:val="SOMMAIRE"/>
    </w:pPr>
    <w:r>
      <w:t>Sommaire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24A7F9" w14:textId="77777777" w:rsidR="006C6DC5" w:rsidRDefault="006C6DC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0910"/>
    <w:multiLevelType w:val="multilevel"/>
    <w:tmpl w:val="93B63944"/>
    <w:lvl w:ilvl="0">
      <w:start w:val="1"/>
      <w:numFmt w:val="bullet"/>
      <w:pStyle w:val="EncPuce2"/>
      <w:lvlText w:val=""/>
      <w:lvlJc w:val="left"/>
      <w:pPr>
        <w:tabs>
          <w:tab w:val="num" w:pos="369"/>
        </w:tabs>
        <w:ind w:left="369" w:hanging="193"/>
      </w:pPr>
      <w:rPr>
        <w:rFonts w:ascii="Symbol" w:hAnsi="Symbol" w:hint="default"/>
        <w:b/>
        <w:i w:val="0"/>
        <w:color w:val="D2005E" w:themeColor="accent6"/>
        <w:w w:val="110"/>
        <w:sz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B474612"/>
    <w:multiLevelType w:val="multilevel"/>
    <w:tmpl w:val="BD4A4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D5095"/>
    <w:multiLevelType w:val="multilevel"/>
    <w:tmpl w:val="3AB49C8C"/>
    <w:lvl w:ilvl="0">
      <w:start w:val="1"/>
      <w:numFmt w:val="decimal"/>
      <w:pStyle w:val="Titre1"/>
      <w:lvlText w:val="%1"/>
      <w:lvlJc w:val="left"/>
      <w:pPr>
        <w:ind w:left="0" w:firstLine="227"/>
      </w:pPr>
      <w:rPr>
        <w:rFonts w:asciiTheme="minorHAnsi" w:hAnsiTheme="minorHAnsi" w:hint="default"/>
        <w:b/>
        <w:i w:val="0"/>
        <w:sz w:val="60"/>
      </w:r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2F83660"/>
    <w:multiLevelType w:val="multilevel"/>
    <w:tmpl w:val="5A6A26F2"/>
    <w:lvl w:ilvl="0">
      <w:start w:val="1"/>
      <w:numFmt w:val="bullet"/>
      <w:pStyle w:val="Findudocument"/>
      <w:suff w:val="nothing"/>
      <w:lvlText w:val="_"/>
      <w:lvlJc w:val="left"/>
      <w:pPr>
        <w:ind w:left="0" w:firstLine="0"/>
      </w:pPr>
      <w:rPr>
        <w:rFonts w:asciiTheme="minorHAnsi" w:hAnsiTheme="minorHAnsi" w:hint="default"/>
        <w:w w:val="50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C3519B4"/>
    <w:multiLevelType w:val="multilevel"/>
    <w:tmpl w:val="D4601CB4"/>
    <w:lvl w:ilvl="0">
      <w:start w:val="1"/>
      <w:numFmt w:val="none"/>
      <w:pStyle w:val="InfoUtilisateur"/>
      <w:suff w:val="nothing"/>
      <w:lvlText w:val="• INFO UTILISATEUR : "/>
      <w:lvlJc w:val="left"/>
      <w:pPr>
        <w:ind w:left="0" w:firstLine="0"/>
      </w:pPr>
      <w:rPr>
        <w:rFonts w:hint="default"/>
        <w:b/>
        <w:i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58F7EB3"/>
    <w:multiLevelType w:val="hybridMultilevel"/>
    <w:tmpl w:val="1E2499F2"/>
    <w:lvl w:ilvl="0" w:tplc="061E106A">
      <w:start w:val="2"/>
      <w:numFmt w:val="decimal"/>
      <w:lvlText w:val="%1."/>
      <w:lvlJc w:val="left"/>
      <w:pPr>
        <w:ind w:left="94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07" w:hanging="360"/>
      </w:pPr>
    </w:lvl>
    <w:lvl w:ilvl="2" w:tplc="040C001B" w:tentative="1">
      <w:start w:val="1"/>
      <w:numFmt w:val="lowerRoman"/>
      <w:lvlText w:val="%3."/>
      <w:lvlJc w:val="right"/>
      <w:pPr>
        <w:ind w:left="2027" w:hanging="180"/>
      </w:pPr>
    </w:lvl>
    <w:lvl w:ilvl="3" w:tplc="040C000F" w:tentative="1">
      <w:start w:val="1"/>
      <w:numFmt w:val="decimal"/>
      <w:lvlText w:val="%4."/>
      <w:lvlJc w:val="left"/>
      <w:pPr>
        <w:ind w:left="2747" w:hanging="360"/>
      </w:pPr>
    </w:lvl>
    <w:lvl w:ilvl="4" w:tplc="040C0019" w:tentative="1">
      <w:start w:val="1"/>
      <w:numFmt w:val="lowerLetter"/>
      <w:lvlText w:val="%5."/>
      <w:lvlJc w:val="left"/>
      <w:pPr>
        <w:ind w:left="3467" w:hanging="360"/>
      </w:pPr>
    </w:lvl>
    <w:lvl w:ilvl="5" w:tplc="040C001B" w:tentative="1">
      <w:start w:val="1"/>
      <w:numFmt w:val="lowerRoman"/>
      <w:lvlText w:val="%6."/>
      <w:lvlJc w:val="right"/>
      <w:pPr>
        <w:ind w:left="4187" w:hanging="180"/>
      </w:pPr>
    </w:lvl>
    <w:lvl w:ilvl="6" w:tplc="040C000F" w:tentative="1">
      <w:start w:val="1"/>
      <w:numFmt w:val="decimal"/>
      <w:lvlText w:val="%7."/>
      <w:lvlJc w:val="left"/>
      <w:pPr>
        <w:ind w:left="4907" w:hanging="360"/>
      </w:pPr>
    </w:lvl>
    <w:lvl w:ilvl="7" w:tplc="040C0019" w:tentative="1">
      <w:start w:val="1"/>
      <w:numFmt w:val="lowerLetter"/>
      <w:lvlText w:val="%8."/>
      <w:lvlJc w:val="left"/>
      <w:pPr>
        <w:ind w:left="5627" w:hanging="360"/>
      </w:pPr>
    </w:lvl>
    <w:lvl w:ilvl="8" w:tplc="040C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6" w15:restartNumberingAfterBreak="0">
    <w:nsid w:val="380C706C"/>
    <w:multiLevelType w:val="multilevel"/>
    <w:tmpl w:val="4E8CE752"/>
    <w:lvl w:ilvl="0">
      <w:start w:val="1"/>
      <w:numFmt w:val="none"/>
      <w:pStyle w:val="Infotexte"/>
      <w:suff w:val="nothing"/>
      <w:lvlText w:val=""/>
      <w:lvlJc w:val="left"/>
      <w:pPr>
        <w:ind w:left="0" w:firstLine="0"/>
      </w:pPr>
      <w:rPr>
        <w:rFonts w:hint="default"/>
        <w:color w:val="FFFFFF" w:themeColor="background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E5C14A8"/>
    <w:multiLevelType w:val="multilevel"/>
    <w:tmpl w:val="4AC857C6"/>
    <w:lvl w:ilvl="0">
      <w:start w:val="1"/>
      <w:numFmt w:val="bullet"/>
      <w:pStyle w:val="EncPuce1"/>
      <w:lvlText w:val=""/>
      <w:lvlJc w:val="left"/>
      <w:pPr>
        <w:tabs>
          <w:tab w:val="num" w:pos="369"/>
        </w:tabs>
        <w:ind w:left="369" w:hanging="193"/>
      </w:pPr>
      <w:rPr>
        <w:rFonts w:ascii="Symbol" w:hAnsi="Symbol" w:hint="default"/>
        <w:b/>
        <w:i w:val="0"/>
        <w:color w:val="D2005E" w:themeColor="accent6"/>
        <w:w w:val="110"/>
        <w:sz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29A4E67"/>
    <w:multiLevelType w:val="multilevel"/>
    <w:tmpl w:val="25FCAE7A"/>
    <w:lvl w:ilvl="0">
      <w:start w:val="1"/>
      <w:numFmt w:val="bullet"/>
      <w:pStyle w:val="Listepuces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color w:val="505050" w:themeColor="text2"/>
        <w:sz w:val="22"/>
      </w:rPr>
    </w:lvl>
    <w:lvl w:ilvl="1">
      <w:start w:val="1"/>
      <w:numFmt w:val="bullet"/>
      <w:pStyle w:val="Listepuces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b/>
        <w:i w:val="0"/>
        <w:color w:val="D2005E" w:themeColor="accent6"/>
        <w:position w:val="1"/>
        <w:sz w:val="23"/>
      </w:rPr>
    </w:lvl>
    <w:lvl w:ilvl="2">
      <w:start w:val="1"/>
      <w:numFmt w:val="bullet"/>
      <w:pStyle w:val="Listepuces2"/>
      <w:lvlText w:val=""/>
      <w:lvlJc w:val="left"/>
      <w:pPr>
        <w:tabs>
          <w:tab w:val="num" w:pos="539"/>
        </w:tabs>
        <w:ind w:left="539" w:hanging="114"/>
      </w:pPr>
      <w:rPr>
        <w:rFonts w:ascii="Symbol" w:hAnsi="Symbol" w:hint="default"/>
        <w:b/>
        <w:i w:val="0"/>
        <w:color w:val="69B3E7" w:themeColor="accent4"/>
        <w:position w:val="2"/>
        <w:sz w:val="16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2D23DD6"/>
    <w:multiLevelType w:val="multilevel"/>
    <w:tmpl w:val="722A23AC"/>
    <w:lvl w:ilvl="0">
      <w:start w:val="1"/>
      <w:numFmt w:val="decimal"/>
      <w:pStyle w:val="Numros"/>
      <w:lvlText w:val="%1."/>
      <w:lvlJc w:val="left"/>
      <w:pPr>
        <w:tabs>
          <w:tab w:val="num" w:pos="227"/>
        </w:tabs>
        <w:ind w:left="227" w:hanging="227"/>
      </w:pPr>
      <w:rPr>
        <w:rFonts w:hint="default"/>
        <w:color w:val="5C88DA" w:themeColor="accent1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0"/>
  </w:num>
  <w:num w:numId="9">
    <w:abstractNumId w:val="5"/>
  </w:num>
  <w:num w:numId="10">
    <w:abstractNumId w:val="1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hyphenationZone w:val="510"/>
  <w:doNotHyphenateCaps/>
  <w:characterSpacingControl w:val="doNotCompress"/>
  <w:savePreviewPicture/>
  <w:hdrShapeDefaults>
    <o:shapedefaults v:ext="edit" spidmax="4097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04D"/>
    <w:rsid w:val="0001203D"/>
    <w:rsid w:val="000141F2"/>
    <w:rsid w:val="00014AD7"/>
    <w:rsid w:val="00014AEA"/>
    <w:rsid w:val="00014C12"/>
    <w:rsid w:val="00014C2F"/>
    <w:rsid w:val="00016A09"/>
    <w:rsid w:val="00017284"/>
    <w:rsid w:val="00024848"/>
    <w:rsid w:val="0003437F"/>
    <w:rsid w:val="00041E58"/>
    <w:rsid w:val="000420E7"/>
    <w:rsid w:val="000435BE"/>
    <w:rsid w:val="00044991"/>
    <w:rsid w:val="00050004"/>
    <w:rsid w:val="000505A2"/>
    <w:rsid w:val="0005064E"/>
    <w:rsid w:val="00050E03"/>
    <w:rsid w:val="00051163"/>
    <w:rsid w:val="00053060"/>
    <w:rsid w:val="00053258"/>
    <w:rsid w:val="00061676"/>
    <w:rsid w:val="00063444"/>
    <w:rsid w:val="00063493"/>
    <w:rsid w:val="0006368E"/>
    <w:rsid w:val="00063972"/>
    <w:rsid w:val="00063F30"/>
    <w:rsid w:val="0007016D"/>
    <w:rsid w:val="000728B8"/>
    <w:rsid w:val="00075100"/>
    <w:rsid w:val="000812FE"/>
    <w:rsid w:val="0008137B"/>
    <w:rsid w:val="0008230B"/>
    <w:rsid w:val="000833C9"/>
    <w:rsid w:val="00083A29"/>
    <w:rsid w:val="00083D8F"/>
    <w:rsid w:val="00085D16"/>
    <w:rsid w:val="0008678A"/>
    <w:rsid w:val="00091B94"/>
    <w:rsid w:val="000920C0"/>
    <w:rsid w:val="00092D4B"/>
    <w:rsid w:val="000966DF"/>
    <w:rsid w:val="000A190E"/>
    <w:rsid w:val="000A2099"/>
    <w:rsid w:val="000A4E2B"/>
    <w:rsid w:val="000A5536"/>
    <w:rsid w:val="000A6582"/>
    <w:rsid w:val="000A6A76"/>
    <w:rsid w:val="000B3940"/>
    <w:rsid w:val="000B4DA3"/>
    <w:rsid w:val="000B54C1"/>
    <w:rsid w:val="000C2835"/>
    <w:rsid w:val="000C313A"/>
    <w:rsid w:val="000C3C11"/>
    <w:rsid w:val="000C5095"/>
    <w:rsid w:val="000C5513"/>
    <w:rsid w:val="000C5C17"/>
    <w:rsid w:val="000D6393"/>
    <w:rsid w:val="000D6C2D"/>
    <w:rsid w:val="000E0D6D"/>
    <w:rsid w:val="000E30DB"/>
    <w:rsid w:val="000E5126"/>
    <w:rsid w:val="000E6515"/>
    <w:rsid w:val="000E6890"/>
    <w:rsid w:val="000F2D2C"/>
    <w:rsid w:val="000F3128"/>
    <w:rsid w:val="000F416E"/>
    <w:rsid w:val="001037FC"/>
    <w:rsid w:val="00105016"/>
    <w:rsid w:val="0010731A"/>
    <w:rsid w:val="001076A8"/>
    <w:rsid w:val="00110630"/>
    <w:rsid w:val="0011373F"/>
    <w:rsid w:val="001164A6"/>
    <w:rsid w:val="00116C3B"/>
    <w:rsid w:val="00116D08"/>
    <w:rsid w:val="00121C94"/>
    <w:rsid w:val="00122FEF"/>
    <w:rsid w:val="001235FC"/>
    <w:rsid w:val="00125D37"/>
    <w:rsid w:val="00127F39"/>
    <w:rsid w:val="00130635"/>
    <w:rsid w:val="00132484"/>
    <w:rsid w:val="00133184"/>
    <w:rsid w:val="00143438"/>
    <w:rsid w:val="00143900"/>
    <w:rsid w:val="00150233"/>
    <w:rsid w:val="00155B95"/>
    <w:rsid w:val="00156A09"/>
    <w:rsid w:val="001621B6"/>
    <w:rsid w:val="00162C28"/>
    <w:rsid w:val="00162F52"/>
    <w:rsid w:val="00163940"/>
    <w:rsid w:val="00164EEB"/>
    <w:rsid w:val="001665E3"/>
    <w:rsid w:val="00167939"/>
    <w:rsid w:val="001710FC"/>
    <w:rsid w:val="00176779"/>
    <w:rsid w:val="001778D8"/>
    <w:rsid w:val="001800E6"/>
    <w:rsid w:val="00180D4B"/>
    <w:rsid w:val="00180DA3"/>
    <w:rsid w:val="00181470"/>
    <w:rsid w:val="00186F1E"/>
    <w:rsid w:val="001875AF"/>
    <w:rsid w:val="00195D96"/>
    <w:rsid w:val="00195F4C"/>
    <w:rsid w:val="0019667F"/>
    <w:rsid w:val="001A1D89"/>
    <w:rsid w:val="001A65FE"/>
    <w:rsid w:val="001B006C"/>
    <w:rsid w:val="001B07EF"/>
    <w:rsid w:val="001B17D8"/>
    <w:rsid w:val="001B1AD5"/>
    <w:rsid w:val="001B308C"/>
    <w:rsid w:val="001B49AD"/>
    <w:rsid w:val="001B648D"/>
    <w:rsid w:val="001B6494"/>
    <w:rsid w:val="001C14A8"/>
    <w:rsid w:val="001C46D5"/>
    <w:rsid w:val="001C6107"/>
    <w:rsid w:val="001C6FD9"/>
    <w:rsid w:val="001D5DE5"/>
    <w:rsid w:val="001D6AE8"/>
    <w:rsid w:val="001E0991"/>
    <w:rsid w:val="001F0266"/>
    <w:rsid w:val="001F0F25"/>
    <w:rsid w:val="001F5430"/>
    <w:rsid w:val="001F762A"/>
    <w:rsid w:val="001F7EDE"/>
    <w:rsid w:val="001F7F28"/>
    <w:rsid w:val="00202E98"/>
    <w:rsid w:val="00203A90"/>
    <w:rsid w:val="00214186"/>
    <w:rsid w:val="002176BF"/>
    <w:rsid w:val="00222C09"/>
    <w:rsid w:val="00223BC4"/>
    <w:rsid w:val="00227E34"/>
    <w:rsid w:val="00231A4D"/>
    <w:rsid w:val="00234167"/>
    <w:rsid w:val="0024024E"/>
    <w:rsid w:val="002415C7"/>
    <w:rsid w:val="002430B8"/>
    <w:rsid w:val="00243A54"/>
    <w:rsid w:val="00246321"/>
    <w:rsid w:val="00246552"/>
    <w:rsid w:val="00246AC1"/>
    <w:rsid w:val="0025103B"/>
    <w:rsid w:val="00253427"/>
    <w:rsid w:val="00253EDB"/>
    <w:rsid w:val="0025539E"/>
    <w:rsid w:val="00255DDF"/>
    <w:rsid w:val="00257448"/>
    <w:rsid w:val="0026161A"/>
    <w:rsid w:val="002637C9"/>
    <w:rsid w:val="00265465"/>
    <w:rsid w:val="002732F4"/>
    <w:rsid w:val="00273717"/>
    <w:rsid w:val="00276FDA"/>
    <w:rsid w:val="0027768E"/>
    <w:rsid w:val="00277E79"/>
    <w:rsid w:val="00284512"/>
    <w:rsid w:val="00285345"/>
    <w:rsid w:val="00290AF2"/>
    <w:rsid w:val="0029330C"/>
    <w:rsid w:val="00293927"/>
    <w:rsid w:val="00293B4E"/>
    <w:rsid w:val="00295D0F"/>
    <w:rsid w:val="00296065"/>
    <w:rsid w:val="00297C06"/>
    <w:rsid w:val="002A0C08"/>
    <w:rsid w:val="002A2A0B"/>
    <w:rsid w:val="002A47D0"/>
    <w:rsid w:val="002A7FC7"/>
    <w:rsid w:val="002B0C90"/>
    <w:rsid w:val="002B39C6"/>
    <w:rsid w:val="002B7F62"/>
    <w:rsid w:val="002C0A3B"/>
    <w:rsid w:val="002C0BC9"/>
    <w:rsid w:val="002C4048"/>
    <w:rsid w:val="002C5108"/>
    <w:rsid w:val="002C56FC"/>
    <w:rsid w:val="002C63CF"/>
    <w:rsid w:val="002C6E9F"/>
    <w:rsid w:val="002C71B3"/>
    <w:rsid w:val="002C752D"/>
    <w:rsid w:val="002D0A28"/>
    <w:rsid w:val="002D0FCB"/>
    <w:rsid w:val="002D1041"/>
    <w:rsid w:val="002D4AC9"/>
    <w:rsid w:val="002D4B86"/>
    <w:rsid w:val="002D4C26"/>
    <w:rsid w:val="002E3F3F"/>
    <w:rsid w:val="002E4BC2"/>
    <w:rsid w:val="002E71D6"/>
    <w:rsid w:val="002F7B99"/>
    <w:rsid w:val="0030003C"/>
    <w:rsid w:val="00301BAA"/>
    <w:rsid w:val="00302868"/>
    <w:rsid w:val="00303AC0"/>
    <w:rsid w:val="00306EFF"/>
    <w:rsid w:val="0031205E"/>
    <w:rsid w:val="003122C1"/>
    <w:rsid w:val="00312D63"/>
    <w:rsid w:val="003148AF"/>
    <w:rsid w:val="003160CE"/>
    <w:rsid w:val="00316FEB"/>
    <w:rsid w:val="00317857"/>
    <w:rsid w:val="003201C8"/>
    <w:rsid w:val="003206CC"/>
    <w:rsid w:val="00321ED5"/>
    <w:rsid w:val="00325330"/>
    <w:rsid w:val="00326B3F"/>
    <w:rsid w:val="00326B46"/>
    <w:rsid w:val="0032730B"/>
    <w:rsid w:val="00345EE3"/>
    <w:rsid w:val="0035109F"/>
    <w:rsid w:val="003526B1"/>
    <w:rsid w:val="00352D6F"/>
    <w:rsid w:val="00352FBE"/>
    <w:rsid w:val="00353D3B"/>
    <w:rsid w:val="00356B08"/>
    <w:rsid w:val="003617E7"/>
    <w:rsid w:val="00364D5C"/>
    <w:rsid w:val="00364E27"/>
    <w:rsid w:val="00371F9E"/>
    <w:rsid w:val="003742FE"/>
    <w:rsid w:val="00384867"/>
    <w:rsid w:val="003848C9"/>
    <w:rsid w:val="00384AFF"/>
    <w:rsid w:val="003855A7"/>
    <w:rsid w:val="00386656"/>
    <w:rsid w:val="003878CA"/>
    <w:rsid w:val="0039085E"/>
    <w:rsid w:val="00395938"/>
    <w:rsid w:val="003A58D0"/>
    <w:rsid w:val="003A6AD2"/>
    <w:rsid w:val="003A6DA6"/>
    <w:rsid w:val="003B59A9"/>
    <w:rsid w:val="003B5AFC"/>
    <w:rsid w:val="003B70F9"/>
    <w:rsid w:val="003B74C7"/>
    <w:rsid w:val="003C1194"/>
    <w:rsid w:val="003C12B5"/>
    <w:rsid w:val="003C13FD"/>
    <w:rsid w:val="003C150A"/>
    <w:rsid w:val="003C20FF"/>
    <w:rsid w:val="003C2114"/>
    <w:rsid w:val="003C24E9"/>
    <w:rsid w:val="003C3EDD"/>
    <w:rsid w:val="003C45C5"/>
    <w:rsid w:val="003C4735"/>
    <w:rsid w:val="003C5CC7"/>
    <w:rsid w:val="003C616E"/>
    <w:rsid w:val="003C6928"/>
    <w:rsid w:val="003C718E"/>
    <w:rsid w:val="003D5802"/>
    <w:rsid w:val="003D6062"/>
    <w:rsid w:val="003E19FA"/>
    <w:rsid w:val="003E23FC"/>
    <w:rsid w:val="003E266B"/>
    <w:rsid w:val="003E29E8"/>
    <w:rsid w:val="003E3BAD"/>
    <w:rsid w:val="003E4011"/>
    <w:rsid w:val="003E4F4C"/>
    <w:rsid w:val="003E5B3E"/>
    <w:rsid w:val="003E7557"/>
    <w:rsid w:val="003F37F3"/>
    <w:rsid w:val="003F78D8"/>
    <w:rsid w:val="004015E9"/>
    <w:rsid w:val="00403659"/>
    <w:rsid w:val="00410AB1"/>
    <w:rsid w:val="00412AC1"/>
    <w:rsid w:val="00417AA7"/>
    <w:rsid w:val="0042324D"/>
    <w:rsid w:val="004236BB"/>
    <w:rsid w:val="00423992"/>
    <w:rsid w:val="004250B8"/>
    <w:rsid w:val="004272BD"/>
    <w:rsid w:val="00431098"/>
    <w:rsid w:val="004317AE"/>
    <w:rsid w:val="00433ABA"/>
    <w:rsid w:val="00434052"/>
    <w:rsid w:val="00436BDD"/>
    <w:rsid w:val="00437E90"/>
    <w:rsid w:val="004511E1"/>
    <w:rsid w:val="0045301D"/>
    <w:rsid w:val="00454371"/>
    <w:rsid w:val="00455C3E"/>
    <w:rsid w:val="00461F04"/>
    <w:rsid w:val="0046226D"/>
    <w:rsid w:val="00465DA4"/>
    <w:rsid w:val="00472C5D"/>
    <w:rsid w:val="00472E78"/>
    <w:rsid w:val="00475CB2"/>
    <w:rsid w:val="0048064E"/>
    <w:rsid w:val="004835AA"/>
    <w:rsid w:val="004840C3"/>
    <w:rsid w:val="00486C71"/>
    <w:rsid w:val="00487A6F"/>
    <w:rsid w:val="00492F46"/>
    <w:rsid w:val="004935ED"/>
    <w:rsid w:val="00493FAF"/>
    <w:rsid w:val="00494D6D"/>
    <w:rsid w:val="00495657"/>
    <w:rsid w:val="0049569A"/>
    <w:rsid w:val="004A007F"/>
    <w:rsid w:val="004A3738"/>
    <w:rsid w:val="004A4521"/>
    <w:rsid w:val="004A65BC"/>
    <w:rsid w:val="004B18A2"/>
    <w:rsid w:val="004B28DA"/>
    <w:rsid w:val="004B3E50"/>
    <w:rsid w:val="004B3EAE"/>
    <w:rsid w:val="004B6D3F"/>
    <w:rsid w:val="004B6D4F"/>
    <w:rsid w:val="004B6DD8"/>
    <w:rsid w:val="004B7B7F"/>
    <w:rsid w:val="004C0E7C"/>
    <w:rsid w:val="004C0FC9"/>
    <w:rsid w:val="004C4B8B"/>
    <w:rsid w:val="004C56DF"/>
    <w:rsid w:val="004D19DE"/>
    <w:rsid w:val="004D317B"/>
    <w:rsid w:val="004D551C"/>
    <w:rsid w:val="004E1236"/>
    <w:rsid w:val="004E3872"/>
    <w:rsid w:val="004E3E6F"/>
    <w:rsid w:val="004E4ABE"/>
    <w:rsid w:val="004E574A"/>
    <w:rsid w:val="004E634F"/>
    <w:rsid w:val="004F23A2"/>
    <w:rsid w:val="004F23C8"/>
    <w:rsid w:val="004F33B9"/>
    <w:rsid w:val="005008C7"/>
    <w:rsid w:val="005032FD"/>
    <w:rsid w:val="005033A2"/>
    <w:rsid w:val="00503F52"/>
    <w:rsid w:val="005067B7"/>
    <w:rsid w:val="00507932"/>
    <w:rsid w:val="00507B49"/>
    <w:rsid w:val="00507B9B"/>
    <w:rsid w:val="00511BE8"/>
    <w:rsid w:val="00511D39"/>
    <w:rsid w:val="00513611"/>
    <w:rsid w:val="00515095"/>
    <w:rsid w:val="00517942"/>
    <w:rsid w:val="00522981"/>
    <w:rsid w:val="0052478B"/>
    <w:rsid w:val="00525EE5"/>
    <w:rsid w:val="00526CCC"/>
    <w:rsid w:val="005301B5"/>
    <w:rsid w:val="005307D3"/>
    <w:rsid w:val="00552842"/>
    <w:rsid w:val="0056050A"/>
    <w:rsid w:val="00560F66"/>
    <w:rsid w:val="00561889"/>
    <w:rsid w:val="00563276"/>
    <w:rsid w:val="005664F8"/>
    <w:rsid w:val="00566E2B"/>
    <w:rsid w:val="0056759F"/>
    <w:rsid w:val="005726F4"/>
    <w:rsid w:val="00572D91"/>
    <w:rsid w:val="0057395A"/>
    <w:rsid w:val="0057396C"/>
    <w:rsid w:val="00574656"/>
    <w:rsid w:val="005765FF"/>
    <w:rsid w:val="00576777"/>
    <w:rsid w:val="005779F9"/>
    <w:rsid w:val="0058443D"/>
    <w:rsid w:val="005853A8"/>
    <w:rsid w:val="00586C8F"/>
    <w:rsid w:val="0059076B"/>
    <w:rsid w:val="0059326B"/>
    <w:rsid w:val="005953FD"/>
    <w:rsid w:val="005961D1"/>
    <w:rsid w:val="00597320"/>
    <w:rsid w:val="00597661"/>
    <w:rsid w:val="00597761"/>
    <w:rsid w:val="005A082C"/>
    <w:rsid w:val="005A0A8A"/>
    <w:rsid w:val="005A0C9E"/>
    <w:rsid w:val="005A3DE9"/>
    <w:rsid w:val="005A758C"/>
    <w:rsid w:val="005B05AE"/>
    <w:rsid w:val="005B1F13"/>
    <w:rsid w:val="005B6E6F"/>
    <w:rsid w:val="005B71C0"/>
    <w:rsid w:val="005C3EE9"/>
    <w:rsid w:val="005C6CD3"/>
    <w:rsid w:val="005C6EB0"/>
    <w:rsid w:val="005C7942"/>
    <w:rsid w:val="005D06DC"/>
    <w:rsid w:val="005D1108"/>
    <w:rsid w:val="005D40DD"/>
    <w:rsid w:val="005D4E0E"/>
    <w:rsid w:val="005D53F4"/>
    <w:rsid w:val="005D54C3"/>
    <w:rsid w:val="005D7B11"/>
    <w:rsid w:val="005E0E5B"/>
    <w:rsid w:val="005E2A2B"/>
    <w:rsid w:val="005E4DB4"/>
    <w:rsid w:val="005E6341"/>
    <w:rsid w:val="005E6F1E"/>
    <w:rsid w:val="005F0FCF"/>
    <w:rsid w:val="005F2677"/>
    <w:rsid w:val="005F2F14"/>
    <w:rsid w:val="005F3691"/>
    <w:rsid w:val="005F3DE8"/>
    <w:rsid w:val="005F4229"/>
    <w:rsid w:val="005F436C"/>
    <w:rsid w:val="005F43B2"/>
    <w:rsid w:val="005F473D"/>
    <w:rsid w:val="005F4AEE"/>
    <w:rsid w:val="005F4F72"/>
    <w:rsid w:val="005F4FFE"/>
    <w:rsid w:val="005F7B09"/>
    <w:rsid w:val="00600C54"/>
    <w:rsid w:val="00607358"/>
    <w:rsid w:val="0060777C"/>
    <w:rsid w:val="0061042D"/>
    <w:rsid w:val="00610BCC"/>
    <w:rsid w:val="006110C7"/>
    <w:rsid w:val="00611298"/>
    <w:rsid w:val="0061439C"/>
    <w:rsid w:val="0061538F"/>
    <w:rsid w:val="00616E48"/>
    <w:rsid w:val="00617C5F"/>
    <w:rsid w:val="006211D2"/>
    <w:rsid w:val="0062713E"/>
    <w:rsid w:val="00633D8C"/>
    <w:rsid w:val="006349E2"/>
    <w:rsid w:val="00634FFE"/>
    <w:rsid w:val="00636E87"/>
    <w:rsid w:val="00653B27"/>
    <w:rsid w:val="006602AB"/>
    <w:rsid w:val="006616C5"/>
    <w:rsid w:val="00661F34"/>
    <w:rsid w:val="00662404"/>
    <w:rsid w:val="00662AB4"/>
    <w:rsid w:val="00664E92"/>
    <w:rsid w:val="00666CEC"/>
    <w:rsid w:val="006674C2"/>
    <w:rsid w:val="00667E47"/>
    <w:rsid w:val="0067059A"/>
    <w:rsid w:val="006724DC"/>
    <w:rsid w:val="00672F68"/>
    <w:rsid w:val="00674516"/>
    <w:rsid w:val="00680C7B"/>
    <w:rsid w:val="006860D8"/>
    <w:rsid w:val="0069405A"/>
    <w:rsid w:val="00697387"/>
    <w:rsid w:val="006A2A2D"/>
    <w:rsid w:val="006A3315"/>
    <w:rsid w:val="006A7109"/>
    <w:rsid w:val="006A7112"/>
    <w:rsid w:val="006B04CC"/>
    <w:rsid w:val="006B0C4B"/>
    <w:rsid w:val="006B1CE3"/>
    <w:rsid w:val="006B2B0D"/>
    <w:rsid w:val="006B723D"/>
    <w:rsid w:val="006C1649"/>
    <w:rsid w:val="006C2991"/>
    <w:rsid w:val="006C3D73"/>
    <w:rsid w:val="006C52AF"/>
    <w:rsid w:val="006C532B"/>
    <w:rsid w:val="006C6DC5"/>
    <w:rsid w:val="006C6F39"/>
    <w:rsid w:val="006D04C4"/>
    <w:rsid w:val="006D0591"/>
    <w:rsid w:val="006D3765"/>
    <w:rsid w:val="006D495A"/>
    <w:rsid w:val="006E24C8"/>
    <w:rsid w:val="006E2786"/>
    <w:rsid w:val="006E402C"/>
    <w:rsid w:val="006E4098"/>
    <w:rsid w:val="006E491E"/>
    <w:rsid w:val="006F49BC"/>
    <w:rsid w:val="006F6C14"/>
    <w:rsid w:val="006F76EE"/>
    <w:rsid w:val="00702156"/>
    <w:rsid w:val="0070302E"/>
    <w:rsid w:val="00703FBA"/>
    <w:rsid w:val="00704482"/>
    <w:rsid w:val="007049B3"/>
    <w:rsid w:val="00710298"/>
    <w:rsid w:val="00712B66"/>
    <w:rsid w:val="00715178"/>
    <w:rsid w:val="007156AE"/>
    <w:rsid w:val="00717464"/>
    <w:rsid w:val="007207E7"/>
    <w:rsid w:val="00726F6E"/>
    <w:rsid w:val="00727A05"/>
    <w:rsid w:val="00732FA1"/>
    <w:rsid w:val="007334B0"/>
    <w:rsid w:val="0073426F"/>
    <w:rsid w:val="00734B93"/>
    <w:rsid w:val="007352CD"/>
    <w:rsid w:val="00736D0F"/>
    <w:rsid w:val="00737ACD"/>
    <w:rsid w:val="00741FA8"/>
    <w:rsid w:val="00743255"/>
    <w:rsid w:val="00750022"/>
    <w:rsid w:val="007507FA"/>
    <w:rsid w:val="00755B41"/>
    <w:rsid w:val="00756F35"/>
    <w:rsid w:val="00757855"/>
    <w:rsid w:val="00760497"/>
    <w:rsid w:val="007630E4"/>
    <w:rsid w:val="00763776"/>
    <w:rsid w:val="00764A7C"/>
    <w:rsid w:val="00767DFB"/>
    <w:rsid w:val="00767E1E"/>
    <w:rsid w:val="007714C6"/>
    <w:rsid w:val="00772535"/>
    <w:rsid w:val="00773BAA"/>
    <w:rsid w:val="00774260"/>
    <w:rsid w:val="00774850"/>
    <w:rsid w:val="007774AA"/>
    <w:rsid w:val="00777813"/>
    <w:rsid w:val="00780202"/>
    <w:rsid w:val="00780423"/>
    <w:rsid w:val="00780F14"/>
    <w:rsid w:val="00785062"/>
    <w:rsid w:val="00787430"/>
    <w:rsid w:val="00791705"/>
    <w:rsid w:val="00793AE4"/>
    <w:rsid w:val="007940E5"/>
    <w:rsid w:val="0079460A"/>
    <w:rsid w:val="00794B68"/>
    <w:rsid w:val="00797C31"/>
    <w:rsid w:val="007A3B61"/>
    <w:rsid w:val="007A652A"/>
    <w:rsid w:val="007A6878"/>
    <w:rsid w:val="007B210A"/>
    <w:rsid w:val="007B5553"/>
    <w:rsid w:val="007B5A05"/>
    <w:rsid w:val="007C44AF"/>
    <w:rsid w:val="007C45B2"/>
    <w:rsid w:val="007C6141"/>
    <w:rsid w:val="007D0E89"/>
    <w:rsid w:val="007D2C3D"/>
    <w:rsid w:val="007D3B17"/>
    <w:rsid w:val="007D461D"/>
    <w:rsid w:val="007E0877"/>
    <w:rsid w:val="007E1D9B"/>
    <w:rsid w:val="007E4147"/>
    <w:rsid w:val="007E6B58"/>
    <w:rsid w:val="007F1D6B"/>
    <w:rsid w:val="007F2C8C"/>
    <w:rsid w:val="007F3902"/>
    <w:rsid w:val="007F512D"/>
    <w:rsid w:val="007F5487"/>
    <w:rsid w:val="007F7196"/>
    <w:rsid w:val="00801489"/>
    <w:rsid w:val="00802200"/>
    <w:rsid w:val="00805B6A"/>
    <w:rsid w:val="008062E3"/>
    <w:rsid w:val="00807958"/>
    <w:rsid w:val="00807B46"/>
    <w:rsid w:val="0081097B"/>
    <w:rsid w:val="0081104D"/>
    <w:rsid w:val="008110CB"/>
    <w:rsid w:val="0081268A"/>
    <w:rsid w:val="00814C50"/>
    <w:rsid w:val="008152B7"/>
    <w:rsid w:val="0081757D"/>
    <w:rsid w:val="00817F99"/>
    <w:rsid w:val="0082433D"/>
    <w:rsid w:val="00832853"/>
    <w:rsid w:val="00832DB0"/>
    <w:rsid w:val="00832E6D"/>
    <w:rsid w:val="0083688D"/>
    <w:rsid w:val="00836C22"/>
    <w:rsid w:val="008379A4"/>
    <w:rsid w:val="0084055C"/>
    <w:rsid w:val="008424C0"/>
    <w:rsid w:val="00846B3D"/>
    <w:rsid w:val="008517F2"/>
    <w:rsid w:val="00852147"/>
    <w:rsid w:val="00853FDC"/>
    <w:rsid w:val="00860121"/>
    <w:rsid w:val="00864973"/>
    <w:rsid w:val="008650A9"/>
    <w:rsid w:val="00865D95"/>
    <w:rsid w:val="00870D6D"/>
    <w:rsid w:val="00871A7D"/>
    <w:rsid w:val="00871C7C"/>
    <w:rsid w:val="008726E8"/>
    <w:rsid w:val="00875C1A"/>
    <w:rsid w:val="0088207E"/>
    <w:rsid w:val="00882D4E"/>
    <w:rsid w:val="00885AD8"/>
    <w:rsid w:val="00891804"/>
    <w:rsid w:val="00892382"/>
    <w:rsid w:val="00894685"/>
    <w:rsid w:val="008966AF"/>
    <w:rsid w:val="008A0457"/>
    <w:rsid w:val="008A14C6"/>
    <w:rsid w:val="008A254F"/>
    <w:rsid w:val="008A3369"/>
    <w:rsid w:val="008A4EDD"/>
    <w:rsid w:val="008A79C0"/>
    <w:rsid w:val="008B045E"/>
    <w:rsid w:val="008B0745"/>
    <w:rsid w:val="008B0929"/>
    <w:rsid w:val="008B28BE"/>
    <w:rsid w:val="008B41C6"/>
    <w:rsid w:val="008B66BA"/>
    <w:rsid w:val="008B69A1"/>
    <w:rsid w:val="008C2810"/>
    <w:rsid w:val="008C3AD4"/>
    <w:rsid w:val="008C4871"/>
    <w:rsid w:val="008C59CE"/>
    <w:rsid w:val="008C5E50"/>
    <w:rsid w:val="008C6278"/>
    <w:rsid w:val="008D0E34"/>
    <w:rsid w:val="008D2047"/>
    <w:rsid w:val="008D5286"/>
    <w:rsid w:val="008D5BC0"/>
    <w:rsid w:val="008D7F79"/>
    <w:rsid w:val="008E243E"/>
    <w:rsid w:val="008E27ED"/>
    <w:rsid w:val="008E7F04"/>
    <w:rsid w:val="008F6FCB"/>
    <w:rsid w:val="008F7C24"/>
    <w:rsid w:val="0090168B"/>
    <w:rsid w:val="009017D0"/>
    <w:rsid w:val="00902A68"/>
    <w:rsid w:val="00905F13"/>
    <w:rsid w:val="00906724"/>
    <w:rsid w:val="0090743F"/>
    <w:rsid w:val="00907B44"/>
    <w:rsid w:val="009102FF"/>
    <w:rsid w:val="00911B06"/>
    <w:rsid w:val="009135B2"/>
    <w:rsid w:val="00913708"/>
    <w:rsid w:val="0091449C"/>
    <w:rsid w:val="009144A0"/>
    <w:rsid w:val="0091488B"/>
    <w:rsid w:val="009179AD"/>
    <w:rsid w:val="00920AAF"/>
    <w:rsid w:val="00921183"/>
    <w:rsid w:val="00921C5F"/>
    <w:rsid w:val="00921F60"/>
    <w:rsid w:val="009250A8"/>
    <w:rsid w:val="00926B99"/>
    <w:rsid w:val="00926DF5"/>
    <w:rsid w:val="00930A05"/>
    <w:rsid w:val="009315B6"/>
    <w:rsid w:val="00931FE6"/>
    <w:rsid w:val="009328C4"/>
    <w:rsid w:val="00932CDD"/>
    <w:rsid w:val="009332F9"/>
    <w:rsid w:val="00935F60"/>
    <w:rsid w:val="009367C2"/>
    <w:rsid w:val="0093744C"/>
    <w:rsid w:val="00941BBE"/>
    <w:rsid w:val="00941CA0"/>
    <w:rsid w:val="009432EF"/>
    <w:rsid w:val="00943AB6"/>
    <w:rsid w:val="009448BC"/>
    <w:rsid w:val="00945837"/>
    <w:rsid w:val="009473DF"/>
    <w:rsid w:val="00947D9C"/>
    <w:rsid w:val="009509D5"/>
    <w:rsid w:val="00952013"/>
    <w:rsid w:val="00953DBD"/>
    <w:rsid w:val="00955E0B"/>
    <w:rsid w:val="00956184"/>
    <w:rsid w:val="009564CF"/>
    <w:rsid w:val="00961BB3"/>
    <w:rsid w:val="00965870"/>
    <w:rsid w:val="009701EA"/>
    <w:rsid w:val="00970A45"/>
    <w:rsid w:val="00970F8F"/>
    <w:rsid w:val="009721CF"/>
    <w:rsid w:val="0097228F"/>
    <w:rsid w:val="00975382"/>
    <w:rsid w:val="00975EDF"/>
    <w:rsid w:val="00976063"/>
    <w:rsid w:val="00983158"/>
    <w:rsid w:val="00983533"/>
    <w:rsid w:val="00985E3E"/>
    <w:rsid w:val="00991F31"/>
    <w:rsid w:val="00994E3E"/>
    <w:rsid w:val="0099504D"/>
    <w:rsid w:val="009966F5"/>
    <w:rsid w:val="00996AFD"/>
    <w:rsid w:val="00997B7F"/>
    <w:rsid w:val="009A5B4C"/>
    <w:rsid w:val="009A64B5"/>
    <w:rsid w:val="009A7BC5"/>
    <w:rsid w:val="009A7D36"/>
    <w:rsid w:val="009B0DEB"/>
    <w:rsid w:val="009B1F39"/>
    <w:rsid w:val="009B6F6D"/>
    <w:rsid w:val="009C0B71"/>
    <w:rsid w:val="009C0EF5"/>
    <w:rsid w:val="009C2BB2"/>
    <w:rsid w:val="009C56DF"/>
    <w:rsid w:val="009C5BA7"/>
    <w:rsid w:val="009D128B"/>
    <w:rsid w:val="009D246D"/>
    <w:rsid w:val="009D5200"/>
    <w:rsid w:val="009D69A0"/>
    <w:rsid w:val="009E0B2E"/>
    <w:rsid w:val="009E23D8"/>
    <w:rsid w:val="009E3E28"/>
    <w:rsid w:val="009E4016"/>
    <w:rsid w:val="009E5D16"/>
    <w:rsid w:val="009E7C32"/>
    <w:rsid w:val="009F18D3"/>
    <w:rsid w:val="009F2567"/>
    <w:rsid w:val="009F5018"/>
    <w:rsid w:val="009F54E6"/>
    <w:rsid w:val="009F67AD"/>
    <w:rsid w:val="009F6EA3"/>
    <w:rsid w:val="009F75B3"/>
    <w:rsid w:val="00A00136"/>
    <w:rsid w:val="00A01A4D"/>
    <w:rsid w:val="00A02905"/>
    <w:rsid w:val="00A03689"/>
    <w:rsid w:val="00A05E98"/>
    <w:rsid w:val="00A065D0"/>
    <w:rsid w:val="00A1006E"/>
    <w:rsid w:val="00A12E91"/>
    <w:rsid w:val="00A14682"/>
    <w:rsid w:val="00A14E9E"/>
    <w:rsid w:val="00A16034"/>
    <w:rsid w:val="00A17504"/>
    <w:rsid w:val="00A17E4E"/>
    <w:rsid w:val="00A2109C"/>
    <w:rsid w:val="00A23C93"/>
    <w:rsid w:val="00A24402"/>
    <w:rsid w:val="00A253AF"/>
    <w:rsid w:val="00A27427"/>
    <w:rsid w:val="00A316A0"/>
    <w:rsid w:val="00A36874"/>
    <w:rsid w:val="00A36E80"/>
    <w:rsid w:val="00A36EBC"/>
    <w:rsid w:val="00A40A0E"/>
    <w:rsid w:val="00A45503"/>
    <w:rsid w:val="00A47C71"/>
    <w:rsid w:val="00A52038"/>
    <w:rsid w:val="00A64D9B"/>
    <w:rsid w:val="00A66ABE"/>
    <w:rsid w:val="00A74A66"/>
    <w:rsid w:val="00A77D7A"/>
    <w:rsid w:val="00A806A4"/>
    <w:rsid w:val="00A81E11"/>
    <w:rsid w:val="00A8242D"/>
    <w:rsid w:val="00A85DDF"/>
    <w:rsid w:val="00A90A88"/>
    <w:rsid w:val="00A90C03"/>
    <w:rsid w:val="00A913BF"/>
    <w:rsid w:val="00A92DD4"/>
    <w:rsid w:val="00A93F18"/>
    <w:rsid w:val="00A94AD0"/>
    <w:rsid w:val="00AA0815"/>
    <w:rsid w:val="00AA16AE"/>
    <w:rsid w:val="00AA68C5"/>
    <w:rsid w:val="00AB1399"/>
    <w:rsid w:val="00AB2C95"/>
    <w:rsid w:val="00AB39FF"/>
    <w:rsid w:val="00AB555D"/>
    <w:rsid w:val="00AB64A8"/>
    <w:rsid w:val="00AB7F7E"/>
    <w:rsid w:val="00AC098E"/>
    <w:rsid w:val="00AC2A95"/>
    <w:rsid w:val="00AC3F05"/>
    <w:rsid w:val="00AC41BB"/>
    <w:rsid w:val="00AC4D9C"/>
    <w:rsid w:val="00AC779C"/>
    <w:rsid w:val="00AD0726"/>
    <w:rsid w:val="00AD1EA8"/>
    <w:rsid w:val="00AD2054"/>
    <w:rsid w:val="00AD3BE5"/>
    <w:rsid w:val="00AD4278"/>
    <w:rsid w:val="00AD71F1"/>
    <w:rsid w:val="00AE041C"/>
    <w:rsid w:val="00AE3270"/>
    <w:rsid w:val="00AE3835"/>
    <w:rsid w:val="00AE4A19"/>
    <w:rsid w:val="00AE5989"/>
    <w:rsid w:val="00AE5FB5"/>
    <w:rsid w:val="00AF47F1"/>
    <w:rsid w:val="00AF5B76"/>
    <w:rsid w:val="00AF64E1"/>
    <w:rsid w:val="00B0318E"/>
    <w:rsid w:val="00B05ADA"/>
    <w:rsid w:val="00B23F05"/>
    <w:rsid w:val="00B2633B"/>
    <w:rsid w:val="00B26D8B"/>
    <w:rsid w:val="00B27239"/>
    <w:rsid w:val="00B27413"/>
    <w:rsid w:val="00B27A73"/>
    <w:rsid w:val="00B311B3"/>
    <w:rsid w:val="00B33EED"/>
    <w:rsid w:val="00B460D9"/>
    <w:rsid w:val="00B4649D"/>
    <w:rsid w:val="00B469E2"/>
    <w:rsid w:val="00B515A9"/>
    <w:rsid w:val="00B52FF0"/>
    <w:rsid w:val="00B5539E"/>
    <w:rsid w:val="00B55A17"/>
    <w:rsid w:val="00B57F91"/>
    <w:rsid w:val="00B608A2"/>
    <w:rsid w:val="00B621DA"/>
    <w:rsid w:val="00B6317B"/>
    <w:rsid w:val="00B65155"/>
    <w:rsid w:val="00B70F7C"/>
    <w:rsid w:val="00B7297A"/>
    <w:rsid w:val="00B76E84"/>
    <w:rsid w:val="00B779E5"/>
    <w:rsid w:val="00B826D0"/>
    <w:rsid w:val="00B8579A"/>
    <w:rsid w:val="00B86CCC"/>
    <w:rsid w:val="00B92415"/>
    <w:rsid w:val="00B932AC"/>
    <w:rsid w:val="00B934D8"/>
    <w:rsid w:val="00B93976"/>
    <w:rsid w:val="00B939AC"/>
    <w:rsid w:val="00B93D57"/>
    <w:rsid w:val="00B95C30"/>
    <w:rsid w:val="00B96ED5"/>
    <w:rsid w:val="00B97B2D"/>
    <w:rsid w:val="00BA39CF"/>
    <w:rsid w:val="00BA3D18"/>
    <w:rsid w:val="00BB1273"/>
    <w:rsid w:val="00BB2809"/>
    <w:rsid w:val="00BB3FAC"/>
    <w:rsid w:val="00BB4474"/>
    <w:rsid w:val="00BC0B14"/>
    <w:rsid w:val="00BC2C46"/>
    <w:rsid w:val="00BC4B68"/>
    <w:rsid w:val="00BC4CF5"/>
    <w:rsid w:val="00BC75E8"/>
    <w:rsid w:val="00BD1168"/>
    <w:rsid w:val="00BD4665"/>
    <w:rsid w:val="00BD6B65"/>
    <w:rsid w:val="00BD799F"/>
    <w:rsid w:val="00BE20C0"/>
    <w:rsid w:val="00BE2F3C"/>
    <w:rsid w:val="00BE3617"/>
    <w:rsid w:val="00BE5ED1"/>
    <w:rsid w:val="00BF2FFD"/>
    <w:rsid w:val="00BF6E46"/>
    <w:rsid w:val="00C00D40"/>
    <w:rsid w:val="00C03119"/>
    <w:rsid w:val="00C057E5"/>
    <w:rsid w:val="00C077B8"/>
    <w:rsid w:val="00C1058F"/>
    <w:rsid w:val="00C11909"/>
    <w:rsid w:val="00C11971"/>
    <w:rsid w:val="00C144B4"/>
    <w:rsid w:val="00C1601A"/>
    <w:rsid w:val="00C17A61"/>
    <w:rsid w:val="00C23DB1"/>
    <w:rsid w:val="00C25597"/>
    <w:rsid w:val="00C255B7"/>
    <w:rsid w:val="00C33E83"/>
    <w:rsid w:val="00C34803"/>
    <w:rsid w:val="00C368E4"/>
    <w:rsid w:val="00C412C2"/>
    <w:rsid w:val="00C41D2E"/>
    <w:rsid w:val="00C44966"/>
    <w:rsid w:val="00C44ED9"/>
    <w:rsid w:val="00C456D0"/>
    <w:rsid w:val="00C46066"/>
    <w:rsid w:val="00C52652"/>
    <w:rsid w:val="00C5354B"/>
    <w:rsid w:val="00C536D4"/>
    <w:rsid w:val="00C538D4"/>
    <w:rsid w:val="00C54FE5"/>
    <w:rsid w:val="00C578EC"/>
    <w:rsid w:val="00C6093F"/>
    <w:rsid w:val="00C63C37"/>
    <w:rsid w:val="00C64582"/>
    <w:rsid w:val="00C65B60"/>
    <w:rsid w:val="00C65F43"/>
    <w:rsid w:val="00C667B0"/>
    <w:rsid w:val="00C717ED"/>
    <w:rsid w:val="00C73654"/>
    <w:rsid w:val="00C73931"/>
    <w:rsid w:val="00C73949"/>
    <w:rsid w:val="00C75288"/>
    <w:rsid w:val="00C76223"/>
    <w:rsid w:val="00C773A9"/>
    <w:rsid w:val="00C8296C"/>
    <w:rsid w:val="00C829DB"/>
    <w:rsid w:val="00C83622"/>
    <w:rsid w:val="00C83A44"/>
    <w:rsid w:val="00C84AE8"/>
    <w:rsid w:val="00C84CF9"/>
    <w:rsid w:val="00C862CE"/>
    <w:rsid w:val="00C92530"/>
    <w:rsid w:val="00C9270B"/>
    <w:rsid w:val="00C933BF"/>
    <w:rsid w:val="00C93E82"/>
    <w:rsid w:val="00C977D9"/>
    <w:rsid w:val="00CA0937"/>
    <w:rsid w:val="00CA1509"/>
    <w:rsid w:val="00CA1C08"/>
    <w:rsid w:val="00CA39BD"/>
    <w:rsid w:val="00CA4E99"/>
    <w:rsid w:val="00CA4FAE"/>
    <w:rsid w:val="00CA605D"/>
    <w:rsid w:val="00CA6457"/>
    <w:rsid w:val="00CA7B55"/>
    <w:rsid w:val="00CB3FAD"/>
    <w:rsid w:val="00CB4638"/>
    <w:rsid w:val="00CB64D0"/>
    <w:rsid w:val="00CB76D9"/>
    <w:rsid w:val="00CB7BC9"/>
    <w:rsid w:val="00CC0EE2"/>
    <w:rsid w:val="00CC2DB1"/>
    <w:rsid w:val="00CC4E91"/>
    <w:rsid w:val="00CC508C"/>
    <w:rsid w:val="00CC5324"/>
    <w:rsid w:val="00CC5B6E"/>
    <w:rsid w:val="00CD0504"/>
    <w:rsid w:val="00CD2FAC"/>
    <w:rsid w:val="00CD31CD"/>
    <w:rsid w:val="00CD5C5D"/>
    <w:rsid w:val="00CD7B44"/>
    <w:rsid w:val="00CE2318"/>
    <w:rsid w:val="00CE2863"/>
    <w:rsid w:val="00CE291A"/>
    <w:rsid w:val="00CE3CCA"/>
    <w:rsid w:val="00CE4B66"/>
    <w:rsid w:val="00CE554F"/>
    <w:rsid w:val="00CE5697"/>
    <w:rsid w:val="00CF05E3"/>
    <w:rsid w:val="00CF0767"/>
    <w:rsid w:val="00CF157E"/>
    <w:rsid w:val="00CF204E"/>
    <w:rsid w:val="00CF235F"/>
    <w:rsid w:val="00CF2FD0"/>
    <w:rsid w:val="00CF674E"/>
    <w:rsid w:val="00D023AD"/>
    <w:rsid w:val="00D062EB"/>
    <w:rsid w:val="00D0671C"/>
    <w:rsid w:val="00D151B0"/>
    <w:rsid w:val="00D1780C"/>
    <w:rsid w:val="00D17A37"/>
    <w:rsid w:val="00D17EFE"/>
    <w:rsid w:val="00D20CF4"/>
    <w:rsid w:val="00D253E5"/>
    <w:rsid w:val="00D270E6"/>
    <w:rsid w:val="00D3030A"/>
    <w:rsid w:val="00D33B23"/>
    <w:rsid w:val="00D33E12"/>
    <w:rsid w:val="00D37FEB"/>
    <w:rsid w:val="00D402F6"/>
    <w:rsid w:val="00D438CE"/>
    <w:rsid w:val="00D43E2C"/>
    <w:rsid w:val="00D44BFD"/>
    <w:rsid w:val="00D451A3"/>
    <w:rsid w:val="00D45783"/>
    <w:rsid w:val="00D458A1"/>
    <w:rsid w:val="00D51471"/>
    <w:rsid w:val="00D516A1"/>
    <w:rsid w:val="00D54B28"/>
    <w:rsid w:val="00D5558C"/>
    <w:rsid w:val="00D5558D"/>
    <w:rsid w:val="00D5567B"/>
    <w:rsid w:val="00D610F4"/>
    <w:rsid w:val="00D73874"/>
    <w:rsid w:val="00D75C02"/>
    <w:rsid w:val="00D75F33"/>
    <w:rsid w:val="00D7608F"/>
    <w:rsid w:val="00D76C7B"/>
    <w:rsid w:val="00D812D0"/>
    <w:rsid w:val="00D840F5"/>
    <w:rsid w:val="00D84B3E"/>
    <w:rsid w:val="00D84D8C"/>
    <w:rsid w:val="00D858FC"/>
    <w:rsid w:val="00D859EA"/>
    <w:rsid w:val="00D86321"/>
    <w:rsid w:val="00D87548"/>
    <w:rsid w:val="00D87D74"/>
    <w:rsid w:val="00D87E68"/>
    <w:rsid w:val="00D90BDC"/>
    <w:rsid w:val="00D9201F"/>
    <w:rsid w:val="00D95361"/>
    <w:rsid w:val="00DA1232"/>
    <w:rsid w:val="00DA270B"/>
    <w:rsid w:val="00DA3A16"/>
    <w:rsid w:val="00DB11C6"/>
    <w:rsid w:val="00DB758C"/>
    <w:rsid w:val="00DC261E"/>
    <w:rsid w:val="00DC35DA"/>
    <w:rsid w:val="00DC6004"/>
    <w:rsid w:val="00DD0124"/>
    <w:rsid w:val="00DD10E8"/>
    <w:rsid w:val="00DD10EE"/>
    <w:rsid w:val="00DD2501"/>
    <w:rsid w:val="00DD4058"/>
    <w:rsid w:val="00DD4F20"/>
    <w:rsid w:val="00DD4F6B"/>
    <w:rsid w:val="00DE09FB"/>
    <w:rsid w:val="00DE0E64"/>
    <w:rsid w:val="00DE2D22"/>
    <w:rsid w:val="00DE3DF7"/>
    <w:rsid w:val="00DE5149"/>
    <w:rsid w:val="00DF0973"/>
    <w:rsid w:val="00DF4A07"/>
    <w:rsid w:val="00DF5409"/>
    <w:rsid w:val="00DF6009"/>
    <w:rsid w:val="00DF6BD1"/>
    <w:rsid w:val="00E00A1A"/>
    <w:rsid w:val="00E01519"/>
    <w:rsid w:val="00E01C64"/>
    <w:rsid w:val="00E0336C"/>
    <w:rsid w:val="00E04FEC"/>
    <w:rsid w:val="00E056B1"/>
    <w:rsid w:val="00E06D08"/>
    <w:rsid w:val="00E14945"/>
    <w:rsid w:val="00E15818"/>
    <w:rsid w:val="00E17450"/>
    <w:rsid w:val="00E244CB"/>
    <w:rsid w:val="00E24618"/>
    <w:rsid w:val="00E267E7"/>
    <w:rsid w:val="00E30025"/>
    <w:rsid w:val="00E30EFE"/>
    <w:rsid w:val="00E338A9"/>
    <w:rsid w:val="00E35D6B"/>
    <w:rsid w:val="00E36906"/>
    <w:rsid w:val="00E377CF"/>
    <w:rsid w:val="00E41862"/>
    <w:rsid w:val="00E473C9"/>
    <w:rsid w:val="00E516E0"/>
    <w:rsid w:val="00E531BB"/>
    <w:rsid w:val="00E54452"/>
    <w:rsid w:val="00E61E65"/>
    <w:rsid w:val="00E62217"/>
    <w:rsid w:val="00E653B1"/>
    <w:rsid w:val="00E70519"/>
    <w:rsid w:val="00E73316"/>
    <w:rsid w:val="00E73C59"/>
    <w:rsid w:val="00E76AA8"/>
    <w:rsid w:val="00E77D06"/>
    <w:rsid w:val="00E8031E"/>
    <w:rsid w:val="00E81A6C"/>
    <w:rsid w:val="00E8307E"/>
    <w:rsid w:val="00E83921"/>
    <w:rsid w:val="00E858A1"/>
    <w:rsid w:val="00E905A0"/>
    <w:rsid w:val="00E913C4"/>
    <w:rsid w:val="00E91925"/>
    <w:rsid w:val="00E974E4"/>
    <w:rsid w:val="00E97AFA"/>
    <w:rsid w:val="00EA2CA8"/>
    <w:rsid w:val="00EA3B67"/>
    <w:rsid w:val="00EA3DB1"/>
    <w:rsid w:val="00EA4069"/>
    <w:rsid w:val="00EA4A92"/>
    <w:rsid w:val="00EA4F4B"/>
    <w:rsid w:val="00EA67A4"/>
    <w:rsid w:val="00EA7EDD"/>
    <w:rsid w:val="00EB1840"/>
    <w:rsid w:val="00EB28F4"/>
    <w:rsid w:val="00EB5C7E"/>
    <w:rsid w:val="00EC099D"/>
    <w:rsid w:val="00EC36E6"/>
    <w:rsid w:val="00EC53A8"/>
    <w:rsid w:val="00EC6229"/>
    <w:rsid w:val="00ED193E"/>
    <w:rsid w:val="00ED1E54"/>
    <w:rsid w:val="00ED28C9"/>
    <w:rsid w:val="00ED361C"/>
    <w:rsid w:val="00ED39D8"/>
    <w:rsid w:val="00ED3B79"/>
    <w:rsid w:val="00ED4B0D"/>
    <w:rsid w:val="00ED4C01"/>
    <w:rsid w:val="00ED5263"/>
    <w:rsid w:val="00ED5EF4"/>
    <w:rsid w:val="00EE14BB"/>
    <w:rsid w:val="00EE1C88"/>
    <w:rsid w:val="00EE3756"/>
    <w:rsid w:val="00EE3C35"/>
    <w:rsid w:val="00EE75E4"/>
    <w:rsid w:val="00EF1A54"/>
    <w:rsid w:val="00EF5DE3"/>
    <w:rsid w:val="00F023B5"/>
    <w:rsid w:val="00F04F1E"/>
    <w:rsid w:val="00F101CB"/>
    <w:rsid w:val="00F116D5"/>
    <w:rsid w:val="00F13158"/>
    <w:rsid w:val="00F14AF4"/>
    <w:rsid w:val="00F15802"/>
    <w:rsid w:val="00F16F8D"/>
    <w:rsid w:val="00F22B44"/>
    <w:rsid w:val="00F26945"/>
    <w:rsid w:val="00F301E8"/>
    <w:rsid w:val="00F316B6"/>
    <w:rsid w:val="00F32B60"/>
    <w:rsid w:val="00F333C4"/>
    <w:rsid w:val="00F34ACA"/>
    <w:rsid w:val="00F34DC9"/>
    <w:rsid w:val="00F35486"/>
    <w:rsid w:val="00F41CD3"/>
    <w:rsid w:val="00F43DED"/>
    <w:rsid w:val="00F46FFA"/>
    <w:rsid w:val="00F505B5"/>
    <w:rsid w:val="00F5069B"/>
    <w:rsid w:val="00F525FE"/>
    <w:rsid w:val="00F53BC2"/>
    <w:rsid w:val="00F54134"/>
    <w:rsid w:val="00F614EE"/>
    <w:rsid w:val="00F66F26"/>
    <w:rsid w:val="00F678D6"/>
    <w:rsid w:val="00F71E50"/>
    <w:rsid w:val="00F7325B"/>
    <w:rsid w:val="00F75166"/>
    <w:rsid w:val="00F80140"/>
    <w:rsid w:val="00F81279"/>
    <w:rsid w:val="00F812EA"/>
    <w:rsid w:val="00F822E3"/>
    <w:rsid w:val="00F82845"/>
    <w:rsid w:val="00F82F62"/>
    <w:rsid w:val="00F83450"/>
    <w:rsid w:val="00F8399E"/>
    <w:rsid w:val="00F86993"/>
    <w:rsid w:val="00F90702"/>
    <w:rsid w:val="00F91013"/>
    <w:rsid w:val="00F91121"/>
    <w:rsid w:val="00F9145D"/>
    <w:rsid w:val="00F957F6"/>
    <w:rsid w:val="00F964C9"/>
    <w:rsid w:val="00F97550"/>
    <w:rsid w:val="00FA0F08"/>
    <w:rsid w:val="00FA1BA4"/>
    <w:rsid w:val="00FA1FA3"/>
    <w:rsid w:val="00FA2C9D"/>
    <w:rsid w:val="00FA4B56"/>
    <w:rsid w:val="00FB0713"/>
    <w:rsid w:val="00FB687E"/>
    <w:rsid w:val="00FB788B"/>
    <w:rsid w:val="00FC67DA"/>
    <w:rsid w:val="00FD0B24"/>
    <w:rsid w:val="00FD24A0"/>
    <w:rsid w:val="00FD3CAF"/>
    <w:rsid w:val="00FD4FD8"/>
    <w:rsid w:val="00FD5D77"/>
    <w:rsid w:val="00FE0418"/>
    <w:rsid w:val="00FE0C90"/>
    <w:rsid w:val="00FE341D"/>
    <w:rsid w:val="00FE601B"/>
    <w:rsid w:val="00FE6C45"/>
    <w:rsid w:val="00FF0EAB"/>
    <w:rsid w:val="00FF2ECC"/>
    <w:rsid w:val="00FF2F81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1E43E02A"/>
  <w15:docId w15:val="{46268021-222B-4F0E-AFDE-23BE5BA1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9" w:qFormat="1"/>
    <w:lsdException w:name="heading 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9" w:unhideWhenUsed="1"/>
    <w:lsdException w:name="footer" w:semiHidden="1" w:uiPriority="54" w:unhideWhenUsed="1"/>
    <w:lsdException w:name="index heading" w:semiHidden="1" w:unhideWhenUsed="1"/>
    <w:lsdException w:name="caption" w:semiHidden="1" w:uiPriority="2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4" w:unhideWhenUsed="1" w:qFormat="1"/>
    <w:lsdException w:name="List Bullet 3" w:semiHidden="1" w:uiPriority="24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6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9"/>
    <w:qFormat/>
    <w:rsid w:val="00223BC4"/>
    <w:pPr>
      <w:spacing w:before="120" w:after="120" w:line="216" w:lineRule="auto"/>
      <w:jc w:val="both"/>
    </w:pPr>
    <w:rPr>
      <w:color w:val="505050" w:themeColor="text2"/>
    </w:rPr>
  </w:style>
  <w:style w:type="paragraph" w:styleId="Titre1">
    <w:name w:val="heading 1"/>
    <w:basedOn w:val="Normal"/>
    <w:next w:val="Chapeau"/>
    <w:link w:val="Titre1Car"/>
    <w:uiPriority w:val="9"/>
    <w:qFormat/>
    <w:rsid w:val="000920C0"/>
    <w:pPr>
      <w:keepNext/>
      <w:pageBreakBefore/>
      <w:numPr>
        <w:numId w:val="5"/>
      </w:numPr>
      <w:pBdr>
        <w:bottom w:val="single" w:sz="8" w:space="10" w:color="5C88DA" w:themeColor="accent1"/>
      </w:pBdr>
      <w:suppressAutoHyphens/>
      <w:spacing w:before="0" w:after="1000"/>
      <w:jc w:val="center"/>
      <w:outlineLvl w:val="0"/>
    </w:pPr>
    <w:rPr>
      <w:rFonts w:eastAsiaTheme="majorEastAsia" w:cstheme="majorBidi"/>
      <w:b/>
      <w:caps/>
      <w:color w:val="5C88DA" w:themeColor="accent1"/>
      <w:sz w:val="54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7D2C3D"/>
    <w:pPr>
      <w:keepNext/>
      <w:numPr>
        <w:ilvl w:val="1"/>
        <w:numId w:val="5"/>
      </w:numPr>
      <w:suppressAutoHyphens/>
      <w:spacing w:before="0" w:after="400"/>
      <w:jc w:val="center"/>
      <w:outlineLvl w:val="1"/>
    </w:pPr>
    <w:rPr>
      <w:rFonts w:eastAsiaTheme="majorEastAsia" w:cstheme="majorBidi"/>
      <w:color w:val="27251F" w:themeColor="text1"/>
      <w:sz w:val="50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8424C0"/>
    <w:pPr>
      <w:keepNext/>
      <w:numPr>
        <w:ilvl w:val="2"/>
        <w:numId w:val="5"/>
      </w:numPr>
      <w:suppressAutoHyphens/>
      <w:spacing w:before="400" w:after="200"/>
      <w:jc w:val="center"/>
      <w:outlineLvl w:val="2"/>
    </w:pPr>
    <w:rPr>
      <w:rFonts w:asciiTheme="majorHAnsi" w:eastAsiaTheme="majorEastAsia" w:hAnsiTheme="majorHAnsi" w:cstheme="majorBidi"/>
      <w:color w:val="27251F" w:themeColor="text1"/>
      <w:sz w:val="44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8424C0"/>
    <w:pPr>
      <w:keepNext/>
      <w:numPr>
        <w:ilvl w:val="3"/>
        <w:numId w:val="5"/>
      </w:numPr>
      <w:suppressAutoHyphens/>
      <w:spacing w:before="300" w:after="160"/>
      <w:jc w:val="center"/>
      <w:outlineLvl w:val="3"/>
    </w:pPr>
    <w:rPr>
      <w:rFonts w:asciiTheme="majorHAnsi" w:eastAsiaTheme="majorEastAsia" w:hAnsiTheme="majorHAnsi" w:cstheme="majorBidi"/>
      <w:iCs/>
      <w:sz w:val="38"/>
    </w:rPr>
  </w:style>
  <w:style w:type="paragraph" w:styleId="Titre5">
    <w:name w:val="heading 5"/>
    <w:basedOn w:val="Normal"/>
    <w:next w:val="Normal"/>
    <w:link w:val="Titre5Car"/>
    <w:uiPriority w:val="9"/>
    <w:qFormat/>
    <w:rsid w:val="00ED1E54"/>
    <w:pPr>
      <w:keepNext/>
      <w:numPr>
        <w:ilvl w:val="4"/>
        <w:numId w:val="5"/>
      </w:numPr>
      <w:suppressAutoHyphens/>
      <w:spacing w:before="240"/>
      <w:jc w:val="center"/>
      <w:outlineLvl w:val="4"/>
    </w:pPr>
    <w:rPr>
      <w:rFonts w:asciiTheme="majorHAnsi" w:eastAsiaTheme="majorEastAsia" w:hAnsiTheme="majorHAnsi" w:cstheme="majorBidi"/>
      <w:sz w:val="30"/>
    </w:rPr>
  </w:style>
  <w:style w:type="paragraph" w:styleId="Titre6">
    <w:name w:val="heading 6"/>
    <w:basedOn w:val="Normal"/>
    <w:next w:val="Normal"/>
    <w:link w:val="Titre6Car"/>
    <w:uiPriority w:val="9"/>
    <w:qFormat/>
    <w:rsid w:val="00ED1E54"/>
    <w:pPr>
      <w:keepNext/>
      <w:numPr>
        <w:ilvl w:val="5"/>
        <w:numId w:val="5"/>
      </w:numPr>
      <w:suppressAutoHyphens/>
      <w:spacing w:before="240"/>
      <w:jc w:val="center"/>
      <w:outlineLvl w:val="5"/>
    </w:pPr>
    <w:rPr>
      <w:rFonts w:asciiTheme="majorHAnsi" w:eastAsiaTheme="majorEastAsia" w:hAnsiTheme="majorHAnsi" w:cstheme="majorBidi"/>
      <w:i/>
      <w:sz w:val="24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C83622"/>
    <w:pPr>
      <w:keepNext/>
      <w:numPr>
        <w:ilvl w:val="6"/>
        <w:numId w:val="5"/>
      </w:numPr>
      <w:suppressAutoHyphens/>
      <w:spacing w:before="180"/>
      <w:jc w:val="left"/>
      <w:outlineLvl w:val="6"/>
    </w:pPr>
    <w:rPr>
      <w:rFonts w:asciiTheme="majorHAnsi" w:eastAsiaTheme="majorEastAsia" w:hAnsiTheme="majorHAnsi" w:cstheme="majorBidi"/>
      <w:iCs/>
      <w:color w:val="1B365D" w:themeColor="accent3"/>
      <w:sz w:val="18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C83622"/>
    <w:pPr>
      <w:keepNext/>
      <w:numPr>
        <w:ilvl w:val="7"/>
        <w:numId w:val="5"/>
      </w:numPr>
      <w:suppressAutoHyphens/>
      <w:spacing w:before="180"/>
      <w:jc w:val="left"/>
      <w:outlineLvl w:val="7"/>
    </w:pPr>
    <w:rPr>
      <w:rFonts w:asciiTheme="majorHAnsi" w:eastAsiaTheme="majorEastAsia" w:hAnsiTheme="majorHAnsi" w:cstheme="majorBidi"/>
      <w:color w:val="1B365D" w:themeColor="accent3"/>
      <w:sz w:val="1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C83622"/>
    <w:pPr>
      <w:keepNext/>
      <w:numPr>
        <w:ilvl w:val="8"/>
        <w:numId w:val="5"/>
      </w:numPr>
      <w:suppressAutoHyphens/>
      <w:spacing w:before="180"/>
      <w:jc w:val="left"/>
      <w:outlineLvl w:val="8"/>
    </w:pPr>
    <w:rPr>
      <w:rFonts w:asciiTheme="majorHAnsi" w:eastAsiaTheme="majorEastAsia" w:hAnsiTheme="majorHAnsi" w:cstheme="majorBidi"/>
      <w:iCs/>
      <w:color w:val="1B365D" w:themeColor="accent3"/>
      <w:sz w:val="1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hapeau">
    <w:name w:val="Chapeau"/>
    <w:basedOn w:val="Normal"/>
    <w:next w:val="Titre2"/>
    <w:uiPriority w:val="9"/>
    <w:qFormat/>
    <w:rsid w:val="00352FBE"/>
    <w:pPr>
      <w:suppressAutoHyphens/>
      <w:spacing w:before="360" w:after="360"/>
      <w:jc w:val="center"/>
    </w:pPr>
    <w:rPr>
      <w:sz w:val="28"/>
    </w:rPr>
  </w:style>
  <w:style w:type="character" w:customStyle="1" w:styleId="Titre2Car">
    <w:name w:val="Titre 2 Car"/>
    <w:basedOn w:val="Policepardfaut"/>
    <w:link w:val="Titre2"/>
    <w:uiPriority w:val="9"/>
    <w:rsid w:val="007D2C3D"/>
    <w:rPr>
      <w:rFonts w:eastAsiaTheme="majorEastAsia" w:cstheme="majorBidi"/>
      <w:color w:val="27251F" w:themeColor="text1"/>
      <w:sz w:val="50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920C0"/>
    <w:rPr>
      <w:rFonts w:eastAsiaTheme="majorEastAsia" w:cstheme="majorBidi"/>
      <w:b/>
      <w:caps/>
      <w:color w:val="5C88DA" w:themeColor="accent1"/>
      <w:sz w:val="54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8424C0"/>
    <w:rPr>
      <w:rFonts w:asciiTheme="majorHAnsi" w:eastAsiaTheme="majorEastAsia" w:hAnsiTheme="majorHAnsi" w:cstheme="majorBidi"/>
      <w:color w:val="27251F" w:themeColor="text1"/>
      <w:sz w:val="4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8424C0"/>
    <w:rPr>
      <w:rFonts w:asciiTheme="majorHAnsi" w:eastAsiaTheme="majorEastAsia" w:hAnsiTheme="majorHAnsi" w:cstheme="majorBidi"/>
      <w:iCs/>
      <w:color w:val="505050" w:themeColor="text2"/>
      <w:sz w:val="38"/>
    </w:rPr>
  </w:style>
  <w:style w:type="character" w:customStyle="1" w:styleId="Titre5Car">
    <w:name w:val="Titre 5 Car"/>
    <w:basedOn w:val="Policepardfaut"/>
    <w:link w:val="Titre5"/>
    <w:uiPriority w:val="9"/>
    <w:rsid w:val="00ED1E54"/>
    <w:rPr>
      <w:rFonts w:asciiTheme="majorHAnsi" w:eastAsiaTheme="majorEastAsia" w:hAnsiTheme="majorHAnsi" w:cstheme="majorBidi"/>
      <w:color w:val="505050" w:themeColor="text2"/>
      <w:sz w:val="30"/>
    </w:rPr>
  </w:style>
  <w:style w:type="character" w:customStyle="1" w:styleId="Titre6Car">
    <w:name w:val="Titre 6 Car"/>
    <w:basedOn w:val="Policepardfaut"/>
    <w:link w:val="Titre6"/>
    <w:uiPriority w:val="9"/>
    <w:rsid w:val="00ED1E54"/>
    <w:rPr>
      <w:rFonts w:asciiTheme="majorHAnsi" w:eastAsiaTheme="majorEastAsia" w:hAnsiTheme="majorHAnsi" w:cstheme="majorBidi"/>
      <w:i/>
      <w:color w:val="505050" w:themeColor="text2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C83622"/>
    <w:rPr>
      <w:rFonts w:asciiTheme="majorHAnsi" w:eastAsiaTheme="majorEastAsia" w:hAnsiTheme="majorHAnsi" w:cstheme="majorBidi"/>
      <w:iCs/>
      <w:color w:val="1B365D" w:themeColor="accent3"/>
      <w:sz w:val="18"/>
    </w:rPr>
  </w:style>
  <w:style w:type="character" w:customStyle="1" w:styleId="Titre8Car">
    <w:name w:val="Titre 8 Car"/>
    <w:basedOn w:val="Policepardfaut"/>
    <w:link w:val="Titre8"/>
    <w:uiPriority w:val="9"/>
    <w:semiHidden/>
    <w:rsid w:val="00C83622"/>
    <w:rPr>
      <w:rFonts w:asciiTheme="majorHAnsi" w:eastAsiaTheme="majorEastAsia" w:hAnsiTheme="majorHAnsi" w:cstheme="majorBidi"/>
      <w:color w:val="1B365D" w:themeColor="accent3"/>
      <w:sz w:val="1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83622"/>
    <w:rPr>
      <w:rFonts w:asciiTheme="majorHAnsi" w:eastAsiaTheme="majorEastAsia" w:hAnsiTheme="majorHAnsi" w:cstheme="majorBidi"/>
      <w:iCs/>
      <w:color w:val="1B365D" w:themeColor="accent3"/>
      <w:sz w:val="18"/>
      <w:szCs w:val="21"/>
    </w:rPr>
  </w:style>
  <w:style w:type="paragraph" w:styleId="TM1">
    <w:name w:val="toc 1"/>
    <w:basedOn w:val="Normal"/>
    <w:next w:val="Normal"/>
    <w:uiPriority w:val="39"/>
    <w:unhideWhenUsed/>
    <w:rsid w:val="00181470"/>
    <w:pPr>
      <w:keepNext/>
      <w:tabs>
        <w:tab w:val="left" w:pos="0"/>
        <w:tab w:val="right" w:pos="7813"/>
      </w:tabs>
      <w:suppressAutoHyphens/>
      <w:spacing w:before="300" w:after="0"/>
      <w:ind w:right="567" w:hanging="284"/>
      <w:jc w:val="left"/>
    </w:pPr>
    <w:rPr>
      <w:b/>
      <w:caps/>
      <w:color w:val="5C88DA" w:themeColor="accent1"/>
    </w:rPr>
  </w:style>
  <w:style w:type="paragraph" w:styleId="TM2">
    <w:name w:val="toc 2"/>
    <w:basedOn w:val="Normal"/>
    <w:next w:val="Normal"/>
    <w:uiPriority w:val="39"/>
    <w:unhideWhenUsed/>
    <w:rsid w:val="001076A8"/>
    <w:pPr>
      <w:tabs>
        <w:tab w:val="right" w:pos="7813"/>
      </w:tabs>
      <w:suppressAutoHyphens/>
      <w:spacing w:before="100" w:after="0"/>
      <w:ind w:right="567"/>
      <w:jc w:val="left"/>
    </w:pPr>
    <w:rPr>
      <w:rFonts w:asciiTheme="majorHAnsi" w:hAnsiTheme="majorHAnsi"/>
      <w:b/>
    </w:rPr>
  </w:style>
  <w:style w:type="paragraph" w:styleId="TM3">
    <w:name w:val="toc 3"/>
    <w:basedOn w:val="Normal"/>
    <w:next w:val="Normal"/>
    <w:uiPriority w:val="39"/>
    <w:unhideWhenUsed/>
    <w:rsid w:val="001076A8"/>
    <w:pPr>
      <w:tabs>
        <w:tab w:val="right" w:pos="7813"/>
      </w:tabs>
      <w:suppressAutoHyphens/>
      <w:spacing w:before="50" w:after="0"/>
      <w:ind w:right="567"/>
      <w:jc w:val="left"/>
    </w:pPr>
    <w:rPr>
      <w:rFonts w:asciiTheme="majorHAnsi" w:hAnsiTheme="majorHAnsi"/>
      <w:sz w:val="21"/>
    </w:rPr>
  </w:style>
  <w:style w:type="paragraph" w:styleId="TM4">
    <w:name w:val="toc 4"/>
    <w:basedOn w:val="Normal"/>
    <w:next w:val="Normal"/>
    <w:uiPriority w:val="39"/>
    <w:unhideWhenUsed/>
    <w:rsid w:val="001076A8"/>
    <w:pPr>
      <w:tabs>
        <w:tab w:val="right" w:pos="7813"/>
      </w:tabs>
      <w:suppressAutoHyphens/>
      <w:spacing w:before="25" w:after="0"/>
      <w:ind w:right="567"/>
      <w:jc w:val="left"/>
    </w:pPr>
    <w:rPr>
      <w:rFonts w:asciiTheme="majorHAnsi" w:hAnsiTheme="majorHAnsi"/>
      <w:sz w:val="19"/>
    </w:rPr>
  </w:style>
  <w:style w:type="paragraph" w:styleId="TM5">
    <w:name w:val="toc 5"/>
    <w:basedOn w:val="Normal"/>
    <w:next w:val="Normal"/>
    <w:uiPriority w:val="39"/>
    <w:semiHidden/>
    <w:unhideWhenUsed/>
    <w:rsid w:val="001076A8"/>
    <w:pPr>
      <w:tabs>
        <w:tab w:val="right" w:pos="7813"/>
      </w:tabs>
      <w:suppressAutoHyphens/>
      <w:spacing w:before="20" w:after="0"/>
      <w:ind w:right="567"/>
      <w:jc w:val="left"/>
    </w:pPr>
    <w:rPr>
      <w:rFonts w:asciiTheme="majorHAnsi" w:hAnsiTheme="majorHAnsi"/>
      <w:sz w:val="17"/>
    </w:rPr>
  </w:style>
  <w:style w:type="paragraph" w:styleId="TM6">
    <w:name w:val="toc 6"/>
    <w:basedOn w:val="Normal"/>
    <w:next w:val="Normal"/>
    <w:uiPriority w:val="39"/>
    <w:semiHidden/>
    <w:unhideWhenUsed/>
    <w:rsid w:val="001076A8"/>
    <w:pPr>
      <w:tabs>
        <w:tab w:val="right" w:pos="7813"/>
      </w:tabs>
      <w:suppressAutoHyphens/>
      <w:spacing w:before="15" w:after="0"/>
      <w:ind w:right="567"/>
      <w:jc w:val="left"/>
    </w:pPr>
    <w:rPr>
      <w:rFonts w:asciiTheme="majorHAnsi" w:hAnsiTheme="majorHAnsi"/>
      <w:i/>
      <w:sz w:val="16"/>
    </w:rPr>
  </w:style>
  <w:style w:type="paragraph" w:styleId="TM7">
    <w:name w:val="toc 7"/>
    <w:basedOn w:val="Normal"/>
    <w:next w:val="Normal"/>
    <w:uiPriority w:val="39"/>
    <w:semiHidden/>
    <w:unhideWhenUsed/>
    <w:rsid w:val="007B5553"/>
    <w:pPr>
      <w:tabs>
        <w:tab w:val="right" w:leader="dot" w:pos="9061"/>
      </w:tabs>
      <w:suppressAutoHyphens/>
      <w:spacing w:before="10" w:after="0"/>
      <w:ind w:right="567"/>
      <w:jc w:val="left"/>
    </w:pPr>
    <w:rPr>
      <w:rFonts w:asciiTheme="majorHAnsi" w:hAnsiTheme="majorHAnsi"/>
      <w:sz w:val="16"/>
    </w:rPr>
  </w:style>
  <w:style w:type="paragraph" w:styleId="TM8">
    <w:name w:val="toc 8"/>
    <w:basedOn w:val="Normal"/>
    <w:next w:val="Normal"/>
    <w:uiPriority w:val="39"/>
    <w:semiHidden/>
    <w:unhideWhenUsed/>
    <w:rsid w:val="007B5553"/>
    <w:pPr>
      <w:tabs>
        <w:tab w:val="right" w:leader="dot" w:pos="9061"/>
      </w:tabs>
      <w:suppressAutoHyphens/>
      <w:spacing w:before="5" w:after="0"/>
      <w:ind w:right="567"/>
      <w:jc w:val="left"/>
    </w:pPr>
    <w:rPr>
      <w:rFonts w:asciiTheme="majorHAnsi" w:hAnsiTheme="majorHAnsi"/>
      <w:sz w:val="15"/>
    </w:rPr>
  </w:style>
  <w:style w:type="paragraph" w:styleId="TM9">
    <w:name w:val="toc 9"/>
    <w:basedOn w:val="Normal"/>
    <w:next w:val="Normal"/>
    <w:uiPriority w:val="39"/>
    <w:semiHidden/>
    <w:unhideWhenUsed/>
    <w:rsid w:val="007B5553"/>
    <w:pPr>
      <w:tabs>
        <w:tab w:val="right" w:leader="dot" w:pos="9061"/>
      </w:tabs>
      <w:suppressAutoHyphens/>
      <w:spacing w:before="0" w:after="0"/>
      <w:ind w:right="567"/>
      <w:jc w:val="left"/>
    </w:pPr>
    <w:rPr>
      <w:rFonts w:asciiTheme="majorHAnsi" w:hAnsiTheme="majorHAnsi"/>
      <w:sz w:val="14"/>
    </w:rPr>
  </w:style>
  <w:style w:type="character" w:styleId="Lienhypertexte">
    <w:name w:val="Hyperlink"/>
    <w:basedOn w:val="Policepardfaut"/>
    <w:uiPriority w:val="99"/>
    <w:unhideWhenUsed/>
    <w:rsid w:val="00D95361"/>
    <w:rPr>
      <w:color w:val="27251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95361"/>
    <w:rPr>
      <w:color w:val="27251F" w:themeColor="followedHyperlink"/>
      <w:u w:val="single"/>
    </w:rPr>
  </w:style>
  <w:style w:type="character" w:styleId="Emphaseple">
    <w:name w:val="Subtle Emphasis"/>
    <w:basedOn w:val="Policepardfaut"/>
    <w:uiPriority w:val="19"/>
    <w:semiHidden/>
    <w:rsid w:val="00D95361"/>
    <w:rPr>
      <w:i/>
      <w:iCs/>
      <w:color w:val="645F50" w:themeColor="text1" w:themeTint="BF"/>
    </w:rPr>
  </w:style>
  <w:style w:type="paragraph" w:styleId="Citationintense">
    <w:name w:val="Intense Quote"/>
    <w:basedOn w:val="Normal"/>
    <w:next w:val="TM1"/>
    <w:link w:val="CitationintenseCar"/>
    <w:uiPriority w:val="30"/>
    <w:semiHidden/>
    <w:qFormat/>
    <w:rsid w:val="00D95361"/>
    <w:pPr>
      <w:pBdr>
        <w:top w:val="single" w:sz="4" w:space="10" w:color="5C88DA" w:themeColor="accent1"/>
        <w:bottom w:val="single" w:sz="4" w:space="10" w:color="5C88DA" w:themeColor="accent1"/>
      </w:pBdr>
      <w:spacing w:before="360" w:after="360"/>
      <w:ind w:left="864" w:right="864"/>
      <w:jc w:val="center"/>
    </w:pPr>
    <w:rPr>
      <w:i/>
      <w:iCs/>
      <w:color w:val="5C88DA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95361"/>
    <w:rPr>
      <w:i/>
      <w:iCs/>
      <w:color w:val="5C88DA" w:themeColor="accent1"/>
    </w:rPr>
  </w:style>
  <w:style w:type="paragraph" w:styleId="Paragraphedeliste">
    <w:name w:val="List Paragraph"/>
    <w:basedOn w:val="Normal"/>
    <w:uiPriority w:val="34"/>
    <w:qFormat/>
    <w:rsid w:val="00D95361"/>
    <w:pPr>
      <w:ind w:left="720"/>
      <w:contextualSpacing/>
    </w:pPr>
  </w:style>
  <w:style w:type="character" w:styleId="Rfrenceintense">
    <w:name w:val="Intense Reference"/>
    <w:basedOn w:val="Policepardfaut"/>
    <w:uiPriority w:val="32"/>
    <w:semiHidden/>
    <w:qFormat/>
    <w:rsid w:val="00D95361"/>
    <w:rPr>
      <w:b/>
      <w:bCs/>
      <w:smallCaps/>
      <w:color w:val="5C88DA" w:themeColor="accent1"/>
      <w:spacing w:val="5"/>
    </w:rPr>
  </w:style>
  <w:style w:type="character" w:styleId="Titredulivre">
    <w:name w:val="Book Title"/>
    <w:basedOn w:val="Policepardfaut"/>
    <w:uiPriority w:val="33"/>
    <w:semiHidden/>
    <w:qFormat/>
    <w:rsid w:val="00D95361"/>
    <w:rPr>
      <w:b/>
      <w:bCs/>
      <w:i/>
      <w:iCs/>
      <w:spacing w:val="5"/>
    </w:rPr>
  </w:style>
  <w:style w:type="character" w:styleId="Rfrenceple">
    <w:name w:val="Subtle Reference"/>
    <w:basedOn w:val="Policepardfaut"/>
    <w:uiPriority w:val="31"/>
    <w:semiHidden/>
    <w:qFormat/>
    <w:rsid w:val="00D95361"/>
    <w:rPr>
      <w:smallCaps/>
      <w:color w:val="7D7663" w:themeColor="text1" w:themeTint="A5"/>
    </w:rPr>
  </w:style>
  <w:style w:type="character" w:styleId="Emphaseintense">
    <w:name w:val="Intense Emphasis"/>
    <w:basedOn w:val="Policepardfaut"/>
    <w:uiPriority w:val="21"/>
    <w:semiHidden/>
    <w:qFormat/>
    <w:rsid w:val="00D95361"/>
    <w:rPr>
      <w:i/>
      <w:iCs/>
      <w:color w:val="5C88DA" w:themeColor="accent1"/>
    </w:rPr>
  </w:style>
  <w:style w:type="paragraph" w:styleId="Sansinterligne">
    <w:name w:val="No Spacing"/>
    <w:uiPriority w:val="1"/>
    <w:semiHidden/>
    <w:rsid w:val="00C977D9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5"/>
    <w:semiHidden/>
    <w:rsid w:val="00636E87"/>
    <w:pPr>
      <w:numPr>
        <w:ilvl w:val="1"/>
      </w:numPr>
      <w:suppressAutoHyphens/>
      <w:spacing w:after="0"/>
      <w:jc w:val="left"/>
    </w:pPr>
    <w:rPr>
      <w:rFonts w:eastAsiaTheme="minorEastAsia"/>
      <w:caps/>
      <w:color w:val="5C88DA" w:themeColor="accent1"/>
      <w:sz w:val="40"/>
    </w:rPr>
  </w:style>
  <w:style w:type="character" w:customStyle="1" w:styleId="Sous-titreCar">
    <w:name w:val="Sous-titre Car"/>
    <w:basedOn w:val="Policepardfaut"/>
    <w:link w:val="Sous-titre"/>
    <w:uiPriority w:val="5"/>
    <w:semiHidden/>
    <w:rsid w:val="00636E87"/>
    <w:rPr>
      <w:rFonts w:eastAsiaTheme="minorEastAsia"/>
      <w:caps/>
      <w:color w:val="5C88DA" w:themeColor="accent1"/>
      <w:sz w:val="40"/>
    </w:rPr>
  </w:style>
  <w:style w:type="character" w:styleId="Accentuation">
    <w:name w:val="Emphasis"/>
    <w:basedOn w:val="Policepardfaut"/>
    <w:uiPriority w:val="20"/>
    <w:semiHidden/>
    <w:qFormat/>
    <w:rsid w:val="00C977D9"/>
    <w:rPr>
      <w:i/>
      <w:iCs/>
    </w:rPr>
  </w:style>
  <w:style w:type="paragraph" w:styleId="Citation">
    <w:name w:val="Quote"/>
    <w:basedOn w:val="Normal"/>
    <w:next w:val="Normal"/>
    <w:link w:val="CitationCar"/>
    <w:uiPriority w:val="35"/>
    <w:semiHidden/>
    <w:qFormat/>
    <w:rsid w:val="006F6C14"/>
    <w:pPr>
      <w:suppressAutoHyphens/>
      <w:spacing w:before="240" w:after="240" w:line="240" w:lineRule="auto"/>
      <w:ind w:left="2041" w:right="2041"/>
      <w:jc w:val="left"/>
    </w:pPr>
    <w:rPr>
      <w:i/>
      <w:iCs/>
      <w:color w:val="5C88DA" w:themeColor="accent1"/>
      <w:sz w:val="33"/>
    </w:rPr>
  </w:style>
  <w:style w:type="character" w:customStyle="1" w:styleId="CitationCar">
    <w:name w:val="Citation Car"/>
    <w:basedOn w:val="Policepardfaut"/>
    <w:link w:val="Citation"/>
    <w:uiPriority w:val="35"/>
    <w:semiHidden/>
    <w:rsid w:val="006F6C14"/>
    <w:rPr>
      <w:i/>
      <w:iCs/>
      <w:color w:val="5C88DA" w:themeColor="accent1"/>
      <w:sz w:val="33"/>
    </w:rPr>
  </w:style>
  <w:style w:type="character" w:styleId="lev">
    <w:name w:val="Strong"/>
    <w:basedOn w:val="Policepardfaut"/>
    <w:semiHidden/>
    <w:rsid w:val="00511D39"/>
    <w:rPr>
      <w:b/>
      <w:bCs/>
    </w:rPr>
  </w:style>
  <w:style w:type="paragraph" w:styleId="En-tte">
    <w:name w:val="header"/>
    <w:basedOn w:val="Normal"/>
    <w:link w:val="En-tteCar"/>
    <w:uiPriority w:val="49"/>
    <w:rsid w:val="006D04C4"/>
    <w:pPr>
      <w:suppressAutoHyphens/>
      <w:spacing w:before="2" w:after="0" w:line="264" w:lineRule="auto"/>
      <w:contextualSpacing/>
      <w:jc w:val="center"/>
    </w:pPr>
    <w:rPr>
      <w:rFonts w:asciiTheme="majorHAnsi" w:hAnsiTheme="majorHAnsi"/>
      <w:caps/>
      <w:color w:val="27251F" w:themeColor="text1"/>
    </w:rPr>
  </w:style>
  <w:style w:type="character" w:customStyle="1" w:styleId="En-tteCar">
    <w:name w:val="En-tête Car"/>
    <w:basedOn w:val="Policepardfaut"/>
    <w:link w:val="En-tte"/>
    <w:uiPriority w:val="49"/>
    <w:rsid w:val="006D04C4"/>
    <w:rPr>
      <w:rFonts w:asciiTheme="majorHAnsi" w:hAnsiTheme="majorHAnsi"/>
      <w:caps/>
      <w:color w:val="27251F" w:themeColor="text1"/>
    </w:rPr>
  </w:style>
  <w:style w:type="paragraph" w:styleId="Pieddepage">
    <w:name w:val="footer"/>
    <w:basedOn w:val="Normal"/>
    <w:link w:val="PieddepageCar"/>
    <w:uiPriority w:val="54"/>
    <w:rsid w:val="00780423"/>
    <w:pPr>
      <w:suppressAutoHyphens/>
      <w:spacing w:before="2" w:after="2" w:line="240" w:lineRule="auto"/>
      <w:jc w:val="center"/>
    </w:pPr>
    <w:rPr>
      <w:rFonts w:asciiTheme="majorHAnsi" w:hAnsiTheme="majorHAnsi"/>
      <w:caps/>
      <w:sz w:val="20"/>
    </w:rPr>
  </w:style>
  <w:style w:type="character" w:customStyle="1" w:styleId="PieddepageCar">
    <w:name w:val="Pied de page Car"/>
    <w:basedOn w:val="Policepardfaut"/>
    <w:link w:val="Pieddepage"/>
    <w:uiPriority w:val="54"/>
    <w:rsid w:val="00780423"/>
    <w:rPr>
      <w:rFonts w:asciiTheme="majorHAnsi" w:hAnsiTheme="majorHAnsi"/>
      <w:caps/>
      <w:color w:val="326295" w:themeColor="accent2"/>
      <w:sz w:val="20"/>
    </w:rPr>
  </w:style>
  <w:style w:type="paragraph" w:styleId="Listepuces">
    <w:name w:val="List Bullet"/>
    <w:aliases w:val="Puce"/>
    <w:basedOn w:val="Normal"/>
    <w:uiPriority w:val="99"/>
    <w:qFormat/>
    <w:rsid w:val="00DC6004"/>
    <w:pPr>
      <w:numPr>
        <w:numId w:val="1"/>
      </w:numPr>
      <w:spacing w:before="80" w:after="8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420E7"/>
    <w:pPr>
      <w:spacing w:before="60" w:after="0"/>
    </w:pPr>
    <w:rPr>
      <w:sz w:val="18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420E7"/>
    <w:rPr>
      <w:color w:val="326295" w:themeColor="accent2"/>
      <w:sz w:val="18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C71B3"/>
    <w:rPr>
      <w:vertAlign w:val="superscript"/>
    </w:rPr>
  </w:style>
  <w:style w:type="paragraph" w:styleId="Listepuces2">
    <w:name w:val="List Bullet 2"/>
    <w:aliases w:val="Puce 2"/>
    <w:basedOn w:val="Normal"/>
    <w:uiPriority w:val="24"/>
    <w:unhideWhenUsed/>
    <w:qFormat/>
    <w:rsid w:val="00B7297A"/>
    <w:pPr>
      <w:numPr>
        <w:ilvl w:val="1"/>
        <w:numId w:val="1"/>
      </w:numPr>
      <w:spacing w:before="80" w:after="80"/>
    </w:pPr>
  </w:style>
  <w:style w:type="paragraph" w:styleId="Listepuces3">
    <w:name w:val="List Bullet 3"/>
    <w:aliases w:val="Puce 3"/>
    <w:basedOn w:val="Normal"/>
    <w:uiPriority w:val="24"/>
    <w:semiHidden/>
    <w:qFormat/>
    <w:rsid w:val="00B7297A"/>
    <w:pPr>
      <w:tabs>
        <w:tab w:val="num" w:pos="539"/>
      </w:tabs>
      <w:spacing w:before="80" w:after="80"/>
      <w:ind w:left="539" w:hanging="114"/>
    </w:pPr>
  </w:style>
  <w:style w:type="paragraph" w:styleId="Titre">
    <w:name w:val="Title"/>
    <w:basedOn w:val="Normal"/>
    <w:next w:val="Normal"/>
    <w:link w:val="TitreCar"/>
    <w:uiPriority w:val="4"/>
    <w:semiHidden/>
    <w:rsid w:val="00636E87"/>
    <w:pPr>
      <w:suppressAutoHyphens/>
      <w:spacing w:after="0"/>
      <w:contextualSpacing/>
      <w:jc w:val="left"/>
    </w:pPr>
    <w:rPr>
      <w:rFonts w:asciiTheme="majorHAnsi" w:eastAsiaTheme="majorEastAsia" w:hAnsiTheme="majorHAnsi" w:cstheme="majorBidi"/>
      <w:caps/>
      <w:color w:val="5C88DA" w:themeColor="accent1"/>
      <w:kern w:val="28"/>
      <w:sz w:val="60"/>
      <w:szCs w:val="56"/>
    </w:rPr>
  </w:style>
  <w:style w:type="character" w:customStyle="1" w:styleId="TitreCar">
    <w:name w:val="Titre Car"/>
    <w:basedOn w:val="Policepardfaut"/>
    <w:link w:val="Titre"/>
    <w:uiPriority w:val="4"/>
    <w:semiHidden/>
    <w:rsid w:val="00636E87"/>
    <w:rPr>
      <w:rFonts w:asciiTheme="majorHAnsi" w:eastAsiaTheme="majorEastAsia" w:hAnsiTheme="majorHAnsi" w:cstheme="majorBidi"/>
      <w:caps/>
      <w:color w:val="5C88DA" w:themeColor="accent1"/>
      <w:kern w:val="28"/>
      <w:sz w:val="60"/>
      <w:szCs w:val="56"/>
    </w:rPr>
  </w:style>
  <w:style w:type="paragraph" w:styleId="Lgende">
    <w:name w:val="caption"/>
    <w:basedOn w:val="Normal"/>
    <w:next w:val="Normal"/>
    <w:uiPriority w:val="29"/>
    <w:qFormat/>
    <w:rsid w:val="00B33EED"/>
    <w:pPr>
      <w:keepNext/>
      <w:suppressAutoHyphens/>
      <w:spacing w:before="360"/>
      <w:ind w:right="142"/>
      <w:jc w:val="left"/>
    </w:pPr>
    <w:rPr>
      <w:i/>
      <w:iCs/>
      <w:sz w:val="24"/>
      <w:szCs w:val="18"/>
    </w:rPr>
  </w:style>
  <w:style w:type="paragraph" w:customStyle="1" w:styleId="Espace2pt">
    <w:name w:val="Espace 2 pt"/>
    <w:basedOn w:val="Normal"/>
    <w:next w:val="Normal"/>
    <w:uiPriority w:val="49"/>
    <w:semiHidden/>
    <w:rsid w:val="0027768E"/>
    <w:pPr>
      <w:keepLines/>
      <w:suppressAutoHyphens/>
      <w:spacing w:before="2" w:after="2" w:line="40" w:lineRule="exact"/>
    </w:pPr>
    <w:rPr>
      <w:rFonts w:eastAsia="Times New Roman" w:cs="Times New Roman"/>
      <w:sz w:val="4"/>
      <w:szCs w:val="24"/>
      <w:lang w:eastAsia="fr-FR"/>
    </w:rPr>
  </w:style>
  <w:style w:type="paragraph" w:customStyle="1" w:styleId="TablNote">
    <w:name w:val="TablNote"/>
    <w:basedOn w:val="Normal"/>
    <w:next w:val="Normal"/>
    <w:uiPriority w:val="32"/>
    <w:qFormat/>
    <w:rsid w:val="00970F8F"/>
    <w:pPr>
      <w:suppressAutoHyphens/>
      <w:spacing w:before="100" w:after="300"/>
      <w:contextualSpacing/>
      <w:jc w:val="left"/>
    </w:pPr>
    <w:rPr>
      <w:i/>
      <w:sz w:val="16"/>
    </w:rPr>
  </w:style>
  <w:style w:type="paragraph" w:customStyle="1" w:styleId="Findudocument">
    <w:name w:val="Fin du document"/>
    <w:basedOn w:val="Normal"/>
    <w:next w:val="Normal"/>
    <w:uiPriority w:val="48"/>
    <w:semiHidden/>
    <w:rsid w:val="00061676"/>
    <w:pPr>
      <w:numPr>
        <w:numId w:val="2"/>
      </w:numPr>
      <w:suppressAutoHyphens/>
      <w:spacing w:before="100" w:after="100"/>
      <w:jc w:val="center"/>
    </w:pPr>
  </w:style>
  <w:style w:type="paragraph" w:customStyle="1" w:styleId="Espace150pt">
    <w:name w:val="Espace 150 pt"/>
    <w:basedOn w:val="Normal"/>
    <w:next w:val="Normal"/>
    <w:uiPriority w:val="49"/>
    <w:semiHidden/>
    <w:rsid w:val="00C8296C"/>
    <w:pPr>
      <w:keepLines/>
      <w:suppressAutoHyphens/>
      <w:spacing w:before="2" w:after="3000"/>
      <w:jc w:val="left"/>
    </w:pPr>
    <w:rPr>
      <w:rFonts w:eastAsia="Times New Roman" w:cs="Times New Roman"/>
      <w:szCs w:val="24"/>
      <w:lang w:eastAsia="fr-FR"/>
    </w:rPr>
  </w:style>
  <w:style w:type="table" w:customStyle="1" w:styleId="TABLEAUDEPOSITIONNEMENT">
    <w:name w:val="TABLEAU DE POSITIONNEMENT"/>
    <w:basedOn w:val="TableauNormal"/>
    <w:uiPriority w:val="99"/>
    <w:rsid w:val="00750022"/>
    <w:pPr>
      <w:spacing w:after="0" w:line="240" w:lineRule="auto"/>
    </w:pPr>
    <w:tblPr>
      <w:jc w:val="center"/>
      <w:tblCellMar>
        <w:left w:w="0" w:type="dxa"/>
        <w:right w:w="0" w:type="dxa"/>
      </w:tblCellMar>
    </w:tblPr>
    <w:trPr>
      <w:jc w:val="center"/>
    </w:trPr>
    <w:tcPr>
      <w:vAlign w:val="center"/>
    </w:tcPr>
  </w:style>
  <w:style w:type="paragraph" w:customStyle="1" w:styleId="TablTexte">
    <w:name w:val="TablTexte"/>
    <w:basedOn w:val="Normal"/>
    <w:uiPriority w:val="29"/>
    <w:qFormat/>
    <w:rsid w:val="008D5BC0"/>
    <w:pPr>
      <w:keepLines/>
      <w:suppressAutoHyphens/>
      <w:spacing w:before="60" w:after="60"/>
      <w:jc w:val="center"/>
    </w:pPr>
    <w:rPr>
      <w:rFonts w:eastAsia="Times New Roman" w:cs="Times New Roman"/>
      <w:sz w:val="20"/>
      <w:szCs w:val="24"/>
      <w:lang w:eastAsia="fr-FR"/>
    </w:rPr>
  </w:style>
  <w:style w:type="table" w:styleId="Grilledutableau">
    <w:name w:val="Table Grid"/>
    <w:basedOn w:val="TableauNormal"/>
    <w:uiPriority w:val="39"/>
    <w:rsid w:val="008C4871"/>
    <w:pPr>
      <w:spacing w:after="0" w:line="240" w:lineRule="auto"/>
    </w:pPr>
    <w:tblPr>
      <w:tblStyleRowBandSize w:val="1"/>
      <w:tblBorders>
        <w:insideV w:val="single" w:sz="4" w:space="0" w:color="BFBFBF" w:themeColor="background1" w:themeShade="BF"/>
      </w:tblBorders>
      <w:tblCellMar>
        <w:left w:w="57" w:type="dxa"/>
        <w:right w:w="57" w:type="dxa"/>
      </w:tblCellMar>
    </w:tblPr>
    <w:trPr>
      <w:cantSplit/>
    </w:trPr>
    <w:tcPr>
      <w:vAlign w:val="center"/>
    </w:tcPr>
    <w:tblStylePr w:type="firstRow">
      <w:pPr>
        <w:keepNext/>
        <w:wordWrap/>
      </w:pPr>
      <w:rPr>
        <w:b/>
        <w:i w:val="0"/>
        <w:color w:val="D2005E" w:themeColor="accent6"/>
      </w:rPr>
      <w:tblPr/>
      <w:trPr>
        <w:cantSplit w:val="0"/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5C88DA" w:themeFill="accent1"/>
      </w:tcPr>
    </w:tblStylePr>
    <w:tblStylePr w:type="lastRow">
      <w:rPr>
        <w:b/>
      </w:rPr>
      <w:tblPr/>
      <w:tcPr>
        <w:tcBorders>
          <w:top w:val="single" w:sz="12" w:space="0" w:color="A6A6A6" w:themeColor="background1" w:themeShade="A6"/>
          <w:left w:val="nil"/>
          <w:bottom w:val="single" w:sz="12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</w:tcPr>
    </w:tblStylePr>
    <w:tblStylePr w:type="firstCol">
      <w:rPr>
        <w:i w:val="0"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DEE7F7" w:themeFill="accent1" w:themeFillTint="33"/>
      </w:tcPr>
    </w:tblStylePr>
  </w:style>
  <w:style w:type="paragraph" w:customStyle="1" w:styleId="SOUS-TITREDUDOCUMENT">
    <w:name w:val="SOUS-TITRE DU DOCUMENT"/>
    <w:basedOn w:val="Normal"/>
    <w:next w:val="Normal"/>
    <w:uiPriority w:val="2"/>
    <w:rsid w:val="009F67AD"/>
    <w:pPr>
      <w:keepNext/>
      <w:pBdr>
        <w:top w:val="single" w:sz="4" w:space="6" w:color="FFFFFF" w:themeColor="background1"/>
      </w:pBdr>
      <w:suppressAutoHyphens/>
      <w:spacing w:after="0"/>
      <w:ind w:left="454" w:right="454"/>
      <w:jc w:val="left"/>
    </w:pPr>
    <w:rPr>
      <w:rFonts w:asciiTheme="majorHAnsi" w:hAnsiTheme="majorHAnsi"/>
      <w:caps/>
      <w:color w:val="FFFFFF" w:themeColor="background1"/>
      <w:sz w:val="44"/>
    </w:rPr>
  </w:style>
  <w:style w:type="paragraph" w:customStyle="1" w:styleId="TITREDUDOCUMENT">
    <w:name w:val="TITRE DU DOCUMENT"/>
    <w:basedOn w:val="Normal"/>
    <w:next w:val="Normal"/>
    <w:uiPriority w:val="1"/>
    <w:rsid w:val="00943AB6"/>
    <w:pPr>
      <w:keepNext/>
      <w:suppressAutoHyphens/>
      <w:spacing w:before="0" w:after="0"/>
      <w:ind w:left="454" w:right="454"/>
      <w:jc w:val="left"/>
    </w:pPr>
    <w:rPr>
      <w:rFonts w:asciiTheme="majorHAnsi" w:hAnsiTheme="majorHAnsi"/>
      <w:b/>
      <w:caps/>
      <w:color w:val="FFFFFF" w:themeColor="background1"/>
      <w:sz w:val="44"/>
    </w:rPr>
  </w:style>
  <w:style w:type="paragraph" w:customStyle="1" w:styleId="DATEDUDOCUMENT">
    <w:name w:val="DATE DU DOCUMENT"/>
    <w:basedOn w:val="Normal"/>
    <w:next w:val="Normal"/>
    <w:uiPriority w:val="3"/>
    <w:rsid w:val="00AB555D"/>
    <w:pPr>
      <w:keepNext/>
      <w:suppressAutoHyphens/>
      <w:spacing w:before="240" w:after="0"/>
      <w:ind w:left="454" w:right="454"/>
      <w:jc w:val="left"/>
    </w:pPr>
    <w:rPr>
      <w:rFonts w:asciiTheme="majorHAnsi" w:hAnsiTheme="majorHAnsi"/>
      <w:caps/>
      <w:color w:val="FFFFFF" w:themeColor="background1"/>
    </w:rPr>
  </w:style>
  <w:style w:type="paragraph" w:customStyle="1" w:styleId="Sautdepage">
    <w:name w:val="Saut de page"/>
    <w:basedOn w:val="Normal"/>
    <w:next w:val="Normal"/>
    <w:uiPriority w:val="18"/>
    <w:semiHidden/>
    <w:rsid w:val="00EA3DB1"/>
    <w:pPr>
      <w:pageBreakBefore/>
      <w:suppressAutoHyphens/>
      <w:spacing w:before="2" w:after="2"/>
      <w:jc w:val="left"/>
    </w:pPr>
  </w:style>
  <w:style w:type="paragraph" w:customStyle="1" w:styleId="Intertitre">
    <w:name w:val="Intertitre"/>
    <w:basedOn w:val="Normal"/>
    <w:next w:val="Normal"/>
    <w:uiPriority w:val="10"/>
    <w:semiHidden/>
    <w:rsid w:val="008A14C6"/>
    <w:pPr>
      <w:keepNext/>
      <w:suppressAutoHyphens/>
      <w:spacing w:before="240"/>
      <w:jc w:val="left"/>
    </w:pPr>
    <w:rPr>
      <w:b/>
    </w:rPr>
  </w:style>
  <w:style w:type="paragraph" w:customStyle="1" w:styleId="Numros">
    <w:name w:val="Numéros"/>
    <w:basedOn w:val="Normal"/>
    <w:uiPriority w:val="25"/>
    <w:semiHidden/>
    <w:qFormat/>
    <w:rsid w:val="003C2114"/>
    <w:pPr>
      <w:keepLines/>
      <w:numPr>
        <w:numId w:val="3"/>
      </w:numPr>
      <w:tabs>
        <w:tab w:val="clear" w:pos="227"/>
        <w:tab w:val="left" w:pos="340"/>
      </w:tabs>
      <w:ind w:left="0" w:firstLine="0"/>
    </w:pPr>
    <w:rPr>
      <w:rFonts w:eastAsia="Times New Roman" w:cs="Times New Roman"/>
      <w:szCs w:val="24"/>
      <w:lang w:eastAsia="fr-FR"/>
    </w:rPr>
  </w:style>
  <w:style w:type="paragraph" w:customStyle="1" w:styleId="TablPuce">
    <w:name w:val="TablPuce"/>
    <w:basedOn w:val="TablTexte"/>
    <w:uiPriority w:val="31"/>
    <w:semiHidden/>
    <w:rsid w:val="005D1108"/>
    <w:pPr>
      <w:spacing w:before="40" w:after="240"/>
    </w:pPr>
  </w:style>
  <w:style w:type="paragraph" w:customStyle="1" w:styleId="Infotexte">
    <w:name w:val="Infotexte"/>
    <w:basedOn w:val="Normal"/>
    <w:semiHidden/>
    <w:rsid w:val="00C057E5"/>
    <w:pPr>
      <w:numPr>
        <w:numId w:val="4"/>
      </w:numPr>
      <w:suppressAutoHyphens/>
      <w:spacing w:before="2" w:after="2"/>
      <w:jc w:val="left"/>
    </w:pPr>
    <w:rPr>
      <w:b/>
      <w:caps/>
      <w:noProof/>
      <w:color w:val="C00000"/>
      <w:bdr w:val="single" w:sz="8" w:space="0" w:color="F2F2F2" w:themeColor="background1" w:themeShade="F2"/>
      <w:shd w:val="clear" w:color="auto" w:fill="D9D9D9" w:themeFill="background1" w:themeFillShade="D9"/>
      <w:lang w:eastAsia="fr-FR"/>
    </w:rPr>
  </w:style>
  <w:style w:type="paragraph" w:customStyle="1" w:styleId="solidaire">
    <w:name w:val="§ solidaire"/>
    <w:basedOn w:val="Normal"/>
    <w:next w:val="Normal"/>
    <w:uiPriority w:val="20"/>
    <w:semiHidden/>
    <w:rsid w:val="00423992"/>
    <w:pPr>
      <w:keepNext/>
      <w:keepLines/>
    </w:pPr>
  </w:style>
  <w:style w:type="paragraph" w:customStyle="1" w:styleId="SOMMAIRE">
    <w:name w:val="SOMMAIRE"/>
    <w:basedOn w:val="Normal"/>
    <w:next w:val="Normal"/>
    <w:link w:val="SOMMAIRECar"/>
    <w:uiPriority w:val="7"/>
    <w:semiHidden/>
    <w:rsid w:val="00181470"/>
    <w:pPr>
      <w:keepNext/>
      <w:pBdr>
        <w:bottom w:val="single" w:sz="8" w:space="10" w:color="5C88DA" w:themeColor="accent1"/>
      </w:pBdr>
      <w:suppressAutoHyphens/>
      <w:spacing w:before="1200" w:after="600"/>
      <w:jc w:val="left"/>
      <w:outlineLvl w:val="8"/>
    </w:pPr>
    <w:rPr>
      <w:rFonts w:asciiTheme="majorHAnsi" w:hAnsiTheme="majorHAnsi"/>
      <w:caps/>
      <w:color w:val="27251F" w:themeColor="text1"/>
      <w:spacing w:val="20"/>
      <w:sz w:val="52"/>
    </w:rPr>
  </w:style>
  <w:style w:type="character" w:customStyle="1" w:styleId="SOMMAIRECar">
    <w:name w:val="SOMMAIRE Car"/>
    <w:basedOn w:val="Policepardfaut"/>
    <w:link w:val="SOMMAIRE"/>
    <w:uiPriority w:val="7"/>
    <w:semiHidden/>
    <w:rsid w:val="00181470"/>
    <w:rPr>
      <w:rFonts w:asciiTheme="majorHAnsi" w:hAnsiTheme="majorHAnsi"/>
      <w:caps/>
      <w:color w:val="27251F" w:themeColor="text1"/>
      <w:spacing w:val="20"/>
      <w:sz w:val="52"/>
    </w:rPr>
  </w:style>
  <w:style w:type="paragraph" w:customStyle="1" w:styleId="InfoUtilisateur">
    <w:name w:val="InfoUtilisateur"/>
    <w:basedOn w:val="Normal"/>
    <w:next w:val="Normal"/>
    <w:uiPriority w:val="98"/>
    <w:semiHidden/>
    <w:rsid w:val="00181470"/>
    <w:pPr>
      <w:keepNext/>
      <w:keepLines/>
      <w:numPr>
        <w:numId w:val="7"/>
      </w:numPr>
      <w:pBdr>
        <w:top w:val="single" w:sz="8" w:space="2" w:color="5C88DA" w:themeColor="accent1"/>
        <w:left w:val="single" w:sz="8" w:space="1" w:color="5C88DA" w:themeColor="accent1"/>
        <w:bottom w:val="single" w:sz="8" w:space="1" w:color="5C88DA" w:themeColor="accent1"/>
        <w:right w:val="single" w:sz="8" w:space="1" w:color="5C88DA" w:themeColor="accent1"/>
      </w:pBdr>
      <w:shd w:val="clear" w:color="auto" w:fill="DEE7F7" w:themeFill="accent1" w:themeFillTint="33"/>
      <w:suppressAutoHyphens/>
      <w:spacing w:before="2" w:after="2"/>
      <w:ind w:right="57"/>
      <w:jc w:val="center"/>
    </w:pPr>
    <w:rPr>
      <w:rFonts w:ascii="Consolas" w:eastAsia="Batang" w:hAnsi="Consolas"/>
      <w:caps/>
      <w:color w:val="1B365D" w:themeColor="accent3"/>
      <w:sz w:val="18"/>
    </w:rPr>
  </w:style>
  <w:style w:type="character" w:customStyle="1" w:styleId="Modifiable">
    <w:name w:val="Modifiable"/>
    <w:basedOn w:val="Policepardfaut"/>
    <w:uiPriority w:val="98"/>
    <w:semiHidden/>
    <w:rsid w:val="00455C3E"/>
    <w:rPr>
      <w:color w:val="C00000"/>
      <w:shd w:val="clear" w:color="auto" w:fill="FFE593"/>
    </w:rPr>
  </w:style>
  <w:style w:type="paragraph" w:customStyle="1" w:styleId="InterTableaux">
    <w:name w:val="InterTableaux"/>
    <w:basedOn w:val="Normal"/>
    <w:next w:val="Normal"/>
    <w:uiPriority w:val="29"/>
    <w:semiHidden/>
    <w:rsid w:val="00C33E83"/>
    <w:pPr>
      <w:spacing w:before="0" w:after="0"/>
      <w:jc w:val="left"/>
    </w:pPr>
  </w:style>
  <w:style w:type="paragraph" w:customStyle="1" w:styleId="TablText2">
    <w:name w:val="TablText2"/>
    <w:basedOn w:val="TablTexte"/>
    <w:uiPriority w:val="30"/>
    <w:semiHidden/>
    <w:rsid w:val="00384AFF"/>
    <w:pPr>
      <w:keepNext/>
    </w:pPr>
    <w:rPr>
      <w:spacing w:val="-2"/>
      <w:sz w:val="17"/>
    </w:rPr>
  </w:style>
  <w:style w:type="paragraph" w:customStyle="1" w:styleId="TablText3">
    <w:name w:val="TablText3"/>
    <w:basedOn w:val="TablTexte"/>
    <w:uiPriority w:val="30"/>
    <w:semiHidden/>
    <w:rsid w:val="003206CC"/>
    <w:rPr>
      <w:spacing w:val="-4"/>
      <w:sz w:val="16"/>
    </w:rPr>
  </w:style>
  <w:style w:type="paragraph" w:customStyle="1" w:styleId="TablText4">
    <w:name w:val="TablText4"/>
    <w:basedOn w:val="TablTexte"/>
    <w:uiPriority w:val="30"/>
    <w:semiHidden/>
    <w:rsid w:val="003206CC"/>
    <w:rPr>
      <w:spacing w:val="-5"/>
      <w:sz w:val="15"/>
    </w:rPr>
  </w:style>
  <w:style w:type="paragraph" w:customStyle="1" w:styleId="TablText5">
    <w:name w:val="TablText5"/>
    <w:basedOn w:val="TablTexte"/>
    <w:uiPriority w:val="30"/>
    <w:semiHidden/>
    <w:rsid w:val="00C75288"/>
    <w:rPr>
      <w:spacing w:val="-6"/>
      <w:sz w:val="14"/>
    </w:rPr>
  </w:style>
  <w:style w:type="paragraph" w:customStyle="1" w:styleId="Normal15ptavant">
    <w:name w:val="Normal 15 pt avant"/>
    <w:basedOn w:val="Normal"/>
    <w:next w:val="Normal"/>
    <w:uiPriority w:val="19"/>
    <w:semiHidden/>
    <w:rsid w:val="00FD3CAF"/>
    <w:pPr>
      <w:spacing w:before="300"/>
    </w:pPr>
  </w:style>
  <w:style w:type="table" w:customStyle="1" w:styleId="TABLEAUDELACOUVERTURE">
    <w:name w:val="TABLEAU DE LA COUVERTURE"/>
    <w:basedOn w:val="TableauNormal"/>
    <w:uiPriority w:val="99"/>
    <w:rsid w:val="00996AFD"/>
    <w:pPr>
      <w:spacing w:after="0" w:line="240" w:lineRule="auto"/>
    </w:pPr>
    <w:tblPr>
      <w:tblCellMar>
        <w:left w:w="0" w:type="dxa"/>
        <w:right w:w="0" w:type="dxa"/>
      </w:tblCellMar>
    </w:tblPr>
    <w:tcPr>
      <w:shd w:val="clear" w:color="auto" w:fill="5C88DA" w:themeFill="accent1"/>
      <w:vAlign w:val="center"/>
    </w:tcPr>
  </w:style>
  <w:style w:type="table" w:customStyle="1" w:styleId="TABLEAUDUPIEDDEPAGE">
    <w:name w:val="TABLEAU DU PIED DE PAGE"/>
    <w:basedOn w:val="TableauNormal"/>
    <w:uiPriority w:val="99"/>
    <w:rsid w:val="00750022"/>
    <w:pPr>
      <w:spacing w:after="0" w:line="240" w:lineRule="auto"/>
    </w:pPr>
    <w:tblPr/>
  </w:style>
  <w:style w:type="character" w:styleId="Numrodepage">
    <w:name w:val="page number"/>
    <w:basedOn w:val="Policepardfaut"/>
    <w:uiPriority w:val="99"/>
    <w:semiHidden/>
    <w:rsid w:val="00C077B8"/>
    <w:rPr>
      <w:color w:val="FFFFFF" w:themeColor="background1"/>
      <w:spacing w:val="-4"/>
      <w:sz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110C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10C7"/>
    <w:rPr>
      <w:rFonts w:ascii="Segoe UI" w:hAnsi="Segoe UI" w:cs="Segoe UI"/>
      <w:color w:val="326295" w:themeColor="accent2"/>
      <w:sz w:val="18"/>
      <w:szCs w:val="18"/>
    </w:rPr>
  </w:style>
  <w:style w:type="paragraph" w:customStyle="1" w:styleId="Exergue">
    <w:name w:val="Exergue"/>
    <w:basedOn w:val="Normal"/>
    <w:uiPriority w:val="33"/>
    <w:qFormat/>
    <w:rsid w:val="004D317B"/>
    <w:pPr>
      <w:suppressAutoHyphens/>
      <w:spacing w:before="360" w:after="240" w:line="240" w:lineRule="auto"/>
      <w:ind w:left="1049" w:right="1049"/>
      <w:jc w:val="center"/>
    </w:pPr>
    <w:rPr>
      <w:sz w:val="24"/>
    </w:rPr>
  </w:style>
  <w:style w:type="paragraph" w:customStyle="1" w:styleId="ExergueNumrotation">
    <w:name w:val="Exergue / Numérotation"/>
    <w:basedOn w:val="Normal"/>
    <w:semiHidden/>
    <w:rsid w:val="008D5286"/>
    <w:pPr>
      <w:spacing w:before="0" w:after="0" w:line="180" w:lineRule="auto"/>
      <w:jc w:val="center"/>
    </w:pPr>
    <w:rPr>
      <w:b/>
      <w:color w:val="FFFFFF" w:themeColor="background1"/>
      <w:sz w:val="24"/>
    </w:rPr>
  </w:style>
  <w:style w:type="paragraph" w:customStyle="1" w:styleId="Filet">
    <w:name w:val="Filet"/>
    <w:basedOn w:val="Exergue"/>
    <w:next w:val="Exergue"/>
    <w:uiPriority w:val="33"/>
    <w:qFormat/>
    <w:rsid w:val="00CE3CCA"/>
    <w:pPr>
      <w:pBdr>
        <w:bottom w:val="single" w:sz="4" w:space="1" w:color="auto"/>
      </w:pBdr>
      <w:spacing w:before="240" w:after="480" w:line="216" w:lineRule="auto"/>
    </w:pPr>
  </w:style>
  <w:style w:type="paragraph" w:customStyle="1" w:styleId="Filet2">
    <w:name w:val="Filet 2"/>
    <w:basedOn w:val="Filet"/>
    <w:semiHidden/>
    <w:rsid w:val="006A2A2D"/>
    <w:pPr>
      <w:pBdr>
        <w:top w:val="single" w:sz="8" w:space="1" w:color="5C88DA" w:themeColor="accent1"/>
        <w:bottom w:val="none" w:sz="0" w:space="0" w:color="auto"/>
      </w:pBdr>
      <w:spacing w:before="180" w:after="0" w:line="192" w:lineRule="auto"/>
      <w:ind w:left="2835" w:right="2835"/>
    </w:pPr>
    <w:rPr>
      <w:color w:val="231F20"/>
      <w:sz w:val="16"/>
    </w:rPr>
  </w:style>
  <w:style w:type="paragraph" w:customStyle="1" w:styleId="wwwcesifr">
    <w:name w:val="www.cesi.fr"/>
    <w:basedOn w:val="Normal"/>
    <w:uiPriority w:val="49"/>
    <w:semiHidden/>
    <w:rsid w:val="00FD0B24"/>
    <w:pPr>
      <w:suppressAutoHyphens/>
      <w:spacing w:before="0" w:after="0"/>
      <w:jc w:val="right"/>
    </w:pPr>
    <w:rPr>
      <w:color w:val="27251F" w:themeColor="text1"/>
      <w:sz w:val="17"/>
    </w:rPr>
  </w:style>
  <w:style w:type="character" w:customStyle="1" w:styleId="Barreoblique">
    <w:name w:val="Barre oblique"/>
    <w:basedOn w:val="Policepardfaut"/>
    <w:uiPriority w:val="49"/>
    <w:semiHidden/>
    <w:rsid w:val="00CB76D9"/>
    <w:rPr>
      <w:rFonts w:asciiTheme="minorHAnsi" w:hAnsiTheme="minorHAnsi" w:cstheme="minorHAnsi"/>
      <w:w w:val="50"/>
      <w:position w:val="-2"/>
      <w:sz w:val="28"/>
    </w:rPr>
  </w:style>
  <w:style w:type="paragraph" w:customStyle="1" w:styleId="Encart1">
    <w:name w:val="Encart1"/>
    <w:basedOn w:val="Normal"/>
    <w:uiPriority w:val="35"/>
    <w:qFormat/>
    <w:rsid w:val="009564CF"/>
    <w:pPr>
      <w:pBdr>
        <w:top w:val="single" w:sz="8" w:space="8" w:color="5C88DA" w:themeColor="accent1"/>
        <w:left w:val="single" w:sz="8" w:space="8" w:color="5C88DA" w:themeColor="accent1"/>
        <w:bottom w:val="single" w:sz="8" w:space="8" w:color="5C88DA" w:themeColor="accent1"/>
        <w:right w:val="single" w:sz="8" w:space="8" w:color="5C88DA" w:themeColor="accent1"/>
      </w:pBdr>
      <w:shd w:val="clear" w:color="auto" w:fill="DEE7F7" w:themeFill="accent1" w:themeFillTint="33"/>
      <w:tabs>
        <w:tab w:val="left" w:leader="dot" w:pos="1985"/>
      </w:tabs>
      <w:ind w:left="176" w:right="176"/>
    </w:pPr>
  </w:style>
  <w:style w:type="paragraph" w:customStyle="1" w:styleId="EncPuce1">
    <w:name w:val="Enc.Puce1"/>
    <w:basedOn w:val="Encart1"/>
    <w:uiPriority w:val="36"/>
    <w:qFormat/>
    <w:rsid w:val="00265465"/>
    <w:pPr>
      <w:numPr>
        <w:numId w:val="6"/>
      </w:numPr>
    </w:pPr>
  </w:style>
  <w:style w:type="paragraph" w:customStyle="1" w:styleId="Rfs">
    <w:name w:val="Réfs."/>
    <w:basedOn w:val="Normal"/>
    <w:uiPriority w:val="44"/>
    <w:qFormat/>
    <w:rsid w:val="00672F68"/>
    <w:pPr>
      <w:ind w:left="425" w:hanging="425"/>
    </w:pPr>
    <w:rPr>
      <w:sz w:val="20"/>
    </w:rPr>
  </w:style>
  <w:style w:type="paragraph" w:customStyle="1" w:styleId="EncTitre1">
    <w:name w:val="Enc.Titre1"/>
    <w:basedOn w:val="Encart1"/>
    <w:uiPriority w:val="34"/>
    <w:qFormat/>
    <w:rsid w:val="00CA605D"/>
    <w:pPr>
      <w:keepNext/>
      <w:spacing w:before="300"/>
      <w:jc w:val="center"/>
    </w:pPr>
    <w:rPr>
      <w:b/>
      <w:sz w:val="28"/>
    </w:rPr>
  </w:style>
  <w:style w:type="character" w:customStyle="1" w:styleId="Consolas">
    <w:name w:val="Consolas"/>
    <w:basedOn w:val="Policepardfaut"/>
    <w:uiPriority w:val="1"/>
    <w:semiHidden/>
    <w:rsid w:val="00E377CF"/>
    <w:rPr>
      <w:rFonts w:ascii="Consolas" w:hAnsi="Consolas"/>
      <w:b w:val="0"/>
      <w:i w:val="0"/>
      <w:color w:val="645F50" w:themeColor="text1" w:themeTint="BF"/>
      <w:spacing w:val="-10"/>
      <w:sz w:val="19"/>
    </w:rPr>
  </w:style>
  <w:style w:type="paragraph" w:customStyle="1" w:styleId="Sparateurnotes">
    <w:name w:val="Séparateur notes"/>
    <w:basedOn w:val="Normal"/>
    <w:uiPriority w:val="98"/>
    <w:semiHidden/>
    <w:rsid w:val="00DD4058"/>
    <w:pPr>
      <w:suppressAutoHyphens/>
      <w:spacing w:before="60" w:after="60"/>
      <w:jc w:val="left"/>
    </w:pPr>
  </w:style>
  <w:style w:type="character" w:customStyle="1" w:styleId="NumPage99">
    <w:name w:val="NumPage &gt; 99"/>
    <w:basedOn w:val="Policepardfaut"/>
    <w:uiPriority w:val="98"/>
    <w:semiHidden/>
    <w:rsid w:val="000C5513"/>
    <w:rPr>
      <w:color w:val="FFFFFF" w:themeColor="background1"/>
      <w:spacing w:val="-8"/>
      <w:sz w:val="16"/>
    </w:rPr>
  </w:style>
  <w:style w:type="paragraph" w:customStyle="1" w:styleId="Encart2">
    <w:name w:val="Encart2"/>
    <w:basedOn w:val="Encart1"/>
    <w:uiPriority w:val="38"/>
    <w:rsid w:val="008D7F79"/>
    <w:pPr>
      <w:shd w:val="clear" w:color="auto" w:fill="F2F2F2" w:themeFill="background1" w:themeFillShade="F2"/>
    </w:pPr>
  </w:style>
  <w:style w:type="paragraph" w:customStyle="1" w:styleId="EncTitre2">
    <w:name w:val="Enc.Titre2"/>
    <w:basedOn w:val="Encart2"/>
    <w:next w:val="Encart2"/>
    <w:uiPriority w:val="37"/>
    <w:rsid w:val="00CA605D"/>
    <w:pPr>
      <w:suppressAutoHyphens/>
      <w:spacing w:before="300"/>
      <w:jc w:val="center"/>
    </w:pPr>
    <w:rPr>
      <w:b/>
      <w:sz w:val="28"/>
    </w:rPr>
  </w:style>
  <w:style w:type="paragraph" w:customStyle="1" w:styleId="EncPuce2">
    <w:name w:val="Enc.Puce2"/>
    <w:basedOn w:val="Encart2"/>
    <w:uiPriority w:val="39"/>
    <w:rsid w:val="00662AB4"/>
    <w:pPr>
      <w:numPr>
        <w:numId w:val="8"/>
      </w:numPr>
    </w:pPr>
  </w:style>
  <w:style w:type="character" w:styleId="Textedelespacerserv">
    <w:name w:val="Placeholder Text"/>
    <w:basedOn w:val="Policepardfaut"/>
    <w:uiPriority w:val="99"/>
    <w:semiHidden/>
    <w:rsid w:val="00EC6229"/>
    <w:rPr>
      <w:color w:val="808080"/>
    </w:rPr>
  </w:style>
  <w:style w:type="table" w:customStyle="1" w:styleId="Grilledetableauclaire1">
    <w:name w:val="Grille de tableau claire1"/>
    <w:basedOn w:val="TableauNormal"/>
    <w:uiPriority w:val="40"/>
    <w:rsid w:val="004A45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ausimple11">
    <w:name w:val="Tableau simple 11"/>
    <w:basedOn w:val="TableauNormal"/>
    <w:uiPriority w:val="41"/>
    <w:rsid w:val="004A45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4A4521"/>
    <w:pPr>
      <w:keepLines/>
      <w:pageBreakBefore w:val="0"/>
      <w:numPr>
        <w:numId w:val="0"/>
      </w:numPr>
      <w:pBdr>
        <w:bottom w:val="none" w:sz="0" w:space="0" w:color="auto"/>
      </w:pBdr>
      <w:suppressAutoHyphens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B5DBD" w:themeColor="accent1" w:themeShade="BF"/>
      <w:sz w:val="32"/>
      <w:lang w:eastAsia="fr-FR"/>
    </w:rPr>
  </w:style>
  <w:style w:type="paragraph" w:customStyle="1" w:styleId="TableParagraph">
    <w:name w:val="Table Paragraph"/>
    <w:basedOn w:val="Normal"/>
    <w:uiPriority w:val="1"/>
    <w:qFormat/>
    <w:rsid w:val="004A4521"/>
    <w:pPr>
      <w:widowControl w:val="0"/>
      <w:spacing w:before="0" w:after="0" w:line="218" w:lineRule="exact"/>
      <w:jc w:val="left"/>
    </w:pPr>
    <w:rPr>
      <w:rFonts w:ascii="Arial" w:eastAsia="Arial" w:hAnsi="Arial" w:cs="Arial"/>
      <w:color w:val="auto"/>
      <w:lang w:val="en-US"/>
    </w:rPr>
  </w:style>
  <w:style w:type="paragraph" w:styleId="NormalWeb">
    <w:name w:val="Normal (Web)"/>
    <w:basedOn w:val="Normal"/>
    <w:uiPriority w:val="99"/>
    <w:unhideWhenUsed/>
    <w:rsid w:val="004A452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uiPriority w:val="1"/>
    <w:qFormat/>
    <w:rsid w:val="004A4521"/>
    <w:pPr>
      <w:widowControl w:val="0"/>
      <w:autoSpaceDE w:val="0"/>
      <w:autoSpaceDN w:val="0"/>
      <w:spacing w:before="0" w:after="0" w:line="240" w:lineRule="auto"/>
      <w:jc w:val="left"/>
    </w:pPr>
    <w:rPr>
      <w:rFonts w:ascii="Arial" w:eastAsia="Arial" w:hAnsi="Arial" w:cs="Arial"/>
      <w:color w:val="auto"/>
      <w:sz w:val="20"/>
      <w:szCs w:val="20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4A4521"/>
    <w:rPr>
      <w:rFonts w:ascii="Arial" w:eastAsia="Arial" w:hAnsi="Arial" w:cs="Arial"/>
      <w:sz w:val="20"/>
      <w:szCs w:val="2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A4521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A4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fr-FR"/>
    </w:rPr>
  </w:style>
  <w:style w:type="paragraph" w:customStyle="1" w:styleId="paragraph">
    <w:name w:val="paragraph"/>
    <w:basedOn w:val="Normal"/>
    <w:rsid w:val="003878C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3878CA"/>
  </w:style>
  <w:style w:type="character" w:customStyle="1" w:styleId="eop">
    <w:name w:val="eop"/>
    <w:basedOn w:val="Policepardfaut"/>
    <w:rsid w:val="003878CA"/>
  </w:style>
  <w:style w:type="character" w:styleId="Marquedecommentaire">
    <w:name w:val="annotation reference"/>
    <w:basedOn w:val="Policepardfaut"/>
    <w:uiPriority w:val="99"/>
    <w:semiHidden/>
    <w:unhideWhenUsed/>
    <w:rsid w:val="0051361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51361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513611"/>
    <w:rPr>
      <w:color w:val="505050" w:themeColor="text2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1361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13611"/>
    <w:rPr>
      <w:b/>
      <w:bCs/>
      <w:color w:val="505050" w:themeColor="text2"/>
      <w:sz w:val="20"/>
      <w:szCs w:val="20"/>
    </w:rPr>
  </w:style>
  <w:style w:type="table" w:customStyle="1" w:styleId="Grilledutableau1">
    <w:name w:val="Grille du tableau1"/>
    <w:basedOn w:val="TableauNormal"/>
    <w:next w:val="Grilledutableau"/>
    <w:uiPriority w:val="39"/>
    <w:rsid w:val="00A45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ingerror">
    <w:name w:val="spellingerror"/>
    <w:basedOn w:val="Policepardfaut"/>
    <w:rsid w:val="001C1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www.youtube.com/playlist?list=PLAQfn-QKbiAmAgnF3avMwwuiOQ1H8pLFk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www.youtube.com/watch?v=bgzL_9vfaL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jwIgUxrcO5M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bh13sZN4TPc" TargetMode="Externa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autodesk.fr/education/free-educational-software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7.jpg"/><Relationship Id="rId3" Type="http://schemas.openxmlformats.org/officeDocument/2006/relationships/image" Target="media/image3.jpg"/><Relationship Id="rId7" Type="http://schemas.openxmlformats.org/officeDocument/2006/relationships/hyperlink" Target="http://www.ecole-ingenieurs.cesi.fr" TargetMode="External"/><Relationship Id="rId2" Type="http://schemas.openxmlformats.org/officeDocument/2006/relationships/image" Target="media/image2.jpg"/><Relationship Id="rId1" Type="http://schemas.openxmlformats.org/officeDocument/2006/relationships/hyperlink" Target="http://www.ecole-ingenieurs.cesi.fr" TargetMode="External"/><Relationship Id="rId6" Type="http://schemas.openxmlformats.org/officeDocument/2006/relationships/image" Target="media/image6.jpeg"/><Relationship Id="rId11" Type="http://schemas.openxmlformats.org/officeDocument/2006/relationships/hyperlink" Target="http://www.ecole-ingenieurs.cesi.fr" TargetMode="External"/><Relationship Id="rId5" Type="http://schemas.openxmlformats.org/officeDocument/2006/relationships/image" Target="media/image5.jpg"/><Relationship Id="rId10" Type="http://schemas.openxmlformats.org/officeDocument/2006/relationships/hyperlink" Target="http://www.ecole-ingenieurs.cesi.fr" TargetMode="External"/><Relationship Id="rId4" Type="http://schemas.openxmlformats.org/officeDocument/2006/relationships/image" Target="media/image4.jpg"/><Relationship Id="rId9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onore\Documents\CESI_MASTER.dotx" TargetMode="External"/></Relationships>
</file>

<file path=word/theme/theme1.xml><?xml version="1.0" encoding="utf-8"?>
<a:theme xmlns:a="http://schemas.openxmlformats.org/drawingml/2006/main" name="Thème Office">
  <a:themeElements>
    <a:clrScheme name="CESI - INGÉ">
      <a:dk1>
        <a:srgbClr val="27251F"/>
      </a:dk1>
      <a:lt1>
        <a:sysClr val="window" lastClr="FFFFFF"/>
      </a:lt1>
      <a:dk2>
        <a:srgbClr val="505050"/>
      </a:dk2>
      <a:lt2>
        <a:srgbClr val="FFFFFF"/>
      </a:lt2>
      <a:accent1>
        <a:srgbClr val="5C88DA"/>
      </a:accent1>
      <a:accent2>
        <a:srgbClr val="326295"/>
      </a:accent2>
      <a:accent3>
        <a:srgbClr val="1B365D"/>
      </a:accent3>
      <a:accent4>
        <a:srgbClr val="69B3E7"/>
      </a:accent4>
      <a:accent5>
        <a:srgbClr val="D0D0CE"/>
      </a:accent5>
      <a:accent6>
        <a:srgbClr val="D2005E"/>
      </a:accent6>
      <a:hlink>
        <a:srgbClr val="27251F"/>
      </a:hlink>
      <a:folHlink>
        <a:srgbClr val="27251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0E81F-F87F-4E10-9FFE-889827D6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CESI_MASTER.dotx</Template>
  <TotalTime>231</TotalTime>
  <Pages>5</Pages>
  <Words>400</Words>
  <Characters>2204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</vt:vector>
  </HeadingPairs>
  <TitlesOfParts>
    <vt:vector size="5" baseType="lpstr">
      <vt:lpstr>CESI</vt:lpstr>
      <vt:lpstr>CONTEXTE</vt:lpstr>
      <vt:lpstr>TRAVAIL DEMANDE</vt:lpstr>
      <vt:lpstr>    Installation de Fusion 360</vt:lpstr>
      <vt:lpstr>3.  Ressources</vt:lpstr>
    </vt:vector>
  </TitlesOfParts>
  <Manager>CESI</Manager>
  <Company>CESI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CESI</dc:title>
  <dc:subject>CESI</dc:subject>
  <dc:creator>HONORE Karen</dc:creator>
  <cp:lastModifiedBy>PICOGNA Armand</cp:lastModifiedBy>
  <cp:revision>32</cp:revision>
  <cp:lastPrinted>2018-10-24T12:07:00Z</cp:lastPrinted>
  <dcterms:created xsi:type="dcterms:W3CDTF">2018-10-19T07:51:00Z</dcterms:created>
  <dcterms:modified xsi:type="dcterms:W3CDTF">2019-11-01T18:21:00Z</dcterms:modified>
</cp:coreProperties>
</file>