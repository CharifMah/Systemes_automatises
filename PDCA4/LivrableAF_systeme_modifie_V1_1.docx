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F0C0" w14:textId="77777777" w:rsidR="00C44297" w:rsidRPr="003E730D" w:rsidRDefault="00425F4C" w:rsidP="003E730D">
      <w:pPr>
        <w:pStyle w:val="TITREDUDOCUMENT"/>
      </w:pPr>
      <w:r w:rsidRPr="00425F4C">
        <w:t xml:space="preserve">PROJET7 FISE/FISA  ENCOLLEUSE 3D  </w:t>
      </w:r>
    </w:p>
    <w:p w14:paraId="552CF0C1" w14:textId="77777777" w:rsidR="005B0BB3" w:rsidRPr="003E730D" w:rsidRDefault="00425F4C" w:rsidP="003E730D">
      <w:pPr>
        <w:pStyle w:val="SOUS-TITREDUDOCUMENT"/>
      </w:pPr>
      <w:r>
        <w:t>Analyse fonctionnelle du système modifie</w:t>
      </w:r>
    </w:p>
    <w:p w14:paraId="552CF0C2" w14:textId="22E5EC90" w:rsidR="005B0BB3" w:rsidRDefault="00E41F8E" w:rsidP="00A514F5">
      <w:pPr>
        <w:pStyle w:val="DATEDUDOCUMENT"/>
      </w:pPr>
      <w:r>
        <w:t>novembre 2021</w:t>
      </w:r>
    </w:p>
    <w:p w14:paraId="552CF0C3" w14:textId="18607C1A" w:rsidR="00E84088" w:rsidRDefault="00425F4C" w:rsidP="00FE0F02">
      <w:pPr>
        <w:pStyle w:val="Chapeau"/>
      </w:pPr>
      <w:r w:rsidRPr="00425F4C">
        <w:t xml:space="preserve">Ce document présente le contexte </w:t>
      </w:r>
      <w:r w:rsidR="00613010">
        <w:t>de la modification</w:t>
      </w:r>
      <w:r w:rsidRPr="00425F4C">
        <w:t xml:space="preserve"> de l’encolleuse</w:t>
      </w:r>
      <w:r w:rsidR="00613010">
        <w:t xml:space="preserve"> pour automatiser l’alimentation en colle. Le</w:t>
      </w:r>
      <w:r w:rsidRPr="00425F4C">
        <w:t xml:space="preserve">s apprenants auront à produire un livrable </w:t>
      </w:r>
      <w:r w:rsidR="000121E2">
        <w:t>qui comprendra une évolution de l’</w:t>
      </w:r>
      <w:r w:rsidR="00613010">
        <w:t>analyse fonctionnelle</w:t>
      </w:r>
      <w:r w:rsidR="000121E2">
        <w:t xml:space="preserve"> </w:t>
      </w:r>
      <w:r w:rsidR="00613010">
        <w:t xml:space="preserve">et les solutions </w:t>
      </w:r>
      <w:r w:rsidR="000121E2">
        <w:t xml:space="preserve">techniques </w:t>
      </w:r>
      <w:r w:rsidR="00613010">
        <w:t>d’alimentation automatisée.</w:t>
      </w:r>
    </w:p>
    <w:p w14:paraId="552CF0C4" w14:textId="77777777" w:rsidR="0007122D" w:rsidRDefault="0007122D" w:rsidP="00425F4C"/>
    <w:p w14:paraId="552CF0C5" w14:textId="77777777" w:rsidR="00425F4C" w:rsidRDefault="00425F4C" w:rsidP="00425F4C">
      <w:r>
        <w:t xml:space="preserve">Centre : </w:t>
      </w:r>
    </w:p>
    <w:p w14:paraId="552CF0C6" w14:textId="77777777" w:rsidR="00425F4C" w:rsidRDefault="00425F4C" w:rsidP="00425F4C"/>
    <w:p w14:paraId="552CF0C7" w14:textId="77777777" w:rsidR="00425F4C" w:rsidRDefault="00425F4C" w:rsidP="00425F4C">
      <w:r>
        <w:t xml:space="preserve">Equipe : </w:t>
      </w:r>
    </w:p>
    <w:p w14:paraId="552CF0C8" w14:textId="77777777" w:rsidR="00425F4C" w:rsidRDefault="00425F4C" w:rsidP="00425F4C"/>
    <w:p w14:paraId="552CF0C9" w14:textId="77777777" w:rsidR="00425F4C" w:rsidRDefault="00425F4C" w:rsidP="00425F4C">
      <w:r>
        <w:t>Noms des membres de l’équipe :</w:t>
      </w:r>
    </w:p>
    <w:p w14:paraId="552CF0CA" w14:textId="77777777" w:rsidR="00425F4C" w:rsidRDefault="00425F4C" w:rsidP="00425F4C"/>
    <w:p w14:paraId="552CF0CB" w14:textId="77777777" w:rsidR="00425F4C" w:rsidRDefault="00425F4C" w:rsidP="00425F4C"/>
    <w:p w14:paraId="552CF0CC" w14:textId="77777777" w:rsidR="00425F4C" w:rsidRDefault="00425F4C" w:rsidP="00425F4C"/>
    <w:p w14:paraId="552CF0CD" w14:textId="77777777" w:rsidR="00425F4C" w:rsidRDefault="00425F4C" w:rsidP="00425F4C"/>
    <w:p w14:paraId="552CF0CE" w14:textId="77777777" w:rsidR="00425F4C" w:rsidRDefault="00425F4C" w:rsidP="00425F4C"/>
    <w:p w14:paraId="552CF0CF" w14:textId="77777777" w:rsidR="00425F4C" w:rsidRDefault="00425F4C" w:rsidP="00425F4C"/>
    <w:p w14:paraId="552CF0D0" w14:textId="77777777" w:rsidR="00425F4C" w:rsidRDefault="00425F4C" w:rsidP="00425F4C"/>
    <w:p w14:paraId="552CF0D1" w14:textId="77777777" w:rsidR="00425F4C" w:rsidRDefault="00425F4C" w:rsidP="00425F4C"/>
    <w:p w14:paraId="552CF0D2" w14:textId="77777777" w:rsidR="00425F4C" w:rsidRDefault="00425F4C" w:rsidP="00425F4C"/>
    <w:p w14:paraId="552CF0D3" w14:textId="77777777" w:rsidR="00425F4C" w:rsidRDefault="00425F4C" w:rsidP="00425F4C"/>
    <w:p w14:paraId="552CF0D4" w14:textId="77777777" w:rsidR="00425F4C" w:rsidRDefault="00425F4C" w:rsidP="00425F4C"/>
    <w:p w14:paraId="552CF0D5" w14:textId="77777777" w:rsidR="00425F4C" w:rsidRDefault="00425F4C" w:rsidP="00425F4C"/>
    <w:p w14:paraId="552CF0D6" w14:textId="77777777" w:rsidR="00425F4C" w:rsidRDefault="00425F4C" w:rsidP="00425F4C"/>
    <w:p w14:paraId="552CF0D7" w14:textId="77777777" w:rsidR="00425F4C" w:rsidRDefault="00425F4C" w:rsidP="00425F4C"/>
    <w:p w14:paraId="552CF0D8" w14:textId="77777777" w:rsidR="00425F4C" w:rsidRDefault="00425F4C" w:rsidP="00425F4C"/>
    <w:p w14:paraId="552CF0D9" w14:textId="77777777" w:rsidR="00425F4C" w:rsidRDefault="00425F4C" w:rsidP="00425F4C"/>
    <w:p w14:paraId="552CF0DA" w14:textId="77777777" w:rsidR="00940FBE" w:rsidRDefault="00425F4C" w:rsidP="00940FBE">
      <w:pPr>
        <w:pStyle w:val="Prambule"/>
      </w:pPr>
      <w:r>
        <w:t>Contexte</w:t>
      </w:r>
    </w:p>
    <w:p w14:paraId="552CF0DB" w14:textId="77777777" w:rsidR="003839DB" w:rsidRDefault="0007122D" w:rsidP="00D64094">
      <w:r>
        <w:t xml:space="preserve">Le prototype actuel de l’encolleuse n’est pas encore </w:t>
      </w:r>
      <w:r w:rsidR="00B12F8A">
        <w:t>destiné aux usages</w:t>
      </w:r>
      <w:r>
        <w:t xml:space="preserve"> à l’échelle d’une production en série</w:t>
      </w:r>
      <w:r w:rsidR="00D64094">
        <w:t>. La réserve de colle dans la seringue est loin d’être suffisante pour traiter une série de 1000 pièces par exemple…</w:t>
      </w:r>
      <w:r>
        <w:t xml:space="preserve"> Le remplissage de la seringue se fait manuellement donc nécessite un arrêt de la ligne</w:t>
      </w:r>
      <w:r w:rsidR="00D64094">
        <w:t>,</w:t>
      </w:r>
      <w:r>
        <w:t xml:space="preserve"> le temps du ravitaillement en colle. Ce qui n’est pas envisageable pour une production industrielle. Dans cette partie de la PDCA4, nous nous attaquons à la modification du système </w:t>
      </w:r>
      <w:r w:rsidR="00B12F8A">
        <w:t xml:space="preserve">pour obtenir un prototype d’encolleuse industrielle. </w:t>
      </w:r>
      <w:r>
        <w:t xml:space="preserve"> </w:t>
      </w:r>
    </w:p>
    <w:p w14:paraId="552CF0DC" w14:textId="77777777" w:rsidR="00B12F8A" w:rsidRDefault="00B12F8A" w:rsidP="00B12F8A">
      <w:pPr>
        <w:pStyle w:val="Prambule"/>
      </w:pPr>
      <w:r>
        <w:t>Formulation de la demande :</w:t>
      </w:r>
    </w:p>
    <w:p w14:paraId="552CF0DD" w14:textId="1C040686" w:rsidR="00B12F8A" w:rsidRDefault="00B12F8A" w:rsidP="00B12F8A">
      <w:r>
        <w:t xml:space="preserve">Le remplissage en colle </w:t>
      </w:r>
      <w:r w:rsidR="00E41F8E">
        <w:t>du système</w:t>
      </w:r>
      <w:r>
        <w:t xml:space="preserve"> doit être généré automatiquement. La modification est limitée au système d’alimentation en colle: motorisation, pilotage de l’enclenchement/arrêt de l’envoi de colle, remplissage </w:t>
      </w:r>
      <w:r w:rsidR="00E41F8E">
        <w:t>du poussoir de colle (seringue sur le prototype, mais vous pouvez imaginer une solution plus industrialisable),</w:t>
      </w:r>
      <w:r>
        <w:t xml:space="preserve"> et le tuyau souple de refoulement. Un arrêt de la ligne d’assemblage dû au manque d’alimentation en colle ne sera acceptable. Le remplissage de la seringue ne doit pas nuire à la dépose du cordon de colle.</w:t>
      </w:r>
    </w:p>
    <w:p w14:paraId="552CF0DE" w14:textId="77777777" w:rsidR="00B12F8A" w:rsidRDefault="00B12F8A" w:rsidP="00B12F8A">
      <w:r>
        <w:t>Un bras robot sera utilisé pour les transferts de capots:</w:t>
      </w:r>
    </w:p>
    <w:p w14:paraId="552CF0DF" w14:textId="77777777" w:rsidR="00B12F8A" w:rsidRDefault="00B12F8A" w:rsidP="00B12F8A">
      <w:pPr>
        <w:pStyle w:val="ListParagraph"/>
        <w:numPr>
          <w:ilvl w:val="0"/>
          <w:numId w:val="22"/>
        </w:numPr>
      </w:pPr>
      <w:r>
        <w:t>Entre le stock de capots et l’encolleuse: transfert du capot sur l’encolleuse</w:t>
      </w:r>
    </w:p>
    <w:p w14:paraId="552CF0E0" w14:textId="77777777" w:rsidR="00B12F8A" w:rsidRPr="00B12F8A" w:rsidRDefault="00B12F8A" w:rsidP="00B12F8A">
      <w:pPr>
        <w:pStyle w:val="ListParagraph"/>
        <w:numPr>
          <w:ilvl w:val="0"/>
          <w:numId w:val="22"/>
        </w:numPr>
      </w:pPr>
      <w:r>
        <w:t>Entre l’encolleuse et la ligne: transfert de la pièce encollée sur la ligne</w:t>
      </w:r>
    </w:p>
    <w:p w14:paraId="552CF0E1" w14:textId="77777777" w:rsidR="00C53123" w:rsidRDefault="00B12F8A" w:rsidP="00B12F8A">
      <w:pPr>
        <w:pStyle w:val="Prambule"/>
      </w:pPr>
      <w:r>
        <w:t>Travail demandé</w:t>
      </w:r>
    </w:p>
    <w:p w14:paraId="552CF0E2" w14:textId="77777777" w:rsidR="00566298" w:rsidRDefault="00566298" w:rsidP="002A3C8E">
      <w:r>
        <w:t>Reconcevoir l’encolleuse (orientée utilisation industrielle) en modifiant</w:t>
      </w:r>
      <w:r w:rsidR="00B12F8A">
        <w:t xml:space="preserve"> l’analyse fonctionnelle existante (fournie dans la PDCA1</w:t>
      </w:r>
      <w:r>
        <w:t>, orientée AMDEC</w:t>
      </w:r>
      <w:r w:rsidR="00B12F8A">
        <w:t>) du prototype</w:t>
      </w:r>
      <w:r>
        <w:t xml:space="preserve"> à la lumière de la demande formulée ci-dessus.</w:t>
      </w:r>
    </w:p>
    <w:p w14:paraId="552CF0E3" w14:textId="77777777" w:rsidR="00566298" w:rsidRPr="00132475" w:rsidRDefault="00566298" w:rsidP="00B31DAD">
      <w:pPr>
        <w:pStyle w:val="ListParagraph"/>
        <w:numPr>
          <w:ilvl w:val="0"/>
          <w:numId w:val="24"/>
        </w:numPr>
        <w:spacing w:before="240"/>
        <w:ind w:left="714" w:hanging="357"/>
        <w:rPr>
          <w:sz w:val="28"/>
        </w:rPr>
      </w:pPr>
      <w:r w:rsidRPr="00132475">
        <w:rPr>
          <w:sz w:val="28"/>
        </w:rPr>
        <w:t>Revoir :</w:t>
      </w:r>
    </w:p>
    <w:p w14:paraId="552CF0E4" w14:textId="77777777" w:rsidR="00566298" w:rsidRDefault="00566298" w:rsidP="00B31DAD">
      <w:pPr>
        <w:pStyle w:val="ListParagraph"/>
        <w:numPr>
          <w:ilvl w:val="0"/>
          <w:numId w:val="23"/>
        </w:numPr>
        <w:spacing w:after="240"/>
        <w:ind w:left="714" w:hanging="357"/>
      </w:pPr>
      <w:r>
        <w:t>L’expression du besoin fondamental</w:t>
      </w:r>
    </w:p>
    <w:p w14:paraId="552CF0E5" w14:textId="77777777" w:rsidR="00566298" w:rsidRDefault="00566298" w:rsidP="00B31DAD">
      <w:pPr>
        <w:pStyle w:val="ListParagraph"/>
        <w:numPr>
          <w:ilvl w:val="0"/>
          <w:numId w:val="23"/>
        </w:numPr>
        <w:spacing w:after="240"/>
        <w:ind w:left="714" w:hanging="357"/>
      </w:pPr>
      <w:r>
        <w:t>Les éléments du milieu extérieur (EME) : la recherche des fonctions principales et contraintes</w:t>
      </w:r>
    </w:p>
    <w:p w14:paraId="552CF0E6" w14:textId="77777777" w:rsidR="00566298" w:rsidRDefault="00D64094" w:rsidP="00B31DAD">
      <w:pPr>
        <w:pStyle w:val="ListParagraph"/>
        <w:numPr>
          <w:ilvl w:val="0"/>
          <w:numId w:val="23"/>
        </w:numPr>
        <w:spacing w:after="240"/>
        <w:ind w:left="714" w:hanging="357"/>
      </w:pPr>
      <w:r>
        <w:t>Le tableau de</w:t>
      </w:r>
      <w:r w:rsidR="00566298">
        <w:t xml:space="preserve"> caractérisation des fonctions </w:t>
      </w:r>
    </w:p>
    <w:p w14:paraId="552CF0E7" w14:textId="77777777" w:rsidR="00566298" w:rsidRDefault="00566298" w:rsidP="00B31DAD">
      <w:pPr>
        <w:pStyle w:val="ListParagraph"/>
        <w:numPr>
          <w:ilvl w:val="0"/>
          <w:numId w:val="23"/>
        </w:numPr>
        <w:spacing w:after="240"/>
        <w:ind w:left="714" w:hanging="357"/>
      </w:pPr>
      <w:r>
        <w:t>La hiérarchisation des fonctions : quelles sont les fonctions prioritaires</w:t>
      </w:r>
      <w:r w:rsidR="00132475">
        <w:t xml:space="preserve"> dans notre contexte d’industrialisation</w:t>
      </w:r>
      <w:r w:rsidR="00D64094">
        <w:t xml:space="preserve">/automatisation du remplissage de la seringue </w:t>
      </w:r>
      <w:r>
        <w:t>? pourquoi ?</w:t>
      </w:r>
    </w:p>
    <w:p w14:paraId="552CF0E8" w14:textId="77777777" w:rsidR="002A3C8E" w:rsidRDefault="00566298" w:rsidP="00B31DAD">
      <w:pPr>
        <w:pStyle w:val="ListParagraph"/>
        <w:numPr>
          <w:ilvl w:val="0"/>
          <w:numId w:val="23"/>
        </w:numPr>
        <w:spacing w:after="240"/>
        <w:ind w:left="714" w:hanging="357"/>
      </w:pPr>
      <w:r>
        <w:t xml:space="preserve">Le </w:t>
      </w:r>
      <w:proofErr w:type="spellStart"/>
      <w:r>
        <w:t>CdC</w:t>
      </w:r>
      <w:proofErr w:type="spellEnd"/>
      <w:r>
        <w:t xml:space="preserve"> technique : réaliser l’analyse fonctionnelle </w:t>
      </w:r>
      <w:r w:rsidR="00132475">
        <w:t>interne et proposer les solutions permettant de satisfaire les fonctions techniques. Vous pouvez limiter le travail aux diagrammes FAST des trois</w:t>
      </w:r>
      <w:r w:rsidR="00D64094">
        <w:t xml:space="preserve"> ou quatre</w:t>
      </w:r>
      <w:r w:rsidR="00132475">
        <w:t xml:space="preserve"> premières fonctions prioritaires.</w:t>
      </w:r>
    </w:p>
    <w:p w14:paraId="552CF0E9" w14:textId="77777777" w:rsidR="00B31DAD" w:rsidRDefault="00B31DAD" w:rsidP="00B31DAD">
      <w:pPr>
        <w:pStyle w:val="ListParagraph"/>
        <w:spacing w:after="240"/>
        <w:ind w:left="714"/>
      </w:pPr>
    </w:p>
    <w:p w14:paraId="552CF0EA" w14:textId="77777777" w:rsidR="00132475" w:rsidRDefault="00B31DAD" w:rsidP="00B31DAD">
      <w:pPr>
        <w:pStyle w:val="ListParagraph"/>
        <w:numPr>
          <w:ilvl w:val="0"/>
          <w:numId w:val="24"/>
        </w:numPr>
        <w:spacing w:before="240"/>
        <w:ind w:left="714" w:hanging="357"/>
        <w:rPr>
          <w:sz w:val="28"/>
        </w:rPr>
      </w:pPr>
      <w:r>
        <w:rPr>
          <w:sz w:val="28"/>
        </w:rPr>
        <w:t>Proposer des solutions techniques</w:t>
      </w:r>
      <w:r w:rsidR="00132475">
        <w:rPr>
          <w:sz w:val="28"/>
        </w:rPr>
        <w:t> :</w:t>
      </w:r>
    </w:p>
    <w:p w14:paraId="552CF0EB" w14:textId="1E151FBD" w:rsidR="00132475" w:rsidRPr="00B31DAD" w:rsidRDefault="00B31DAD" w:rsidP="00B31DAD">
      <w:pPr>
        <w:pStyle w:val="ListParagraph"/>
        <w:numPr>
          <w:ilvl w:val="0"/>
          <w:numId w:val="23"/>
        </w:numPr>
      </w:pPr>
      <w:r w:rsidRPr="00B31DAD">
        <w:t>A partir d</w:t>
      </w:r>
      <w:r w:rsidR="00D64094">
        <w:t>es diagrammes</w:t>
      </w:r>
      <w:r w:rsidRPr="00B31DAD">
        <w:t xml:space="preserve"> </w:t>
      </w:r>
      <w:r>
        <w:t>FAST</w:t>
      </w:r>
      <w:r w:rsidRPr="00B31DAD">
        <w:t>, élaborer les solutions techniques envisageables</w:t>
      </w:r>
      <w:r>
        <w:t xml:space="preserve"> pour </w:t>
      </w:r>
      <w:r w:rsidR="00D64094">
        <w:t xml:space="preserve">le sous-système d’alimentation </w:t>
      </w:r>
      <w:r w:rsidR="00C22899">
        <w:t>automatisée</w:t>
      </w:r>
    </w:p>
    <w:p w14:paraId="552CF0EC" w14:textId="2BC3E823" w:rsidR="00B31DAD" w:rsidRPr="00B31DAD" w:rsidRDefault="00B31DAD" w:rsidP="00B31DAD">
      <w:pPr>
        <w:pStyle w:val="ListParagraph"/>
        <w:numPr>
          <w:ilvl w:val="0"/>
          <w:numId w:val="23"/>
        </w:numPr>
      </w:pPr>
      <w:r w:rsidRPr="00B31DAD">
        <w:t>Choisir la solution la plus adaptée. Décrire cette solution et son mode de fonctionnement</w:t>
      </w:r>
    </w:p>
    <w:p w14:paraId="552CF0ED" w14:textId="3D455938" w:rsidR="00B31DAD" w:rsidRDefault="00B31DAD" w:rsidP="00B31DAD">
      <w:pPr>
        <w:pStyle w:val="ListParagraph"/>
        <w:numPr>
          <w:ilvl w:val="0"/>
          <w:numId w:val="23"/>
        </w:numPr>
      </w:pPr>
      <w:r w:rsidRPr="00B31DAD">
        <w:t xml:space="preserve">Réaliser un </w:t>
      </w:r>
      <w:r>
        <w:t xml:space="preserve">dessin 3D </w:t>
      </w:r>
      <w:r w:rsidR="00E41F8E">
        <w:t xml:space="preserve">et/ou un schéma technique modélisant </w:t>
      </w:r>
      <w:r>
        <w:t>la</w:t>
      </w:r>
      <w:r w:rsidRPr="00B31DAD">
        <w:t xml:space="preserve"> solution</w:t>
      </w:r>
      <w:r>
        <w:t xml:space="preserve"> retenue.</w:t>
      </w:r>
      <w:r w:rsidR="00E41F8E">
        <w:t xml:space="preserve"> Pour le schéma technique, vous pouvez vous appuyer sur la ressource « </w:t>
      </w:r>
      <w:proofErr w:type="spellStart"/>
      <w:r w:rsidR="00E41F8E">
        <w:t>Modélisation_symboles</w:t>
      </w:r>
      <w:proofErr w:type="spellEnd"/>
      <w:r w:rsidR="00E41F8E">
        <w:t>_ hydrauliques ».</w:t>
      </w:r>
    </w:p>
    <w:sectPr w:rsidR="00B31DAD" w:rsidSect="00300860">
      <w:headerReference w:type="default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 w:code="9"/>
      <w:pgMar w:top="1814" w:right="1276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C61DC" w14:textId="77777777" w:rsidR="004422CB" w:rsidRDefault="004422CB" w:rsidP="00A64D9B">
      <w:pPr>
        <w:pStyle w:val="TOC1"/>
      </w:pPr>
      <w:r>
        <w:separator/>
      </w:r>
    </w:p>
  </w:endnote>
  <w:endnote w:type="continuationSeparator" w:id="0">
    <w:p w14:paraId="33EC8E68" w14:textId="77777777" w:rsidR="004422CB" w:rsidRDefault="004422CB" w:rsidP="00A64D9B">
      <w:pPr>
        <w:pStyle w:val="TOC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F0F4" w14:textId="1317A157" w:rsidR="00132475" w:rsidRPr="008216C6" w:rsidRDefault="00132475" w:rsidP="008216C6">
    <w:pPr>
      <w:pStyle w:val="Footer"/>
    </w:pPr>
    <w:r>
      <w:t xml:space="preserve">HERY ANDRIANKAJA - </w:t>
    </w:r>
    <w:r>
      <w:fldChar w:fldCharType="begin"/>
    </w:r>
    <w: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STYLEREF "DATE DU DOCUMENT" </w:instrText>
    </w:r>
    <w:r>
      <w:rPr>
        <w:noProof/>
      </w:rPr>
      <w:fldChar w:fldCharType="separate"/>
    </w:r>
    <w:r w:rsidR="00250AD7">
      <w:rPr>
        <w:noProof/>
      </w:rPr>
      <w:instrText>novembre 2021</w:instrText>
    </w:r>
    <w:r>
      <w:rPr>
        <w:noProof/>
      </w:rPr>
      <w:fldChar w:fldCharType="end"/>
    </w:r>
    <w:r>
      <w:instrText xml:space="preserve"> = "Err*" "</w:instrText>
    </w:r>
    <w:r w:rsidRPr="00376662">
      <w:rPr>
        <w:color w:val="C00000"/>
        <w:highlight w:val="yellow"/>
      </w:rPr>
      <w:instrText xml:space="preserve">La </w:instrText>
    </w:r>
    <w:r w:rsidRPr="0010511F">
      <w:rPr>
        <w:rFonts w:ascii="Impact" w:hAnsi="Impact"/>
        <w:color w:val="C00000"/>
        <w:highlight w:val="yellow"/>
      </w:rPr>
      <w:instrText>date du document</w:instrText>
    </w:r>
    <w:r w:rsidRPr="00376662">
      <w:rPr>
        <w:color w:val="C00000"/>
        <w:highlight w:val="yellow"/>
      </w:rPr>
      <w:instrText xml:space="preserve"> est manquante, appliquez le style ''DATE DU DOCUMENT'' en couverture</w:instrText>
    </w:r>
    <w:r>
      <w:instrText>" "</w:instrText>
    </w:r>
    <w:r>
      <w:rPr>
        <w:noProof/>
      </w:rPr>
      <w:fldChar w:fldCharType="begin"/>
    </w:r>
    <w:r>
      <w:rPr>
        <w:noProof/>
      </w:rPr>
      <w:instrText xml:space="preserve"> STYLEREF "DATE DU DOCUMENT" </w:instrText>
    </w:r>
    <w:r>
      <w:rPr>
        <w:noProof/>
      </w:rPr>
      <w:fldChar w:fldCharType="separate"/>
    </w:r>
    <w:r w:rsidR="00250AD7">
      <w:rPr>
        <w:noProof/>
      </w:rPr>
      <w:instrText>novembre 2021</w:instrText>
    </w:r>
    <w:r>
      <w:rPr>
        <w:noProof/>
      </w:rPr>
      <w:fldChar w:fldCharType="end"/>
    </w:r>
    <w:r>
      <w:instrText xml:space="preserve">" </w:instrText>
    </w:r>
    <w:r>
      <w:fldChar w:fldCharType="separate"/>
    </w:r>
    <w:r w:rsidR="00250AD7">
      <w:rPr>
        <w:noProof/>
      </w:rPr>
      <w:t>novembre 2021</w:t>
    </w:r>
    <w:r>
      <w:fldChar w:fldCharType="end"/>
    </w:r>
    <w:r>
      <w:tab/>
    </w:r>
    <w:r w:rsidRPr="00673C52">
      <w:rPr>
        <w:rStyle w:val="PageNumber"/>
      </w:rPr>
      <w:t>p.</w:t>
    </w:r>
    <w:r w:rsidRPr="00673C52">
      <w:rPr>
        <w:rStyle w:val="PageNumber"/>
      </w:rPr>
      <w:fldChar w:fldCharType="begin"/>
    </w:r>
    <w:r w:rsidRPr="00673C52">
      <w:rPr>
        <w:rStyle w:val="PageNumber"/>
      </w:rPr>
      <w:instrText xml:space="preserve"> page </w:instrText>
    </w:r>
    <w:r w:rsidRPr="00673C52">
      <w:rPr>
        <w:rStyle w:val="PageNumber"/>
      </w:rPr>
      <w:fldChar w:fldCharType="separate"/>
    </w:r>
    <w:r w:rsidR="00E41F8E">
      <w:rPr>
        <w:rStyle w:val="PageNumber"/>
        <w:noProof/>
      </w:rPr>
      <w:t>2</w:t>
    </w:r>
    <w:r w:rsidRPr="00673C52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F0F6" w14:textId="77777777" w:rsidR="00132475" w:rsidRDefault="00132475">
    <w:pPr>
      <w:pStyle w:val="Footer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552CF0F9" wp14:editId="552CF0FA">
              <wp:simplePos x="0" y="0"/>
              <wp:positionH relativeFrom="page">
                <wp:posOffset>5259036</wp:posOffset>
              </wp:positionH>
              <wp:positionV relativeFrom="page">
                <wp:posOffset>9252739</wp:posOffset>
              </wp:positionV>
              <wp:extent cx="2022475" cy="1155065"/>
              <wp:effectExtent l="0" t="0" r="0" b="6985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6" name="Zone de texte 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CF0FB" w14:textId="77777777" w:rsidR="00132475" w:rsidRPr="006D35F6" w:rsidRDefault="00132475" w:rsidP="006F4B03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Pr="000C568B">
                                <w:rPr>
                                  <w:rStyle w:val="Hyperlink"/>
                                  <w:u w:val="none"/>
                                </w:rPr>
                                <w:t>ecole-ingenieurs.cesi.fr</w:t>
                              </w:r>
                            </w:hyperlink>
                            <w:r w:rsidRPr="00D76C7B">
                              <w:t> </w:t>
                            </w:r>
                            <w:r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Pr="00D76C7B"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2CF0FC" wp14:editId="552CF0FD">
                                  <wp:extent cx="79248" cy="76200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2CF0FE" wp14:editId="552CF0FF">
                                  <wp:extent cx="76200" cy="76200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2CF100" wp14:editId="552CF101">
                                  <wp:extent cx="76200" cy="7620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2CF102" wp14:editId="552CF103">
                                  <wp:extent cx="76200" cy="7620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2CF104" wp14:editId="552CF105">
                                  <wp:extent cx="74930" cy="75565"/>
                                  <wp:effectExtent l="0" t="0" r="1270" b="635"/>
                                  <wp:docPr id="3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" name="Groupe 8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2CF0F9" id="Groupe 1" o:spid="_x0000_s1026" style="position:absolute;margin-left:414.1pt;margin-top:728.55pt;width:159.25pt;height:90.95pt;z-index:251670528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<v:textbox inset="0,0,0,0">
                  <w:txbxContent>
                    <w:p w14:paraId="552CF0FB" w14:textId="77777777" w:rsidR="00132475" w:rsidRPr="006D35F6" w:rsidRDefault="00132475" w:rsidP="006F4B03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Pr="000C568B">
                          <w:rPr>
                            <w:rStyle w:val="Hyperlink"/>
                            <w:u w:val="none"/>
                          </w:rPr>
                          <w:t>ecole-ingenieurs.cesi.fr</w:t>
                        </w:r>
                      </w:hyperlink>
                      <w:r w:rsidRPr="00D76C7B">
                        <w:t> </w:t>
                      </w:r>
                      <w:r w:rsidRPr="00CB76D9">
                        <w:rPr>
                          <w:rStyle w:val="Barreoblique"/>
                        </w:rPr>
                        <w:t>|</w:t>
                      </w:r>
                      <w:r w:rsidRPr="00D76C7B"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2CF0FC" wp14:editId="552CF0FD">
                            <wp:extent cx="79248" cy="76200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2CF0FE" wp14:editId="552CF0FF">
                            <wp:extent cx="76200" cy="76200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2CF100" wp14:editId="552CF101">
                            <wp:extent cx="76200" cy="7620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2CF102" wp14:editId="552CF103">
                            <wp:extent cx="76200" cy="7620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2CF104" wp14:editId="552CF105">
                            <wp:extent cx="74930" cy="75565"/>
                            <wp:effectExtent l="0" t="0" r="1270" b="635"/>
                            <wp:docPr id="3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8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10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" fillcolor="#00a490" stroked="f" strokeweight="1pt"/>
                <v:rect id="Rectangle 11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" fillcolor="#5c88da" stroked="f" strokeweight="1pt"/>
                <v:rect id="Rectangle 13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" fillcolor="#f58022" stroked="f" strokeweight="1pt"/>
                <v:rect id="Rectangle 17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B3EE3" w14:textId="77777777" w:rsidR="004422CB" w:rsidRDefault="004422CB" w:rsidP="00163940"/>
  </w:footnote>
  <w:footnote w:type="continuationSeparator" w:id="0">
    <w:p w14:paraId="443BFE5C" w14:textId="77777777" w:rsidR="004422CB" w:rsidRDefault="004422CB" w:rsidP="00A64D9B">
      <w:pPr>
        <w:pStyle w:val="TOC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F0F2" w14:textId="7FB1950D" w:rsidR="00132475" w:rsidRDefault="00132475">
    <w:pPr>
      <w:pStyle w:val="Header"/>
      <w:rPr>
        <w:rStyle w:val="Strong"/>
      </w:rPr>
    </w:pPr>
    <w:r w:rsidRPr="00303AC0">
      <w:rPr>
        <w:rStyle w:val="Strong"/>
      </w:rPr>
      <w:fldChar w:fldCharType="begin"/>
    </w:r>
    <w:r w:rsidRPr="00303AC0">
      <w:rPr>
        <w:rStyle w:val="Strong"/>
      </w:rPr>
      <w:instrText xml:space="preserve"> If </w:instrText>
    </w:r>
    <w:r w:rsidRPr="00303AC0">
      <w:rPr>
        <w:rStyle w:val="Strong"/>
      </w:rPr>
      <w:fldChar w:fldCharType="begin"/>
    </w:r>
    <w:r w:rsidRPr="00303AC0">
      <w:rPr>
        <w:rStyle w:val="Strong"/>
      </w:rPr>
      <w:instrText xml:space="preserve"> STYLEREF "TITRE DU DOCUMENT" </w:instrText>
    </w:r>
    <w:r w:rsidRPr="00303AC0">
      <w:rPr>
        <w:rStyle w:val="Strong"/>
      </w:rPr>
      <w:fldChar w:fldCharType="separate"/>
    </w:r>
    <w:r w:rsidR="00250AD7">
      <w:rPr>
        <w:rStyle w:val="Strong"/>
        <w:noProof/>
      </w:rPr>
      <w:instrText>PROJET7 FISE/FISA  ENCOLLEUSE 3D</w:instrText>
    </w:r>
    <w:r w:rsidRPr="00303AC0">
      <w:rPr>
        <w:rStyle w:val="Strong"/>
      </w:rPr>
      <w:fldChar w:fldCharType="end"/>
    </w:r>
    <w:r w:rsidRPr="00303AC0">
      <w:rPr>
        <w:rStyle w:val="Strong"/>
      </w:rPr>
      <w:instrText xml:space="preserve"> = "Err*" "</w:instrText>
    </w:r>
    <w:r w:rsidRPr="00303AC0">
      <w:rPr>
        <w:rStyle w:val="Strong"/>
        <w:highlight w:val="yellow"/>
      </w:rPr>
      <w:instrText>Le titre du document est manquant, appliquez le style ''TITRE DU DOCUMENT'' en couverture</w:instrText>
    </w:r>
    <w:r w:rsidRPr="00303AC0">
      <w:rPr>
        <w:rStyle w:val="Strong"/>
      </w:rPr>
      <w:instrText>" "</w:instrText>
    </w:r>
    <w:r w:rsidRPr="00303AC0">
      <w:rPr>
        <w:rStyle w:val="Strong"/>
      </w:rPr>
      <w:fldChar w:fldCharType="begin"/>
    </w:r>
    <w:r w:rsidRPr="00303AC0">
      <w:rPr>
        <w:rStyle w:val="Strong"/>
      </w:rPr>
      <w:instrText xml:space="preserve"> STYLEREF "TITRE DU DOCUMENT" </w:instrText>
    </w:r>
    <w:r w:rsidRPr="00303AC0">
      <w:rPr>
        <w:rStyle w:val="Strong"/>
      </w:rPr>
      <w:fldChar w:fldCharType="separate"/>
    </w:r>
    <w:r w:rsidR="00250AD7">
      <w:rPr>
        <w:rStyle w:val="Strong"/>
        <w:noProof/>
      </w:rPr>
      <w:instrText>PROJET7 FISE/FISA  ENCOLLEUSE 3D</w:instrText>
    </w:r>
    <w:r w:rsidRPr="00303AC0">
      <w:rPr>
        <w:rStyle w:val="Strong"/>
      </w:rPr>
      <w:fldChar w:fldCharType="end"/>
    </w:r>
    <w:r w:rsidRPr="00303AC0">
      <w:rPr>
        <w:rStyle w:val="Strong"/>
      </w:rPr>
      <w:instrText xml:space="preserve">" </w:instrText>
    </w:r>
    <w:r w:rsidRPr="00303AC0">
      <w:rPr>
        <w:rStyle w:val="Strong"/>
      </w:rPr>
      <w:fldChar w:fldCharType="separate"/>
    </w:r>
    <w:r w:rsidR="00250AD7">
      <w:rPr>
        <w:rStyle w:val="Strong"/>
        <w:noProof/>
      </w:rPr>
      <w:t>PROJET7 FISE/FISA  ENCOLLEUSE 3D</w:t>
    </w:r>
    <w:r w:rsidRPr="00303AC0">
      <w:rPr>
        <w:rStyle w:val="Strong"/>
      </w:rPr>
      <w:fldChar w:fldCharType="end"/>
    </w:r>
  </w:p>
  <w:p w14:paraId="552CF0F3" w14:textId="28ED7527" w:rsidR="00132475" w:rsidRPr="00167577" w:rsidRDefault="00132475">
    <w:pPr>
      <w:pStyle w:val="Header"/>
    </w:pPr>
    <w:r>
      <w:fldChar w:fldCharType="begin"/>
    </w:r>
    <w: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STYLEREF "SOUS-TITRE DU DOCUMENT" </w:instrText>
    </w:r>
    <w:r>
      <w:rPr>
        <w:noProof/>
      </w:rPr>
      <w:fldChar w:fldCharType="separate"/>
    </w:r>
    <w:r w:rsidR="00250AD7">
      <w:rPr>
        <w:noProof/>
      </w:rPr>
      <w:instrText>Analyse fonctionnelle du système modifie</w:instrText>
    </w:r>
    <w:r>
      <w:rPr>
        <w:noProof/>
      </w:rPr>
      <w:fldChar w:fldCharType="end"/>
    </w:r>
    <w:r>
      <w:instrText xml:space="preserve"> = "Err*" "" "</w:instrText>
    </w:r>
    <w:r>
      <w:rPr>
        <w:noProof/>
      </w:rPr>
      <w:fldChar w:fldCharType="begin"/>
    </w:r>
    <w:r>
      <w:rPr>
        <w:noProof/>
      </w:rPr>
      <w:instrText xml:space="preserve"> STYLEREF "SOUS-TITRE DU DOCUMENT" </w:instrText>
    </w:r>
    <w:r>
      <w:rPr>
        <w:noProof/>
      </w:rPr>
      <w:fldChar w:fldCharType="separate"/>
    </w:r>
    <w:r w:rsidR="00250AD7">
      <w:rPr>
        <w:noProof/>
      </w:rPr>
      <w:instrText>Analyse fonctionnelle du système modifie</w:instrText>
    </w:r>
    <w:r>
      <w:rPr>
        <w:noProof/>
      </w:rPr>
      <w:fldChar w:fldCharType="end"/>
    </w:r>
    <w:r>
      <w:instrText xml:space="preserve">" </w:instrText>
    </w:r>
    <w:r>
      <w:fldChar w:fldCharType="separate"/>
    </w:r>
    <w:r w:rsidR="00250AD7">
      <w:rPr>
        <w:noProof/>
      </w:rPr>
      <w:t>Analyse fonctionnelle du système modifie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F0F5" w14:textId="77777777" w:rsidR="00132475" w:rsidRDefault="00132475" w:rsidP="00300860">
    <w:pPr>
      <w:pStyle w:val="Espace75pt"/>
    </w:pPr>
    <w:r>
      <w:rPr>
        <w:noProof/>
      </w:rPr>
      <w:drawing>
        <wp:anchor distT="0" distB="0" distL="114300" distR="114300" simplePos="0" relativeHeight="251667455" behindDoc="1" locked="1" layoutInCell="1" allowOverlap="1" wp14:anchorId="552CF0F7" wp14:editId="552CF0F8">
          <wp:simplePos x="0" y="0"/>
          <wp:positionH relativeFrom="page">
            <wp:posOffset>384810</wp:posOffset>
          </wp:positionH>
          <wp:positionV relativeFrom="page">
            <wp:posOffset>384810</wp:posOffset>
          </wp:positionV>
          <wp:extent cx="2015490" cy="871220"/>
          <wp:effectExtent l="0" t="0" r="3810" b="5080"/>
          <wp:wrapNone/>
          <wp:docPr id="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8C220E8"/>
    <w:multiLevelType w:val="hybridMultilevel"/>
    <w:tmpl w:val="983EFF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D5095"/>
    <w:multiLevelType w:val="multilevel"/>
    <w:tmpl w:val="2DB01EC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D3C18C4"/>
    <w:multiLevelType w:val="hybridMultilevel"/>
    <w:tmpl w:val="9412E1FA"/>
    <w:lvl w:ilvl="0" w:tplc="7FBE0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FFFFFF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7C63E10"/>
    <w:multiLevelType w:val="hybridMultilevel"/>
    <w:tmpl w:val="4210C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29A4E67"/>
    <w:multiLevelType w:val="multilevel"/>
    <w:tmpl w:val="CBE6CA98"/>
    <w:lvl w:ilvl="0">
      <w:start w:val="1"/>
      <w:numFmt w:val="bullet"/>
      <w:pStyle w:val="List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505050" w:themeColor="text2"/>
        <w:sz w:val="22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D2005E" w:themeColor="accent6"/>
        <w:position w:val="1"/>
        <w:sz w:val="23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69B3E7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C88DA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544946083">
    <w:abstractNumId w:val="15"/>
  </w:num>
  <w:num w:numId="2" w16cid:durableId="781339994">
    <w:abstractNumId w:val="7"/>
  </w:num>
  <w:num w:numId="3" w16cid:durableId="1119910488">
    <w:abstractNumId w:val="10"/>
  </w:num>
  <w:num w:numId="4" w16cid:durableId="782965544">
    <w:abstractNumId w:val="13"/>
  </w:num>
  <w:num w:numId="5" w16cid:durableId="825972830">
    <w:abstractNumId w:val="11"/>
  </w:num>
  <w:num w:numId="6" w16cid:durableId="1090546284">
    <w:abstractNumId w:val="16"/>
  </w:num>
  <w:num w:numId="7" w16cid:durableId="976031547">
    <w:abstractNumId w:val="17"/>
  </w:num>
  <w:num w:numId="8" w16cid:durableId="598484882">
    <w:abstractNumId w:val="9"/>
  </w:num>
  <w:num w:numId="9" w16cid:durableId="566844693">
    <w:abstractNumId w:val="6"/>
  </w:num>
  <w:num w:numId="10" w16cid:durableId="335347820">
    <w:abstractNumId w:val="3"/>
  </w:num>
  <w:num w:numId="11" w16cid:durableId="1005596736">
    <w:abstractNumId w:val="2"/>
  </w:num>
  <w:num w:numId="12" w16cid:durableId="315913192">
    <w:abstractNumId w:val="1"/>
  </w:num>
  <w:num w:numId="13" w16cid:durableId="807405134">
    <w:abstractNumId w:val="0"/>
  </w:num>
  <w:num w:numId="14" w16cid:durableId="1448819012">
    <w:abstractNumId w:val="5"/>
  </w:num>
  <w:num w:numId="15" w16cid:durableId="1888759612">
    <w:abstractNumId w:val="4"/>
  </w:num>
  <w:num w:numId="16" w16cid:durableId="50354137">
    <w:abstractNumId w:val="15"/>
  </w:num>
  <w:num w:numId="17" w16cid:durableId="282618004">
    <w:abstractNumId w:val="7"/>
  </w:num>
  <w:num w:numId="18" w16cid:durableId="1630822021">
    <w:abstractNumId w:val="16"/>
  </w:num>
  <w:num w:numId="19" w16cid:durableId="1341081014">
    <w:abstractNumId w:val="16"/>
  </w:num>
  <w:num w:numId="20" w16cid:durableId="1713921439">
    <w:abstractNumId w:val="16"/>
  </w:num>
  <w:num w:numId="21" w16cid:durableId="60837267">
    <w:abstractNumId w:val="11"/>
  </w:num>
  <w:num w:numId="22" w16cid:durableId="644116942">
    <w:abstractNumId w:val="14"/>
  </w:num>
  <w:num w:numId="23" w16cid:durableId="168252935">
    <w:abstractNumId w:val="12"/>
  </w:num>
  <w:num w:numId="24" w16cid:durableId="19773767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510"/>
  <w:doNotHyphenateCap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986"/>
    <w:rsid w:val="000065DC"/>
    <w:rsid w:val="000121E2"/>
    <w:rsid w:val="0001296E"/>
    <w:rsid w:val="000141F2"/>
    <w:rsid w:val="00014C12"/>
    <w:rsid w:val="00014C2F"/>
    <w:rsid w:val="0002328F"/>
    <w:rsid w:val="00050004"/>
    <w:rsid w:val="00061676"/>
    <w:rsid w:val="00063493"/>
    <w:rsid w:val="00063972"/>
    <w:rsid w:val="00063F30"/>
    <w:rsid w:val="000652A3"/>
    <w:rsid w:val="00067F9C"/>
    <w:rsid w:val="0007016D"/>
    <w:rsid w:val="000708C9"/>
    <w:rsid w:val="0007122D"/>
    <w:rsid w:val="0007291E"/>
    <w:rsid w:val="00075746"/>
    <w:rsid w:val="0008177A"/>
    <w:rsid w:val="00083A29"/>
    <w:rsid w:val="0009732C"/>
    <w:rsid w:val="000A190E"/>
    <w:rsid w:val="000A4E2B"/>
    <w:rsid w:val="000A5536"/>
    <w:rsid w:val="000B1538"/>
    <w:rsid w:val="000B630F"/>
    <w:rsid w:val="000C568B"/>
    <w:rsid w:val="000D636B"/>
    <w:rsid w:val="000D6C2D"/>
    <w:rsid w:val="000E0D6D"/>
    <w:rsid w:val="000E30DB"/>
    <w:rsid w:val="000E31A0"/>
    <w:rsid w:val="000F2D2C"/>
    <w:rsid w:val="000F416E"/>
    <w:rsid w:val="00110630"/>
    <w:rsid w:val="00111381"/>
    <w:rsid w:val="0011373F"/>
    <w:rsid w:val="00116B12"/>
    <w:rsid w:val="00121C94"/>
    <w:rsid w:val="00132475"/>
    <w:rsid w:val="001531E2"/>
    <w:rsid w:val="00156A09"/>
    <w:rsid w:val="001605D6"/>
    <w:rsid w:val="001621B6"/>
    <w:rsid w:val="00163940"/>
    <w:rsid w:val="00164EEB"/>
    <w:rsid w:val="00167577"/>
    <w:rsid w:val="00170DF9"/>
    <w:rsid w:val="001710FC"/>
    <w:rsid w:val="001778D8"/>
    <w:rsid w:val="00180D8B"/>
    <w:rsid w:val="00180DA3"/>
    <w:rsid w:val="00187495"/>
    <w:rsid w:val="001877A7"/>
    <w:rsid w:val="00197644"/>
    <w:rsid w:val="001A6F96"/>
    <w:rsid w:val="001B07EF"/>
    <w:rsid w:val="001B308C"/>
    <w:rsid w:val="001B34D8"/>
    <w:rsid w:val="001B6494"/>
    <w:rsid w:val="001C6107"/>
    <w:rsid w:val="001D3D6E"/>
    <w:rsid w:val="001D7382"/>
    <w:rsid w:val="001E1CD7"/>
    <w:rsid w:val="001E60C7"/>
    <w:rsid w:val="001F04E2"/>
    <w:rsid w:val="001F40C9"/>
    <w:rsid w:val="001F6273"/>
    <w:rsid w:val="001F7F28"/>
    <w:rsid w:val="00204977"/>
    <w:rsid w:val="00205934"/>
    <w:rsid w:val="00214ECD"/>
    <w:rsid w:val="00222DA6"/>
    <w:rsid w:val="002271D9"/>
    <w:rsid w:val="002379DB"/>
    <w:rsid w:val="00237A48"/>
    <w:rsid w:val="002415C7"/>
    <w:rsid w:val="0024362B"/>
    <w:rsid w:val="00246321"/>
    <w:rsid w:val="00246552"/>
    <w:rsid w:val="00250AD7"/>
    <w:rsid w:val="00255DDF"/>
    <w:rsid w:val="00257A8E"/>
    <w:rsid w:val="00262242"/>
    <w:rsid w:val="00262B1B"/>
    <w:rsid w:val="002821D6"/>
    <w:rsid w:val="00295ABE"/>
    <w:rsid w:val="00295C45"/>
    <w:rsid w:val="00297E28"/>
    <w:rsid w:val="002A3C8E"/>
    <w:rsid w:val="002A442F"/>
    <w:rsid w:val="002B0EE9"/>
    <w:rsid w:val="002B1B9D"/>
    <w:rsid w:val="002B7F62"/>
    <w:rsid w:val="002C2FBA"/>
    <w:rsid w:val="002C56FC"/>
    <w:rsid w:val="002C71B3"/>
    <w:rsid w:val="002D0A28"/>
    <w:rsid w:val="002D5643"/>
    <w:rsid w:val="002D7046"/>
    <w:rsid w:val="002F2791"/>
    <w:rsid w:val="0030003C"/>
    <w:rsid w:val="00300860"/>
    <w:rsid w:val="00300910"/>
    <w:rsid w:val="00302868"/>
    <w:rsid w:val="003122C1"/>
    <w:rsid w:val="003143BF"/>
    <w:rsid w:val="00316B1C"/>
    <w:rsid w:val="00317857"/>
    <w:rsid w:val="003206CC"/>
    <w:rsid w:val="00325163"/>
    <w:rsid w:val="0032678C"/>
    <w:rsid w:val="00326B3F"/>
    <w:rsid w:val="00335694"/>
    <w:rsid w:val="00336571"/>
    <w:rsid w:val="00345EE3"/>
    <w:rsid w:val="0035109F"/>
    <w:rsid w:val="00352D6F"/>
    <w:rsid w:val="00361E33"/>
    <w:rsid w:val="00364D5C"/>
    <w:rsid w:val="0037196A"/>
    <w:rsid w:val="00374924"/>
    <w:rsid w:val="003832C9"/>
    <w:rsid w:val="003839DB"/>
    <w:rsid w:val="00384867"/>
    <w:rsid w:val="003848C9"/>
    <w:rsid w:val="00384AFF"/>
    <w:rsid w:val="003855A7"/>
    <w:rsid w:val="00390291"/>
    <w:rsid w:val="0039085E"/>
    <w:rsid w:val="003948C2"/>
    <w:rsid w:val="003A0435"/>
    <w:rsid w:val="003A5498"/>
    <w:rsid w:val="003A6DA6"/>
    <w:rsid w:val="003A7E07"/>
    <w:rsid w:val="003B59A9"/>
    <w:rsid w:val="003C13FD"/>
    <w:rsid w:val="003C150A"/>
    <w:rsid w:val="003C2114"/>
    <w:rsid w:val="003C24E9"/>
    <w:rsid w:val="003C51A3"/>
    <w:rsid w:val="003D2E5C"/>
    <w:rsid w:val="003D7040"/>
    <w:rsid w:val="003E0DC3"/>
    <w:rsid w:val="003E266B"/>
    <w:rsid w:val="003E29E8"/>
    <w:rsid w:val="003E3BAD"/>
    <w:rsid w:val="003E5062"/>
    <w:rsid w:val="003E7067"/>
    <w:rsid w:val="003E730D"/>
    <w:rsid w:val="003E7557"/>
    <w:rsid w:val="003F501E"/>
    <w:rsid w:val="003F78D8"/>
    <w:rsid w:val="00402384"/>
    <w:rsid w:val="00410AB1"/>
    <w:rsid w:val="004110DE"/>
    <w:rsid w:val="004227A9"/>
    <w:rsid w:val="0042324D"/>
    <w:rsid w:val="00423992"/>
    <w:rsid w:val="004250B8"/>
    <w:rsid w:val="00425F4C"/>
    <w:rsid w:val="00434052"/>
    <w:rsid w:val="004422CB"/>
    <w:rsid w:val="00455C3E"/>
    <w:rsid w:val="00457A61"/>
    <w:rsid w:val="00465DA4"/>
    <w:rsid w:val="004835AA"/>
    <w:rsid w:val="004840C3"/>
    <w:rsid w:val="00487156"/>
    <w:rsid w:val="00487A6F"/>
    <w:rsid w:val="00494D6D"/>
    <w:rsid w:val="0049569A"/>
    <w:rsid w:val="004A3738"/>
    <w:rsid w:val="004A65BC"/>
    <w:rsid w:val="004B050E"/>
    <w:rsid w:val="004B18A2"/>
    <w:rsid w:val="004C0E7C"/>
    <w:rsid w:val="004C0FC9"/>
    <w:rsid w:val="004C2D1A"/>
    <w:rsid w:val="004D551C"/>
    <w:rsid w:val="004E1236"/>
    <w:rsid w:val="004E574F"/>
    <w:rsid w:val="00507932"/>
    <w:rsid w:val="00507B9B"/>
    <w:rsid w:val="00517017"/>
    <w:rsid w:val="00517942"/>
    <w:rsid w:val="00531A78"/>
    <w:rsid w:val="00535ADE"/>
    <w:rsid w:val="00552842"/>
    <w:rsid w:val="00560F66"/>
    <w:rsid w:val="00562071"/>
    <w:rsid w:val="00563E23"/>
    <w:rsid w:val="005646B8"/>
    <w:rsid w:val="00566298"/>
    <w:rsid w:val="0056747D"/>
    <w:rsid w:val="00574656"/>
    <w:rsid w:val="005765FF"/>
    <w:rsid w:val="00580F28"/>
    <w:rsid w:val="0058349C"/>
    <w:rsid w:val="005853A8"/>
    <w:rsid w:val="005857C8"/>
    <w:rsid w:val="0059076B"/>
    <w:rsid w:val="0059326B"/>
    <w:rsid w:val="005A758C"/>
    <w:rsid w:val="005B0BB3"/>
    <w:rsid w:val="005B0C52"/>
    <w:rsid w:val="005C1EED"/>
    <w:rsid w:val="005C6CD3"/>
    <w:rsid w:val="005D1108"/>
    <w:rsid w:val="005D53F4"/>
    <w:rsid w:val="005D6DD9"/>
    <w:rsid w:val="005F2677"/>
    <w:rsid w:val="005F43B2"/>
    <w:rsid w:val="005F4AEE"/>
    <w:rsid w:val="005F5325"/>
    <w:rsid w:val="005F5727"/>
    <w:rsid w:val="005F7B09"/>
    <w:rsid w:val="00600EF5"/>
    <w:rsid w:val="00613010"/>
    <w:rsid w:val="0061538F"/>
    <w:rsid w:val="00616E48"/>
    <w:rsid w:val="00624957"/>
    <w:rsid w:val="00624EB2"/>
    <w:rsid w:val="006257CB"/>
    <w:rsid w:val="00631716"/>
    <w:rsid w:val="00634D8E"/>
    <w:rsid w:val="00634FFE"/>
    <w:rsid w:val="00636E87"/>
    <w:rsid w:val="0065135E"/>
    <w:rsid w:val="00662404"/>
    <w:rsid w:val="00664ADF"/>
    <w:rsid w:val="00664E92"/>
    <w:rsid w:val="00666CEC"/>
    <w:rsid w:val="006674C1"/>
    <w:rsid w:val="006674C2"/>
    <w:rsid w:val="0067059A"/>
    <w:rsid w:val="00673C52"/>
    <w:rsid w:val="00674435"/>
    <w:rsid w:val="00674516"/>
    <w:rsid w:val="00680C7B"/>
    <w:rsid w:val="0068108E"/>
    <w:rsid w:val="006860D8"/>
    <w:rsid w:val="006864F2"/>
    <w:rsid w:val="00693D50"/>
    <w:rsid w:val="00697D78"/>
    <w:rsid w:val="00697E3D"/>
    <w:rsid w:val="006A002C"/>
    <w:rsid w:val="006A3D36"/>
    <w:rsid w:val="006A7112"/>
    <w:rsid w:val="006B04CC"/>
    <w:rsid w:val="006B41F3"/>
    <w:rsid w:val="006C1649"/>
    <w:rsid w:val="006C59E9"/>
    <w:rsid w:val="006C607B"/>
    <w:rsid w:val="006C6F39"/>
    <w:rsid w:val="006D5F40"/>
    <w:rsid w:val="006E4098"/>
    <w:rsid w:val="006F4AE4"/>
    <w:rsid w:val="006F4B03"/>
    <w:rsid w:val="006F5C9A"/>
    <w:rsid w:val="00710298"/>
    <w:rsid w:val="00716970"/>
    <w:rsid w:val="00717464"/>
    <w:rsid w:val="00726F6E"/>
    <w:rsid w:val="007320AC"/>
    <w:rsid w:val="00736B4B"/>
    <w:rsid w:val="00741F35"/>
    <w:rsid w:val="00744C3B"/>
    <w:rsid w:val="007507FA"/>
    <w:rsid w:val="0075202F"/>
    <w:rsid w:val="0075414B"/>
    <w:rsid w:val="00756BD6"/>
    <w:rsid w:val="00766801"/>
    <w:rsid w:val="00767D3B"/>
    <w:rsid w:val="007714C6"/>
    <w:rsid w:val="00773BAA"/>
    <w:rsid w:val="0078484F"/>
    <w:rsid w:val="00793AE4"/>
    <w:rsid w:val="007940E5"/>
    <w:rsid w:val="00797C31"/>
    <w:rsid w:val="007A3B61"/>
    <w:rsid w:val="007A75EF"/>
    <w:rsid w:val="007B4DE3"/>
    <w:rsid w:val="007B5553"/>
    <w:rsid w:val="007C45B2"/>
    <w:rsid w:val="007C6141"/>
    <w:rsid w:val="007C7808"/>
    <w:rsid w:val="007D13F2"/>
    <w:rsid w:val="007D3490"/>
    <w:rsid w:val="007E043D"/>
    <w:rsid w:val="007E0877"/>
    <w:rsid w:val="007E1D9B"/>
    <w:rsid w:val="007F1D6B"/>
    <w:rsid w:val="007F4865"/>
    <w:rsid w:val="007F512D"/>
    <w:rsid w:val="00807B46"/>
    <w:rsid w:val="008110CB"/>
    <w:rsid w:val="00814C50"/>
    <w:rsid w:val="008152B7"/>
    <w:rsid w:val="008216C6"/>
    <w:rsid w:val="008301E3"/>
    <w:rsid w:val="008408BA"/>
    <w:rsid w:val="00857A8E"/>
    <w:rsid w:val="00863E67"/>
    <w:rsid w:val="00864973"/>
    <w:rsid w:val="00875C1A"/>
    <w:rsid w:val="00876559"/>
    <w:rsid w:val="00882688"/>
    <w:rsid w:val="00884688"/>
    <w:rsid w:val="00884F4B"/>
    <w:rsid w:val="00890470"/>
    <w:rsid w:val="00893A0A"/>
    <w:rsid w:val="00894685"/>
    <w:rsid w:val="008A14C6"/>
    <w:rsid w:val="008A254F"/>
    <w:rsid w:val="008A79C0"/>
    <w:rsid w:val="008B045E"/>
    <w:rsid w:val="008B0929"/>
    <w:rsid w:val="008B1F1D"/>
    <w:rsid w:val="008B356A"/>
    <w:rsid w:val="008B5949"/>
    <w:rsid w:val="008C59CE"/>
    <w:rsid w:val="008C6278"/>
    <w:rsid w:val="008D2047"/>
    <w:rsid w:val="0090168B"/>
    <w:rsid w:val="00901F40"/>
    <w:rsid w:val="00903059"/>
    <w:rsid w:val="00905F13"/>
    <w:rsid w:val="00911B06"/>
    <w:rsid w:val="009122A2"/>
    <w:rsid w:val="009135B2"/>
    <w:rsid w:val="0091449C"/>
    <w:rsid w:val="0091488B"/>
    <w:rsid w:val="0091508B"/>
    <w:rsid w:val="009179AD"/>
    <w:rsid w:val="00921183"/>
    <w:rsid w:val="009249C7"/>
    <w:rsid w:val="009300B2"/>
    <w:rsid w:val="009332F9"/>
    <w:rsid w:val="00935D63"/>
    <w:rsid w:val="009362E7"/>
    <w:rsid w:val="0093639D"/>
    <w:rsid w:val="009367C2"/>
    <w:rsid w:val="00940FBE"/>
    <w:rsid w:val="00941CA0"/>
    <w:rsid w:val="00946CB4"/>
    <w:rsid w:val="00947D9C"/>
    <w:rsid w:val="009512D1"/>
    <w:rsid w:val="009514BD"/>
    <w:rsid w:val="009537CD"/>
    <w:rsid w:val="009546D9"/>
    <w:rsid w:val="009610AF"/>
    <w:rsid w:val="00961BB3"/>
    <w:rsid w:val="009701EA"/>
    <w:rsid w:val="00973180"/>
    <w:rsid w:val="00983158"/>
    <w:rsid w:val="00983646"/>
    <w:rsid w:val="00986B6B"/>
    <w:rsid w:val="00991F31"/>
    <w:rsid w:val="0099718A"/>
    <w:rsid w:val="009A0E5F"/>
    <w:rsid w:val="009A22AF"/>
    <w:rsid w:val="009A64B5"/>
    <w:rsid w:val="009B6F6D"/>
    <w:rsid w:val="009C090A"/>
    <w:rsid w:val="009C0B71"/>
    <w:rsid w:val="009C0EF5"/>
    <w:rsid w:val="009C56DF"/>
    <w:rsid w:val="009C5BA7"/>
    <w:rsid w:val="009D69A0"/>
    <w:rsid w:val="009E23D8"/>
    <w:rsid w:val="009F5018"/>
    <w:rsid w:val="009F6EA3"/>
    <w:rsid w:val="00A05E98"/>
    <w:rsid w:val="00A24402"/>
    <w:rsid w:val="00A253AF"/>
    <w:rsid w:val="00A35F43"/>
    <w:rsid w:val="00A4676E"/>
    <w:rsid w:val="00A514F5"/>
    <w:rsid w:val="00A55916"/>
    <w:rsid w:val="00A64D9B"/>
    <w:rsid w:val="00A66ABE"/>
    <w:rsid w:val="00A75C4A"/>
    <w:rsid w:val="00A81E11"/>
    <w:rsid w:val="00A913BF"/>
    <w:rsid w:val="00A94AD0"/>
    <w:rsid w:val="00A94FCD"/>
    <w:rsid w:val="00AA0815"/>
    <w:rsid w:val="00AA08BC"/>
    <w:rsid w:val="00AA3D3B"/>
    <w:rsid w:val="00AC098E"/>
    <w:rsid w:val="00AC41BB"/>
    <w:rsid w:val="00AC68F2"/>
    <w:rsid w:val="00AD0A12"/>
    <w:rsid w:val="00AD3FC3"/>
    <w:rsid w:val="00AD4278"/>
    <w:rsid w:val="00AE041C"/>
    <w:rsid w:val="00AE11EA"/>
    <w:rsid w:val="00AE5FB5"/>
    <w:rsid w:val="00AF1458"/>
    <w:rsid w:val="00AF4454"/>
    <w:rsid w:val="00AF48E6"/>
    <w:rsid w:val="00B12F8A"/>
    <w:rsid w:val="00B14F7D"/>
    <w:rsid w:val="00B15EB6"/>
    <w:rsid w:val="00B23596"/>
    <w:rsid w:val="00B23F05"/>
    <w:rsid w:val="00B26302"/>
    <w:rsid w:val="00B27239"/>
    <w:rsid w:val="00B27A73"/>
    <w:rsid w:val="00B31DAD"/>
    <w:rsid w:val="00B36E05"/>
    <w:rsid w:val="00B421CE"/>
    <w:rsid w:val="00B45D7E"/>
    <w:rsid w:val="00B52A68"/>
    <w:rsid w:val="00B57380"/>
    <w:rsid w:val="00B57F91"/>
    <w:rsid w:val="00B608A2"/>
    <w:rsid w:val="00B70F7C"/>
    <w:rsid w:val="00B77649"/>
    <w:rsid w:val="00B81768"/>
    <w:rsid w:val="00B81C23"/>
    <w:rsid w:val="00B932AC"/>
    <w:rsid w:val="00B93945"/>
    <w:rsid w:val="00B97B2D"/>
    <w:rsid w:val="00BA0DF8"/>
    <w:rsid w:val="00BA39CF"/>
    <w:rsid w:val="00BA6D3A"/>
    <w:rsid w:val="00BB2809"/>
    <w:rsid w:val="00BB4313"/>
    <w:rsid w:val="00BB7E7B"/>
    <w:rsid w:val="00BC26C6"/>
    <w:rsid w:val="00BC7B48"/>
    <w:rsid w:val="00BD3C7F"/>
    <w:rsid w:val="00BD4665"/>
    <w:rsid w:val="00BE235F"/>
    <w:rsid w:val="00BF2FFD"/>
    <w:rsid w:val="00BF378F"/>
    <w:rsid w:val="00C01418"/>
    <w:rsid w:val="00C057E5"/>
    <w:rsid w:val="00C11120"/>
    <w:rsid w:val="00C15B49"/>
    <w:rsid w:val="00C17A61"/>
    <w:rsid w:val="00C22899"/>
    <w:rsid w:val="00C25038"/>
    <w:rsid w:val="00C26737"/>
    <w:rsid w:val="00C3241D"/>
    <w:rsid w:val="00C33E83"/>
    <w:rsid w:val="00C368E4"/>
    <w:rsid w:val="00C40223"/>
    <w:rsid w:val="00C42FA2"/>
    <w:rsid w:val="00C44297"/>
    <w:rsid w:val="00C45A78"/>
    <w:rsid w:val="00C50FA6"/>
    <w:rsid w:val="00C53123"/>
    <w:rsid w:val="00C536D4"/>
    <w:rsid w:val="00C538D4"/>
    <w:rsid w:val="00C54FE5"/>
    <w:rsid w:val="00C5561C"/>
    <w:rsid w:val="00C700BC"/>
    <w:rsid w:val="00C75288"/>
    <w:rsid w:val="00C8296C"/>
    <w:rsid w:val="00C83622"/>
    <w:rsid w:val="00C862CE"/>
    <w:rsid w:val="00C93E82"/>
    <w:rsid w:val="00C94BC9"/>
    <w:rsid w:val="00C977D9"/>
    <w:rsid w:val="00CA03D9"/>
    <w:rsid w:val="00CA04F2"/>
    <w:rsid w:val="00CA0AE5"/>
    <w:rsid w:val="00CA1509"/>
    <w:rsid w:val="00CA1C08"/>
    <w:rsid w:val="00CA60A1"/>
    <w:rsid w:val="00CA64A1"/>
    <w:rsid w:val="00CA6680"/>
    <w:rsid w:val="00CB7BC9"/>
    <w:rsid w:val="00CC191B"/>
    <w:rsid w:val="00CC5B6E"/>
    <w:rsid w:val="00CD2BFE"/>
    <w:rsid w:val="00CD7B44"/>
    <w:rsid w:val="00CE09B0"/>
    <w:rsid w:val="00CE554F"/>
    <w:rsid w:val="00CF2FD0"/>
    <w:rsid w:val="00CF4AB6"/>
    <w:rsid w:val="00CF7EC2"/>
    <w:rsid w:val="00D020BC"/>
    <w:rsid w:val="00D04C43"/>
    <w:rsid w:val="00D0671C"/>
    <w:rsid w:val="00D12425"/>
    <w:rsid w:val="00D13955"/>
    <w:rsid w:val="00D402F6"/>
    <w:rsid w:val="00D43B1E"/>
    <w:rsid w:val="00D458A1"/>
    <w:rsid w:val="00D51471"/>
    <w:rsid w:val="00D577DA"/>
    <w:rsid w:val="00D6381A"/>
    <w:rsid w:val="00D64094"/>
    <w:rsid w:val="00D812D0"/>
    <w:rsid w:val="00D84B3E"/>
    <w:rsid w:val="00D859EA"/>
    <w:rsid w:val="00D87D74"/>
    <w:rsid w:val="00D95361"/>
    <w:rsid w:val="00DB2A8C"/>
    <w:rsid w:val="00DB35F1"/>
    <w:rsid w:val="00DB531E"/>
    <w:rsid w:val="00DB7151"/>
    <w:rsid w:val="00DC02C7"/>
    <w:rsid w:val="00DC36B5"/>
    <w:rsid w:val="00DC473D"/>
    <w:rsid w:val="00DC6004"/>
    <w:rsid w:val="00DD1559"/>
    <w:rsid w:val="00DD2501"/>
    <w:rsid w:val="00DD6E50"/>
    <w:rsid w:val="00DE2D22"/>
    <w:rsid w:val="00DF09D3"/>
    <w:rsid w:val="00E01519"/>
    <w:rsid w:val="00E06D08"/>
    <w:rsid w:val="00E10515"/>
    <w:rsid w:val="00E113C9"/>
    <w:rsid w:val="00E14945"/>
    <w:rsid w:val="00E321FC"/>
    <w:rsid w:val="00E34EDE"/>
    <w:rsid w:val="00E35328"/>
    <w:rsid w:val="00E41F8E"/>
    <w:rsid w:val="00E453B4"/>
    <w:rsid w:val="00E45BE0"/>
    <w:rsid w:val="00E473C9"/>
    <w:rsid w:val="00E479CD"/>
    <w:rsid w:val="00E512B4"/>
    <w:rsid w:val="00E516E0"/>
    <w:rsid w:val="00E51722"/>
    <w:rsid w:val="00E60ED5"/>
    <w:rsid w:val="00E75C1F"/>
    <w:rsid w:val="00E82914"/>
    <w:rsid w:val="00E84088"/>
    <w:rsid w:val="00E85ED3"/>
    <w:rsid w:val="00E91925"/>
    <w:rsid w:val="00EA153D"/>
    <w:rsid w:val="00EA2712"/>
    <w:rsid w:val="00EA2CA8"/>
    <w:rsid w:val="00EA3DB1"/>
    <w:rsid w:val="00EA67A4"/>
    <w:rsid w:val="00EB1840"/>
    <w:rsid w:val="00EC0920"/>
    <w:rsid w:val="00EC53A8"/>
    <w:rsid w:val="00ED1874"/>
    <w:rsid w:val="00ED193E"/>
    <w:rsid w:val="00EE1633"/>
    <w:rsid w:val="00EE1C88"/>
    <w:rsid w:val="00EF24B6"/>
    <w:rsid w:val="00EF4432"/>
    <w:rsid w:val="00EF5C49"/>
    <w:rsid w:val="00EF735F"/>
    <w:rsid w:val="00F13E17"/>
    <w:rsid w:val="00F15603"/>
    <w:rsid w:val="00F15872"/>
    <w:rsid w:val="00F22EE3"/>
    <w:rsid w:val="00F2450C"/>
    <w:rsid w:val="00F318DD"/>
    <w:rsid w:val="00F34DC9"/>
    <w:rsid w:val="00F35EF5"/>
    <w:rsid w:val="00F3662C"/>
    <w:rsid w:val="00F44283"/>
    <w:rsid w:val="00F46956"/>
    <w:rsid w:val="00F46986"/>
    <w:rsid w:val="00F5069B"/>
    <w:rsid w:val="00F52BA6"/>
    <w:rsid w:val="00F53BC2"/>
    <w:rsid w:val="00F53FC0"/>
    <w:rsid w:val="00F54134"/>
    <w:rsid w:val="00F65A27"/>
    <w:rsid w:val="00F65FF6"/>
    <w:rsid w:val="00F741C6"/>
    <w:rsid w:val="00F76122"/>
    <w:rsid w:val="00F8399E"/>
    <w:rsid w:val="00F85315"/>
    <w:rsid w:val="00F90702"/>
    <w:rsid w:val="00F91121"/>
    <w:rsid w:val="00F9145D"/>
    <w:rsid w:val="00F97550"/>
    <w:rsid w:val="00F97819"/>
    <w:rsid w:val="00FA1ED7"/>
    <w:rsid w:val="00FA5108"/>
    <w:rsid w:val="00FB0D0B"/>
    <w:rsid w:val="00FB40AF"/>
    <w:rsid w:val="00FB788B"/>
    <w:rsid w:val="00FC1465"/>
    <w:rsid w:val="00FC67DA"/>
    <w:rsid w:val="00FC75EF"/>
    <w:rsid w:val="00FD3CAF"/>
    <w:rsid w:val="00FD5D77"/>
    <w:rsid w:val="00FE0F02"/>
    <w:rsid w:val="00FE601B"/>
    <w:rsid w:val="00FF1D23"/>
    <w:rsid w:val="00FF2ECC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2CF0C0"/>
  <w15:docId w15:val="{D33AD5DB-6552-43C3-87D0-DA577FE6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8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7C7808"/>
    <w:pPr>
      <w:spacing w:before="120" w:after="120" w:line="240" w:lineRule="auto"/>
      <w:jc w:val="both"/>
    </w:pPr>
    <w:rPr>
      <w:color w:val="505050" w:themeColor="text2"/>
    </w:rPr>
  </w:style>
  <w:style w:type="paragraph" w:styleId="Heading1">
    <w:name w:val="heading 1"/>
    <w:basedOn w:val="Normal"/>
    <w:next w:val="Normal"/>
    <w:link w:val="Heading1Char"/>
    <w:uiPriority w:val="8"/>
    <w:qFormat/>
    <w:rsid w:val="002D5643"/>
    <w:pPr>
      <w:keepNext/>
      <w:pageBreakBefore/>
      <w:numPr>
        <w:numId w:val="8"/>
      </w:numPr>
      <w:pBdr>
        <w:bottom w:val="single" w:sz="8" w:space="5" w:color="5C88DA" w:themeColor="accent1"/>
      </w:pBdr>
      <w:suppressAutoHyphens/>
      <w:spacing w:before="0" w:after="500" w:line="216" w:lineRule="auto"/>
      <w:jc w:val="left"/>
      <w:outlineLvl w:val="0"/>
    </w:pPr>
    <w:rPr>
      <w:rFonts w:eastAsiaTheme="majorEastAsia" w:cstheme="majorBidi"/>
      <w:b/>
      <w:caps/>
      <w:color w:val="5C88DA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7D78"/>
    <w:pPr>
      <w:keepNext/>
      <w:numPr>
        <w:ilvl w:val="1"/>
        <w:numId w:val="8"/>
      </w:numPr>
      <w:suppressAutoHyphens/>
      <w:spacing w:before="500" w:after="300" w:line="216" w:lineRule="auto"/>
      <w:jc w:val="left"/>
      <w:outlineLvl w:val="1"/>
    </w:pPr>
    <w:rPr>
      <w:rFonts w:eastAsiaTheme="majorEastAsia" w:cstheme="majorBidi"/>
      <w:color w:val="27251F" w:themeColor="tex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A6680"/>
    <w:pPr>
      <w:keepNext/>
      <w:numPr>
        <w:ilvl w:val="2"/>
        <w:numId w:val="8"/>
      </w:numPr>
      <w:suppressAutoHyphens/>
      <w:spacing w:before="400" w:after="200" w:line="216" w:lineRule="auto"/>
      <w:jc w:val="left"/>
      <w:outlineLvl w:val="2"/>
    </w:pPr>
    <w:rPr>
      <w:rFonts w:asciiTheme="majorHAnsi" w:eastAsiaTheme="majorEastAsia" w:hAnsiTheme="majorHAnsi" w:cstheme="majorBidi"/>
      <w:color w:val="27251F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A6680"/>
    <w:pPr>
      <w:keepNext/>
      <w:numPr>
        <w:ilvl w:val="3"/>
        <w:numId w:val="8"/>
      </w:numPr>
      <w:suppressAutoHyphens/>
      <w:spacing w:before="300" w:after="160" w:line="216" w:lineRule="auto"/>
      <w:jc w:val="left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qFormat/>
    <w:rsid w:val="00CA6680"/>
    <w:pPr>
      <w:keepNext/>
      <w:numPr>
        <w:ilvl w:val="4"/>
        <w:numId w:val="8"/>
      </w:numPr>
      <w:suppressAutoHyphens/>
      <w:spacing w:before="240" w:line="216" w:lineRule="auto"/>
      <w:jc w:val="left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A6680"/>
    <w:pPr>
      <w:keepNext/>
      <w:numPr>
        <w:ilvl w:val="5"/>
        <w:numId w:val="8"/>
      </w:numPr>
      <w:suppressAutoHyphens/>
      <w:spacing w:before="240"/>
      <w:jc w:val="left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A04F2"/>
    <w:pPr>
      <w:keepNext/>
      <w:numPr>
        <w:ilvl w:val="6"/>
        <w:numId w:val="8"/>
      </w:numPr>
      <w:suppressAutoHyphens/>
      <w:spacing w:before="180"/>
      <w:jc w:val="left"/>
      <w:outlineLvl w:val="6"/>
    </w:pPr>
    <w:rPr>
      <w:rFonts w:asciiTheme="majorHAnsi" w:eastAsiaTheme="majorEastAsia" w:hAnsiTheme="majorHAnsi" w:cstheme="majorBidi"/>
      <w:iCs/>
      <w:color w:val="1B365D" w:themeColor="accent3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A04F2"/>
    <w:pPr>
      <w:keepNext/>
      <w:numPr>
        <w:ilvl w:val="7"/>
        <w:numId w:val="8"/>
      </w:numPr>
      <w:suppressAutoHyphens/>
      <w:spacing w:before="180"/>
      <w:jc w:val="left"/>
      <w:outlineLvl w:val="7"/>
    </w:pPr>
    <w:rPr>
      <w:rFonts w:asciiTheme="majorHAnsi" w:eastAsiaTheme="majorEastAsia" w:hAnsiTheme="majorHAnsi" w:cstheme="majorBidi"/>
      <w:color w:val="1B365D" w:themeColor="accent3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A04F2"/>
    <w:pPr>
      <w:keepNext/>
      <w:numPr>
        <w:ilvl w:val="8"/>
        <w:numId w:val="8"/>
      </w:numPr>
      <w:suppressAutoHyphens/>
      <w:spacing w:before="180"/>
      <w:jc w:val="left"/>
      <w:outlineLvl w:val="8"/>
    </w:pPr>
    <w:rPr>
      <w:rFonts w:asciiTheme="majorHAnsi" w:eastAsiaTheme="majorEastAsia" w:hAnsiTheme="majorHAnsi" w:cstheme="majorBidi"/>
      <w:iCs/>
      <w:color w:val="1B365D" w:themeColor="accent3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semiHidden/>
    <w:unhideWhenUsed/>
    <w:rsid w:val="00E34EDE"/>
    <w:pPr>
      <w:keepNext/>
      <w:tabs>
        <w:tab w:val="left" w:pos="0"/>
        <w:tab w:val="right" w:pos="8635"/>
      </w:tabs>
      <w:suppressAutoHyphens/>
      <w:spacing w:before="300" w:after="0"/>
      <w:ind w:right="454" w:hanging="284"/>
      <w:jc w:val="left"/>
    </w:pPr>
    <w:rPr>
      <w:b/>
      <w:caps/>
      <w:color w:val="5C88DA" w:themeColor="accent1"/>
    </w:rPr>
  </w:style>
  <w:style w:type="paragraph" w:styleId="TOC2">
    <w:name w:val="toc 2"/>
    <w:basedOn w:val="Normal"/>
    <w:next w:val="Normal"/>
    <w:uiPriority w:val="39"/>
    <w:semiHidden/>
    <w:unhideWhenUsed/>
    <w:rsid w:val="009A22AF"/>
    <w:pPr>
      <w:tabs>
        <w:tab w:val="right" w:pos="8634"/>
      </w:tabs>
      <w:suppressAutoHyphens/>
      <w:spacing w:before="100" w:after="0"/>
      <w:ind w:right="454"/>
      <w:jc w:val="left"/>
    </w:pPr>
    <w:rPr>
      <w:rFonts w:asciiTheme="majorHAnsi" w:hAnsiTheme="majorHAnsi"/>
      <w:b/>
    </w:rPr>
  </w:style>
  <w:style w:type="paragraph" w:styleId="TOC3">
    <w:name w:val="toc 3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50" w:after="0"/>
      <w:ind w:right="454"/>
      <w:jc w:val="left"/>
    </w:pPr>
    <w:rPr>
      <w:rFonts w:asciiTheme="majorHAnsi" w:hAnsiTheme="majorHAnsi"/>
      <w:sz w:val="21"/>
    </w:rPr>
  </w:style>
  <w:style w:type="paragraph" w:styleId="TOC4">
    <w:name w:val="toc 4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5" w:after="0"/>
      <w:ind w:right="454"/>
      <w:jc w:val="left"/>
    </w:pPr>
    <w:rPr>
      <w:rFonts w:asciiTheme="majorHAnsi" w:hAnsiTheme="majorHAnsi"/>
      <w:sz w:val="19"/>
    </w:rPr>
  </w:style>
  <w:style w:type="paragraph" w:styleId="TOC5">
    <w:name w:val="toc 5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0" w:after="0"/>
      <w:ind w:right="454"/>
      <w:jc w:val="left"/>
    </w:pPr>
    <w:rPr>
      <w:rFonts w:asciiTheme="majorHAnsi" w:hAnsiTheme="majorHAnsi"/>
      <w:i/>
      <w:sz w:val="17"/>
    </w:rPr>
  </w:style>
  <w:style w:type="paragraph" w:styleId="TOC6">
    <w:name w:val="toc 6"/>
    <w:basedOn w:val="Normal"/>
    <w:next w:val="Normal"/>
    <w:uiPriority w:val="39"/>
    <w:semiHidden/>
    <w:unhideWhenUsed/>
    <w:rsid w:val="00C01418"/>
    <w:pPr>
      <w:tabs>
        <w:tab w:val="right" w:pos="6793"/>
      </w:tabs>
      <w:suppressAutoHyphens/>
      <w:spacing w:before="15" w:after="0"/>
      <w:ind w:right="567"/>
      <w:jc w:val="left"/>
    </w:pPr>
    <w:rPr>
      <w:rFonts w:asciiTheme="majorHAnsi" w:hAnsiTheme="majorHAnsi"/>
      <w:i/>
      <w:sz w:val="16"/>
    </w:rPr>
  </w:style>
  <w:style w:type="paragraph" w:styleId="TOC7">
    <w:name w:val="toc 7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10" w:after="0"/>
      <w:ind w:right="567"/>
      <w:jc w:val="left"/>
    </w:pPr>
    <w:rPr>
      <w:rFonts w:asciiTheme="majorHAnsi" w:hAnsiTheme="majorHAnsi"/>
      <w:sz w:val="16"/>
    </w:rPr>
  </w:style>
  <w:style w:type="paragraph" w:styleId="TOC8">
    <w:name w:val="toc 8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5" w:after="0"/>
      <w:ind w:right="567"/>
      <w:jc w:val="left"/>
    </w:pPr>
    <w:rPr>
      <w:rFonts w:asciiTheme="majorHAnsi" w:hAnsiTheme="majorHAnsi"/>
      <w:sz w:val="15"/>
    </w:rPr>
  </w:style>
  <w:style w:type="paragraph" w:styleId="TOC9">
    <w:name w:val="toc 9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0" w:after="0"/>
      <w:ind w:right="567"/>
      <w:jc w:val="left"/>
    </w:pPr>
    <w:rPr>
      <w:rFonts w:asciiTheme="majorHAnsi" w:hAnsiTheme="majorHAnsi"/>
      <w:sz w:val="14"/>
    </w:rPr>
  </w:style>
  <w:style w:type="character" w:styleId="Hyperlink">
    <w:name w:val="Hyperlink"/>
    <w:basedOn w:val="DefaultParagraphFont"/>
    <w:uiPriority w:val="99"/>
    <w:semiHidden/>
    <w:unhideWhenUsed/>
    <w:rsid w:val="00CA04F2"/>
    <w:rPr>
      <w:color w:val="27251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4F2"/>
    <w:rPr>
      <w:color w:val="27251F" w:themeColor="followedHyperlink"/>
      <w:u w:val="single"/>
    </w:rPr>
  </w:style>
  <w:style w:type="character" w:styleId="SubtleEmphasis">
    <w:name w:val="Subtle Emphasis"/>
    <w:basedOn w:val="DefaultParagraphFont"/>
    <w:uiPriority w:val="19"/>
    <w:semiHidden/>
    <w:rsid w:val="00CA04F2"/>
    <w:rPr>
      <w:i/>
      <w:iCs/>
      <w:color w:val="645F50" w:themeColor="text1" w:themeTint="BF"/>
    </w:rPr>
  </w:style>
  <w:style w:type="paragraph" w:styleId="IntenseQuote">
    <w:name w:val="Intense Quote"/>
    <w:basedOn w:val="Normal"/>
    <w:next w:val="TOC1"/>
    <w:link w:val="IntenseQuoteChar"/>
    <w:uiPriority w:val="30"/>
    <w:semiHidden/>
    <w:qFormat/>
    <w:rsid w:val="00CA04F2"/>
    <w:pPr>
      <w:pBdr>
        <w:top w:val="single" w:sz="4" w:space="10" w:color="5C88DA" w:themeColor="accent1"/>
        <w:bottom w:val="single" w:sz="4" w:space="10" w:color="5C88DA" w:themeColor="accent1"/>
      </w:pBdr>
      <w:spacing w:before="360" w:after="360"/>
      <w:ind w:left="864" w:right="864"/>
      <w:jc w:val="center"/>
    </w:pPr>
    <w:rPr>
      <w:i/>
      <w:iCs/>
      <w:color w:val="5C88D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04F2"/>
    <w:rPr>
      <w:i/>
      <w:iCs/>
      <w:color w:val="5C88DA" w:themeColor="accent1"/>
    </w:rPr>
  </w:style>
  <w:style w:type="paragraph" w:styleId="ListParagraph">
    <w:name w:val="List Paragraph"/>
    <w:basedOn w:val="Normal"/>
    <w:uiPriority w:val="34"/>
    <w:semiHidden/>
    <w:qFormat/>
    <w:rsid w:val="00CA04F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semiHidden/>
    <w:qFormat/>
    <w:rsid w:val="00CA04F2"/>
    <w:rPr>
      <w:b/>
      <w:bCs/>
      <w:smallCaps/>
      <w:color w:val="5C88DA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CA04F2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semiHidden/>
    <w:qFormat/>
    <w:rsid w:val="00CA04F2"/>
    <w:rPr>
      <w:smallCaps/>
      <w:color w:val="7D7663" w:themeColor="text1" w:themeTint="A5"/>
    </w:rPr>
  </w:style>
  <w:style w:type="character" w:styleId="IntenseEmphasis">
    <w:name w:val="Intense Emphasis"/>
    <w:basedOn w:val="DefaultParagraphFont"/>
    <w:uiPriority w:val="21"/>
    <w:semiHidden/>
    <w:qFormat/>
    <w:rsid w:val="00CA04F2"/>
    <w:rPr>
      <w:i/>
      <w:iCs/>
      <w:color w:val="5C88DA" w:themeColor="accent1"/>
    </w:rPr>
  </w:style>
  <w:style w:type="paragraph" w:styleId="NoSpacing">
    <w:name w:val="No Spacing"/>
    <w:uiPriority w:val="1"/>
    <w:semiHidden/>
    <w:rsid w:val="00CA04F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5"/>
    <w:semiHidden/>
    <w:rsid w:val="00CA04F2"/>
    <w:pPr>
      <w:numPr>
        <w:ilvl w:val="1"/>
      </w:numPr>
      <w:suppressAutoHyphens/>
      <w:spacing w:after="0" w:line="216" w:lineRule="auto"/>
      <w:jc w:val="left"/>
    </w:pPr>
    <w:rPr>
      <w:rFonts w:eastAsiaTheme="minorEastAsia"/>
      <w:caps/>
      <w:color w:val="5C88DA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CA04F2"/>
    <w:rPr>
      <w:rFonts w:eastAsiaTheme="minorEastAsia"/>
      <w:caps/>
      <w:color w:val="5C88DA" w:themeColor="accent1"/>
      <w:sz w:val="40"/>
    </w:rPr>
  </w:style>
  <w:style w:type="character" w:styleId="Emphasis">
    <w:name w:val="Emphasis"/>
    <w:basedOn w:val="DefaultParagraphFont"/>
    <w:uiPriority w:val="20"/>
    <w:semiHidden/>
    <w:qFormat/>
    <w:rsid w:val="00CA04F2"/>
    <w:rPr>
      <w:i/>
      <w:iCs/>
    </w:rPr>
  </w:style>
  <w:style w:type="paragraph" w:styleId="Quote">
    <w:name w:val="Quote"/>
    <w:basedOn w:val="Normal"/>
    <w:next w:val="Normal"/>
    <w:link w:val="QuoteChar"/>
    <w:uiPriority w:val="35"/>
    <w:semiHidden/>
    <w:qFormat/>
    <w:rsid w:val="00901F40"/>
    <w:pPr>
      <w:suppressAutoHyphens/>
      <w:spacing w:before="240" w:after="240"/>
      <w:ind w:left="1701" w:right="1701"/>
      <w:jc w:val="left"/>
    </w:pPr>
    <w:rPr>
      <w:i/>
      <w:iCs/>
      <w:color w:val="5C88DA" w:themeColor="accent1"/>
      <w:sz w:val="33"/>
    </w:rPr>
  </w:style>
  <w:style w:type="character" w:customStyle="1" w:styleId="QuoteChar">
    <w:name w:val="Quote Char"/>
    <w:basedOn w:val="DefaultParagraphFont"/>
    <w:link w:val="Quote"/>
    <w:uiPriority w:val="35"/>
    <w:semiHidden/>
    <w:rsid w:val="00901F40"/>
    <w:rPr>
      <w:i/>
      <w:iCs/>
      <w:color w:val="5C88DA" w:themeColor="accent1"/>
      <w:sz w:val="33"/>
    </w:rPr>
  </w:style>
  <w:style w:type="character" w:styleId="Strong">
    <w:name w:val="Strong"/>
    <w:basedOn w:val="DefaultParagraphFont"/>
    <w:semiHidden/>
    <w:rsid w:val="00CA04F2"/>
    <w:rPr>
      <w:b/>
      <w:bCs/>
    </w:rPr>
  </w:style>
  <w:style w:type="paragraph" w:styleId="Header">
    <w:name w:val="header"/>
    <w:basedOn w:val="Normal"/>
    <w:link w:val="HeaderChar"/>
    <w:uiPriority w:val="49"/>
    <w:semiHidden/>
    <w:rsid w:val="00C45A78"/>
    <w:pPr>
      <w:suppressAutoHyphens/>
      <w:spacing w:before="2" w:after="0" w:line="228" w:lineRule="auto"/>
      <w:contextualSpacing/>
      <w:jc w:val="left"/>
    </w:pPr>
    <w:rPr>
      <w:rFonts w:asciiTheme="majorHAnsi" w:hAnsiTheme="majorHAnsi"/>
      <w:caps/>
      <w:color w:val="326295" w:themeColor="accent2"/>
      <w:sz w:val="2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C45A78"/>
    <w:rPr>
      <w:rFonts w:asciiTheme="majorHAnsi" w:hAnsiTheme="majorHAnsi"/>
      <w:caps/>
      <w:color w:val="326295" w:themeColor="accent2"/>
      <w:sz w:val="23"/>
    </w:rPr>
  </w:style>
  <w:style w:type="paragraph" w:styleId="Footer">
    <w:name w:val="footer"/>
    <w:basedOn w:val="Normal"/>
    <w:link w:val="FooterChar"/>
    <w:uiPriority w:val="54"/>
    <w:semiHidden/>
    <w:rsid w:val="00C53123"/>
    <w:pPr>
      <w:tabs>
        <w:tab w:val="right" w:pos="8635"/>
      </w:tabs>
      <w:suppressAutoHyphens/>
      <w:spacing w:before="2" w:after="2"/>
      <w:ind w:right="1134"/>
      <w:jc w:val="left"/>
    </w:pPr>
    <w:rPr>
      <w:caps/>
      <w:color w:val="505050"/>
      <w:sz w:val="17"/>
    </w:rPr>
  </w:style>
  <w:style w:type="character" w:customStyle="1" w:styleId="FooterChar">
    <w:name w:val="Footer Char"/>
    <w:basedOn w:val="DefaultParagraphFont"/>
    <w:link w:val="Footer"/>
    <w:uiPriority w:val="54"/>
    <w:semiHidden/>
    <w:rsid w:val="00C53123"/>
    <w:rPr>
      <w:caps/>
      <w:color w:val="505050"/>
      <w:sz w:val="17"/>
    </w:rPr>
  </w:style>
  <w:style w:type="paragraph" w:styleId="ListBullet">
    <w:name w:val="List Bullet"/>
    <w:aliases w:val="Puce"/>
    <w:basedOn w:val="Normal"/>
    <w:uiPriority w:val="23"/>
    <w:qFormat/>
    <w:rsid w:val="00F53FC0"/>
    <w:pPr>
      <w:numPr>
        <w:numId w:val="20"/>
      </w:numPr>
      <w:spacing w:before="80" w:after="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A04F2"/>
    <w:pPr>
      <w:spacing w:before="60"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4F2"/>
    <w:rPr>
      <w:color w:val="326295" w:themeColor="accent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4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8"/>
    <w:rsid w:val="002D5643"/>
    <w:rPr>
      <w:rFonts w:eastAsiaTheme="majorEastAsia" w:cstheme="majorBidi"/>
      <w:b/>
      <w:caps/>
      <w:color w:val="5C88DA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D78"/>
    <w:rPr>
      <w:rFonts w:eastAsiaTheme="majorEastAsia" w:cstheme="majorBidi"/>
      <w:color w:val="27251F" w:themeColor="text1"/>
      <w:sz w:val="4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6680"/>
    <w:rPr>
      <w:rFonts w:asciiTheme="majorHAnsi" w:eastAsiaTheme="majorEastAsia" w:hAnsiTheme="majorHAnsi" w:cstheme="majorBidi"/>
      <w:color w:val="27251F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6680"/>
    <w:rPr>
      <w:rFonts w:asciiTheme="majorHAnsi" w:eastAsiaTheme="majorEastAsia" w:hAnsiTheme="majorHAnsi" w:cstheme="majorBidi"/>
      <w:iCs/>
      <w:color w:val="326295" w:themeColor="accent2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3A7E07"/>
    <w:rPr>
      <w:rFonts w:asciiTheme="majorHAnsi" w:eastAsiaTheme="majorEastAsia" w:hAnsiTheme="majorHAnsi" w:cstheme="majorBidi"/>
      <w:i/>
      <w:color w:val="326295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80"/>
    <w:rPr>
      <w:rFonts w:asciiTheme="majorHAnsi" w:eastAsiaTheme="majorEastAsia" w:hAnsiTheme="majorHAnsi" w:cstheme="majorBidi"/>
      <w:i/>
      <w:color w:val="326295" w:themeColor="accent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4F2"/>
    <w:rPr>
      <w:rFonts w:asciiTheme="majorHAnsi" w:eastAsiaTheme="majorEastAsia" w:hAnsiTheme="majorHAnsi" w:cstheme="majorBidi"/>
      <w:iCs/>
      <w:color w:val="1B365D" w:themeColor="accent3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4F2"/>
    <w:rPr>
      <w:rFonts w:asciiTheme="majorHAnsi" w:eastAsiaTheme="majorEastAsia" w:hAnsiTheme="majorHAnsi" w:cstheme="majorBidi"/>
      <w:color w:val="1B365D" w:themeColor="accent3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4F2"/>
    <w:rPr>
      <w:rFonts w:asciiTheme="majorHAnsi" w:eastAsiaTheme="majorEastAsia" w:hAnsiTheme="majorHAnsi" w:cstheme="majorBidi"/>
      <w:iCs/>
      <w:color w:val="1B365D" w:themeColor="accent3"/>
      <w:sz w:val="18"/>
      <w:szCs w:val="21"/>
    </w:rPr>
  </w:style>
  <w:style w:type="paragraph" w:styleId="ListBullet2">
    <w:name w:val="List Bullet 2"/>
    <w:aliases w:val="Puce 2"/>
    <w:basedOn w:val="Normal"/>
    <w:uiPriority w:val="24"/>
    <w:unhideWhenUsed/>
    <w:qFormat/>
    <w:rsid w:val="00F53FC0"/>
    <w:pPr>
      <w:numPr>
        <w:ilvl w:val="1"/>
        <w:numId w:val="20"/>
      </w:numPr>
      <w:spacing w:before="80" w:after="80"/>
    </w:pPr>
  </w:style>
  <w:style w:type="paragraph" w:styleId="ListBullet3">
    <w:name w:val="List Bullet 3"/>
    <w:aliases w:val="Puce 3"/>
    <w:basedOn w:val="Normal"/>
    <w:uiPriority w:val="24"/>
    <w:semiHidden/>
    <w:qFormat/>
    <w:rsid w:val="00F53FC0"/>
    <w:pPr>
      <w:numPr>
        <w:ilvl w:val="2"/>
        <w:numId w:val="20"/>
      </w:numPr>
      <w:spacing w:before="80" w:after="80" w:line="216" w:lineRule="auto"/>
    </w:pPr>
  </w:style>
  <w:style w:type="paragraph" w:styleId="Title">
    <w:name w:val="Title"/>
    <w:basedOn w:val="Normal"/>
    <w:next w:val="Normal"/>
    <w:link w:val="TitleChar"/>
    <w:uiPriority w:val="4"/>
    <w:semiHidden/>
    <w:rsid w:val="00CA04F2"/>
    <w:pPr>
      <w:suppressAutoHyphens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4"/>
    <w:semiHidden/>
    <w:rsid w:val="00CA04F2"/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paragraph" w:styleId="Caption">
    <w:name w:val="caption"/>
    <w:basedOn w:val="Normal"/>
    <w:next w:val="Normal"/>
    <w:uiPriority w:val="29"/>
    <w:qFormat/>
    <w:rsid w:val="00CA04F2"/>
    <w:pPr>
      <w:keepNext/>
      <w:suppressAutoHyphens/>
      <w:spacing w:before="360"/>
      <w:ind w:right="142"/>
      <w:jc w:val="left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CA04F2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CA04F2"/>
    <w:pPr>
      <w:suppressAutoHyphens/>
      <w:spacing w:before="100" w:after="300"/>
      <w:contextualSpacing/>
      <w:jc w:val="left"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CA04F2"/>
    <w:pPr>
      <w:numPr>
        <w:numId w:val="3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300860"/>
    <w:pPr>
      <w:keepLines/>
      <w:suppressAutoHyphens/>
      <w:spacing w:before="2" w:after="1500"/>
      <w:jc w:val="left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Normal"/>
    <w:uiPriority w:val="99"/>
    <w:rsid w:val="00CA04F2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CA04F2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TableGrid">
    <w:name w:val="Table Grid"/>
    <w:basedOn w:val="TableNormal"/>
    <w:uiPriority w:val="39"/>
    <w:rsid w:val="00DC473D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D2005E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C88DA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7F7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E34EDE"/>
    <w:pPr>
      <w:keepNext/>
      <w:suppressAutoHyphens/>
      <w:spacing w:before="0" w:after="0" w:line="216" w:lineRule="auto"/>
      <w:jc w:val="left"/>
    </w:pPr>
    <w:rPr>
      <w:rFonts w:asciiTheme="majorHAnsi" w:hAnsiTheme="majorHAnsi"/>
      <w:caps/>
      <w:color w:val="5C88DA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E34EDE"/>
    <w:pPr>
      <w:keepNext/>
      <w:suppressAutoHyphens/>
      <w:spacing w:before="0" w:after="0" w:line="216" w:lineRule="auto"/>
      <w:jc w:val="left"/>
    </w:pPr>
    <w:rPr>
      <w:rFonts w:asciiTheme="majorHAnsi" w:hAnsiTheme="majorHAnsi"/>
      <w:b/>
      <w:caps/>
      <w:color w:val="5C88DA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CA04F2"/>
    <w:pPr>
      <w:pageBreakBefore/>
      <w:suppressAutoHyphens/>
      <w:spacing w:before="2" w:after="2"/>
      <w:jc w:val="left"/>
    </w:pPr>
  </w:style>
  <w:style w:type="paragraph" w:customStyle="1" w:styleId="Prambule">
    <w:name w:val="Préambule"/>
    <w:basedOn w:val="Normal"/>
    <w:next w:val="Normal"/>
    <w:uiPriority w:val="5"/>
    <w:rsid w:val="009300B2"/>
    <w:pPr>
      <w:keepNext/>
      <w:suppressAutoHyphens/>
      <w:spacing w:before="240"/>
      <w:jc w:val="left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CA04F2"/>
    <w:pPr>
      <w:keepLines/>
      <w:numPr>
        <w:numId w:val="7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CA04F2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CA04F2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E34EDE"/>
    <w:pPr>
      <w:keepNext/>
      <w:pBdr>
        <w:bottom w:val="single" w:sz="6" w:space="5" w:color="5C88DA" w:themeColor="accent1"/>
      </w:pBdr>
      <w:suppressAutoHyphens/>
      <w:spacing w:before="800" w:after="300"/>
      <w:jc w:val="left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DefaultParagraphFont"/>
    <w:link w:val="SOMMAIRE"/>
    <w:uiPriority w:val="7"/>
    <w:semiHidden/>
    <w:rsid w:val="00E34EDE"/>
    <w:rPr>
      <w:rFonts w:asciiTheme="majorHAnsi" w:hAnsiTheme="majorHAnsi"/>
      <w:caps/>
      <w:color w:val="505050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300910"/>
    <w:pPr>
      <w:keepNext/>
      <w:keepLines/>
      <w:numPr>
        <w:numId w:val="21"/>
      </w:numPr>
      <w:pBdr>
        <w:top w:val="single" w:sz="8" w:space="2" w:color="5C88DA" w:themeColor="accent1"/>
        <w:left w:val="single" w:sz="8" w:space="1" w:color="5C88DA" w:themeColor="accent1"/>
        <w:bottom w:val="single" w:sz="8" w:space="1" w:color="5C88DA" w:themeColor="accent1"/>
        <w:right w:val="single" w:sz="8" w:space="1" w:color="5C88DA" w:themeColor="accent1"/>
      </w:pBdr>
      <w:shd w:val="clear" w:color="auto" w:fill="FFC3DD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C88DA" w:themeColor="accent1"/>
      <w:sz w:val="18"/>
    </w:rPr>
  </w:style>
  <w:style w:type="paragraph" w:customStyle="1" w:styleId="Encart1">
    <w:name w:val="Encart1"/>
    <w:basedOn w:val="Normal"/>
    <w:uiPriority w:val="35"/>
    <w:qFormat/>
    <w:rsid w:val="00CF7EC2"/>
    <w:pPr>
      <w:pBdr>
        <w:top w:val="single" w:sz="8" w:space="8" w:color="5C88DA" w:themeColor="accent1"/>
        <w:left w:val="single" w:sz="8" w:space="8" w:color="5C88DA" w:themeColor="accent1"/>
        <w:bottom w:val="single" w:sz="8" w:space="8" w:color="5C88DA" w:themeColor="accent1"/>
        <w:right w:val="single" w:sz="8" w:space="8" w:color="5C88DA" w:themeColor="accent1"/>
      </w:pBdr>
      <w:shd w:val="clear" w:color="auto" w:fill="DEE7F7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CA04F2"/>
    <w:pPr>
      <w:spacing w:before="0" w:after="0"/>
      <w:jc w:val="left"/>
    </w:pPr>
  </w:style>
  <w:style w:type="paragraph" w:customStyle="1" w:styleId="TablText2">
    <w:name w:val="TablText2"/>
    <w:basedOn w:val="TablTexte"/>
    <w:uiPriority w:val="30"/>
    <w:semiHidden/>
    <w:rsid w:val="00CA04F2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CA04F2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CA04F2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CA04F2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CA04F2"/>
    <w:pPr>
      <w:spacing w:before="300"/>
    </w:pPr>
  </w:style>
  <w:style w:type="character" w:customStyle="1" w:styleId="Exposantcar">
    <w:name w:val="Exposant (car)"/>
    <w:basedOn w:val="DefaultParagraphFont"/>
    <w:uiPriority w:val="98"/>
    <w:semiHidden/>
    <w:rsid w:val="001F04E2"/>
    <w:rPr>
      <w:vertAlign w:val="superscript"/>
    </w:rPr>
  </w:style>
  <w:style w:type="character" w:customStyle="1" w:styleId="Indicecar">
    <w:name w:val="Indice (car)"/>
    <w:basedOn w:val="DefaultParagraphFont"/>
    <w:uiPriority w:val="98"/>
    <w:semiHidden/>
    <w:rsid w:val="001F04E2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CA04F2"/>
    <w:pPr>
      <w:suppressAutoHyphens/>
      <w:spacing w:before="0" w:after="0"/>
      <w:jc w:val="right"/>
    </w:pPr>
    <w:rPr>
      <w:color w:val="27251F" w:themeColor="text1"/>
      <w:sz w:val="17"/>
    </w:rPr>
  </w:style>
  <w:style w:type="character" w:customStyle="1" w:styleId="Barreoblique">
    <w:name w:val="Barre oblique"/>
    <w:basedOn w:val="DefaultParagraphFont"/>
    <w:uiPriority w:val="49"/>
    <w:semiHidden/>
    <w:rsid w:val="00CA04F2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Footer"/>
    <w:uiPriority w:val="55"/>
    <w:semiHidden/>
    <w:rsid w:val="00EF5C49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CA04F2"/>
    <w:pPr>
      <w:numPr>
        <w:numId w:val="16"/>
      </w:numPr>
    </w:pPr>
  </w:style>
  <w:style w:type="paragraph" w:customStyle="1" w:styleId="Chapeau">
    <w:name w:val="Chapeau"/>
    <w:basedOn w:val="Normal"/>
    <w:next w:val="Normal"/>
    <w:uiPriority w:val="4"/>
    <w:qFormat/>
    <w:rsid w:val="00B52A68"/>
    <w:pPr>
      <w:suppressAutoHyphens/>
      <w:spacing w:before="360" w:after="360"/>
      <w:jc w:val="left"/>
    </w:pPr>
    <w:rPr>
      <w:sz w:val="26"/>
    </w:rPr>
  </w:style>
  <w:style w:type="character" w:customStyle="1" w:styleId="Consolas">
    <w:name w:val="Consolas"/>
    <w:basedOn w:val="DefaultParagraphFont"/>
    <w:uiPriority w:val="1"/>
    <w:semiHidden/>
    <w:rsid w:val="00CA04F2"/>
    <w:rPr>
      <w:rFonts w:ascii="Consolas" w:hAnsi="Consolas"/>
      <w:b w:val="0"/>
      <w:i w:val="0"/>
      <w:color w:val="645F5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5857C8"/>
    <w:pPr>
      <w:pBdr>
        <w:top w:val="single" w:sz="8" w:space="8" w:color="1B365D" w:themeColor="accent3"/>
        <w:left w:val="single" w:sz="8" w:space="8" w:color="1B365D" w:themeColor="accent3"/>
        <w:bottom w:val="single" w:sz="8" w:space="8" w:color="1B365D" w:themeColor="accent3"/>
        <w:right w:val="single" w:sz="8" w:space="8" w:color="1B365D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CA04F2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CA04F2"/>
    <w:pPr>
      <w:spacing w:before="0"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CA04F2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CA04F2"/>
    <w:pPr>
      <w:pBdr>
        <w:top w:val="single" w:sz="8" w:space="1" w:color="D2005E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CA04F2"/>
    <w:pPr>
      <w:numPr>
        <w:numId w:val="4"/>
      </w:numPr>
      <w:suppressAutoHyphens/>
      <w:spacing w:before="2" w:after="2" w:line="216" w:lineRule="auto"/>
      <w:jc w:val="left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5857C8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rsid w:val="00673C52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CA04F2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CA04F2"/>
    <w:pPr>
      <w:suppressAutoHyphens/>
      <w:spacing w:before="60" w:after="60"/>
      <w:jc w:val="left"/>
    </w:pPr>
  </w:style>
  <w:style w:type="table" w:customStyle="1" w:styleId="TABLEAUDELACOUVERTURE">
    <w:name w:val="TABLEAU DE LA COUVERTURE"/>
    <w:basedOn w:val="TableNormal"/>
    <w:uiPriority w:val="99"/>
    <w:rsid w:val="00CA04F2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27251F" w:themeFill="text1"/>
      <w:vAlign w:val="center"/>
    </w:tcPr>
  </w:style>
  <w:style w:type="table" w:customStyle="1" w:styleId="TABLEAUDUPIEDDEPAGE">
    <w:name w:val="TABLEAU DU PIED DE PAGE"/>
    <w:basedOn w:val="TableNormal"/>
    <w:uiPriority w:val="99"/>
    <w:rsid w:val="00CA04F2"/>
    <w:pPr>
      <w:spacing w:after="0" w:line="240" w:lineRule="auto"/>
    </w:p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CA04F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F2"/>
    <w:rPr>
      <w:rFonts w:ascii="Segoe UI" w:hAnsi="Segoe UI" w:cs="Segoe UI"/>
      <w:color w:val="326295" w:themeColor="accent2"/>
      <w:sz w:val="18"/>
      <w:szCs w:val="18"/>
    </w:rPr>
  </w:style>
  <w:style w:type="paragraph" w:customStyle="1" w:styleId="Encart2">
    <w:name w:val="Encart2"/>
    <w:basedOn w:val="Encart1"/>
    <w:uiPriority w:val="38"/>
    <w:rsid w:val="00986B6B"/>
    <w:pPr>
      <w:shd w:val="clear" w:color="auto" w:fill="F2F2F2" w:themeFill="background1" w:themeFillShade="F2"/>
    </w:pPr>
  </w:style>
  <w:style w:type="character" w:styleId="PlaceholderText">
    <w:name w:val="Placeholder Text"/>
    <w:basedOn w:val="DefaultParagraphFont"/>
    <w:uiPriority w:val="99"/>
    <w:semiHidden/>
    <w:rsid w:val="00CA0AE5"/>
    <w:rPr>
      <w:color w:val="808080"/>
    </w:rPr>
  </w:style>
  <w:style w:type="paragraph" w:customStyle="1" w:styleId="EncPuce2">
    <w:name w:val="Enc.Puce2"/>
    <w:basedOn w:val="Encart2"/>
    <w:uiPriority w:val="39"/>
    <w:rsid w:val="00CA04F2"/>
    <w:pPr>
      <w:numPr>
        <w:numId w:val="17"/>
      </w:numPr>
    </w:pPr>
  </w:style>
  <w:style w:type="paragraph" w:customStyle="1" w:styleId="EncTitre1">
    <w:name w:val="Enc.Titre1"/>
    <w:basedOn w:val="Encart1"/>
    <w:uiPriority w:val="34"/>
    <w:qFormat/>
    <w:rsid w:val="00CA04F2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CA04F2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DefaultParagraphFont"/>
    <w:uiPriority w:val="98"/>
    <w:semiHidden/>
    <w:rsid w:val="00CA04F2"/>
    <w:rPr>
      <w:color w:val="C00000"/>
      <w:shd w:val="clear" w:color="auto" w:fill="FFE593"/>
    </w:rPr>
  </w:style>
  <w:style w:type="character" w:customStyle="1" w:styleId="NumPage99">
    <w:name w:val="NumPage &gt; 99"/>
    <w:basedOn w:val="DefaultParagraphFont"/>
    <w:uiPriority w:val="98"/>
    <w:semiHidden/>
    <w:rsid w:val="00CA04F2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634D8E"/>
    <w:pPr>
      <w:keepNext/>
      <w:pBdr>
        <w:bottom w:val="single" w:sz="4" w:space="22" w:color="auto"/>
      </w:pBdr>
      <w:suppressAutoHyphens/>
      <w:spacing w:after="440" w:line="216" w:lineRule="auto"/>
      <w:jc w:val="left"/>
    </w:pPr>
    <w:rPr>
      <w:caps/>
      <w:color w:val="326295" w:themeColor="accent2"/>
      <w:sz w:val="23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5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2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6.jpeg"/><Relationship Id="rId5" Type="http://schemas.openxmlformats.org/officeDocument/2006/relationships/image" Target="media/image5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driankaja\Downloads\CESI_RAPPORT_COURT%20(1).dotx" TargetMode="External"/></Relationships>
</file>

<file path=word/theme/theme1.xml><?xml version="1.0" encoding="utf-8"?>
<a:theme xmlns:a="http://schemas.openxmlformats.org/drawingml/2006/main" name="Thème Office">
  <a:themeElements>
    <a:clrScheme name="CESI - INGÉ">
      <a:dk1>
        <a:srgbClr val="27251F"/>
      </a:dk1>
      <a:lt1>
        <a:sysClr val="window" lastClr="FFFFFF"/>
      </a:lt1>
      <a:dk2>
        <a:srgbClr val="505050"/>
      </a:dk2>
      <a:lt2>
        <a:srgbClr val="FFFFFF"/>
      </a:lt2>
      <a:accent1>
        <a:srgbClr val="5C88DA"/>
      </a:accent1>
      <a:accent2>
        <a:srgbClr val="326295"/>
      </a:accent2>
      <a:accent3>
        <a:srgbClr val="1B365D"/>
      </a:accent3>
      <a:accent4>
        <a:srgbClr val="69B3E7"/>
      </a:accent4>
      <a:accent5>
        <a:srgbClr val="D0D0CE"/>
      </a:accent5>
      <a:accent6>
        <a:srgbClr val="D2005E"/>
      </a:accent6>
      <a:hlink>
        <a:srgbClr val="27251F"/>
      </a:hlink>
      <a:folHlink>
        <a:srgbClr val="27251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C9A1114211740B0EDB9085FA22D08" ma:contentTypeVersion="9" ma:contentTypeDescription="Crée un document." ma:contentTypeScope="" ma:versionID="8a4416f239760d162aaaa89cebd8459d">
  <xsd:schema xmlns:xsd="http://www.w3.org/2001/XMLSchema" xmlns:xs="http://www.w3.org/2001/XMLSchema" xmlns:p="http://schemas.microsoft.com/office/2006/metadata/properties" xmlns:ns2="984400a1-b9ea-4adf-9fe2-4de4019a958d" targetNamespace="http://schemas.microsoft.com/office/2006/metadata/properties" ma:root="true" ma:fieldsID="fb504899ec77e08e37c9afd2821660c7" ns2:_="">
    <xsd:import namespace="984400a1-b9ea-4adf-9fe2-4de4019a9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400a1-b9ea-4adf-9fe2-4de4019a9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082737-2FD7-4C3D-B29B-EE274CD89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9FF174-DF7C-46AD-974B-C1ED4CF7A2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E98E5A-A0A4-40FE-B365-E40B330FB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400a1-b9ea-4adf-9fe2-4de4019a9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F71E-0F07-4BDE-8830-FE90635379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CESI_RAPPORT_COURT (1).dotx</Template>
  <TotalTime>133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CESI</vt:lpstr>
    </vt:vector>
  </TitlesOfParts>
  <Manager>CESI</Manager>
  <Company>CESI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CESI</dc:title>
  <dc:subject>CESI</dc:subject>
  <dc:creator>ANDRIANKAJA Hery</dc:creator>
  <cp:lastModifiedBy>MAHMOUD CHARIF</cp:lastModifiedBy>
  <cp:revision>8</cp:revision>
  <cp:lastPrinted>2018-05-26T09:09:00Z</cp:lastPrinted>
  <dcterms:created xsi:type="dcterms:W3CDTF">2019-10-16T10:47:00Z</dcterms:created>
  <dcterms:modified xsi:type="dcterms:W3CDTF">2025-01-28T10:13:00Z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0x010100D03C9A1114211740B0EDB9085FA22D08</vt:lpwstr>
  </property>
</Properties>
</file>